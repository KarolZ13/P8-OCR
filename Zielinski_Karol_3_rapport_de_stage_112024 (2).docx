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AE3E5F" w14:textId="1981E4A3" w:rsidR="003F099A" w:rsidRDefault="00C515A9" w:rsidP="00790B53">
      <w:pPr>
        <w:pStyle w:val="Titretest"/>
        <w:jc w:val="left"/>
        <w:rPr>
          <w:rFonts w:ascii="Calibri" w:eastAsia="Yu Gothic Light" w:hAnsi="Calibri" w:cs="Times New Roman"/>
          <w:b/>
          <w:bCs/>
          <w:color w:val="BF8F00"/>
          <w:sz w:val="44"/>
          <w:szCs w:val="28"/>
        </w:rPr>
      </w:pPr>
      <w:r>
        <w:rPr>
          <w:noProof/>
        </w:rPr>
        <mc:AlternateContent>
          <mc:Choice Requires="wps">
            <w:drawing>
              <wp:anchor distT="0" distB="0" distL="114300" distR="114300" simplePos="0" relativeHeight="251659264" behindDoc="0" locked="0" layoutInCell="1" allowOverlap="1" wp14:anchorId="611CCD7F" wp14:editId="56B65AC9">
                <wp:simplePos x="0" y="0"/>
                <wp:positionH relativeFrom="margin">
                  <wp:posOffset>322580</wp:posOffset>
                </wp:positionH>
                <wp:positionV relativeFrom="paragraph">
                  <wp:posOffset>5487670</wp:posOffset>
                </wp:positionV>
                <wp:extent cx="2663825" cy="1062355"/>
                <wp:effectExtent l="0" t="0" r="0" b="4445"/>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3825" cy="1062355"/>
                        </a:xfrm>
                        <a:prstGeom prst="rect">
                          <a:avLst/>
                        </a:prstGeom>
                        <a:noFill/>
                        <a:ln w="6350">
                          <a:noFill/>
                        </a:ln>
                      </wps:spPr>
                      <wps:txbx>
                        <w:txbxContent>
                          <w:p w14:paraId="0034313E" w14:textId="7639EC65" w:rsidR="00FD3EA8" w:rsidRDefault="00ED2429" w:rsidP="00FD3EA8">
                            <w:pPr>
                              <w:spacing w:after="0"/>
                              <w:jc w:val="right"/>
                              <w:rPr>
                                <w:rFonts w:ascii="Roboto" w:hAnsi="Roboto"/>
                                <w:b/>
                                <w:bCs/>
                                <w:color w:val="FFFFFF"/>
                                <w:sz w:val="44"/>
                              </w:rPr>
                            </w:pPr>
                            <w:r>
                              <w:rPr>
                                <w:rFonts w:ascii="Roboto" w:hAnsi="Roboto"/>
                                <w:b/>
                                <w:bCs/>
                                <w:color w:val="FFFFFF"/>
                                <w:sz w:val="44"/>
                              </w:rPr>
                              <w:t>Documentation technique</w:t>
                            </w:r>
                          </w:p>
                          <w:p w14:paraId="70EF97F6" w14:textId="43CD00EC" w:rsidR="00AA21D0" w:rsidRPr="006A182B" w:rsidRDefault="00ED2429" w:rsidP="006914D2">
                            <w:pPr>
                              <w:jc w:val="right"/>
                              <w:rPr>
                                <w:rFonts w:ascii="Roboto" w:hAnsi="Roboto"/>
                                <w:color w:val="FFFFFF"/>
                                <w:sz w:val="28"/>
                                <w:szCs w:val="28"/>
                              </w:rPr>
                            </w:pPr>
                            <w:r>
                              <w:rPr>
                                <w:rFonts w:ascii="Roboto Thin" w:hAnsi="Roboto Thin"/>
                                <w:color w:val="FFFFFF"/>
                                <w:sz w:val="28"/>
                                <w:szCs w:val="28"/>
                              </w:rPr>
                              <w:t>ToDo &amp; 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1CCD7F" id="_x0000_t202" coordsize="21600,21600" o:spt="202" path="m,l,21600r21600,l21600,xe">
                <v:stroke joinstyle="miter"/>
                <v:path gradientshapeok="t" o:connecttype="rect"/>
              </v:shapetype>
              <v:shape id="Zone de texte 16" o:spid="_x0000_s1026" type="#_x0000_t202" style="position:absolute;margin-left:25.4pt;margin-top:432.1pt;width:209.75pt;height:83.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" filled="f" stroked="f" strokeweight=".5pt">
                <v:textbox>
                  <w:txbxContent>
                    <w:p w14:paraId="0034313E" w14:textId="7639EC65" w:rsidR="00FD3EA8" w:rsidRDefault="00ED2429" w:rsidP="00FD3EA8">
                      <w:pPr>
                        <w:spacing w:after="0"/>
                        <w:jc w:val="right"/>
                        <w:rPr>
                          <w:rFonts w:ascii="Roboto" w:hAnsi="Roboto"/>
                          <w:b/>
                          <w:bCs/>
                          <w:color w:val="FFFFFF"/>
                          <w:sz w:val="44"/>
                        </w:rPr>
                      </w:pPr>
                      <w:r>
                        <w:rPr>
                          <w:rFonts w:ascii="Roboto" w:hAnsi="Roboto"/>
                          <w:b/>
                          <w:bCs/>
                          <w:color w:val="FFFFFF"/>
                          <w:sz w:val="44"/>
                        </w:rPr>
                        <w:t>Documentation technique</w:t>
                      </w:r>
                    </w:p>
                    <w:p w14:paraId="70EF97F6" w14:textId="43CD00EC" w:rsidR="00AA21D0" w:rsidRPr="006A182B" w:rsidRDefault="00ED2429" w:rsidP="006914D2">
                      <w:pPr>
                        <w:jc w:val="right"/>
                        <w:rPr>
                          <w:rFonts w:ascii="Roboto" w:hAnsi="Roboto"/>
                          <w:color w:val="FFFFFF"/>
                          <w:sz w:val="28"/>
                          <w:szCs w:val="28"/>
                        </w:rPr>
                      </w:pPr>
                      <w:r>
                        <w:rPr>
                          <w:rFonts w:ascii="Roboto Thin" w:hAnsi="Roboto Thin"/>
                          <w:color w:val="FFFFFF"/>
                          <w:sz w:val="28"/>
                          <w:szCs w:val="28"/>
                        </w:rPr>
                        <w:t>ToDo &amp; Co</w:t>
                      </w:r>
                    </w:p>
                  </w:txbxContent>
                </v:textbox>
                <w10:wrap anchorx="margin"/>
              </v:shape>
            </w:pict>
          </mc:Fallback>
        </mc:AlternateContent>
      </w:r>
      <w:r w:rsidR="00FD3EA8">
        <w:rPr>
          <w:noProof/>
        </w:rPr>
        <mc:AlternateContent>
          <mc:Choice Requires="wps">
            <w:drawing>
              <wp:anchor distT="0" distB="0" distL="114300" distR="114300" simplePos="0" relativeHeight="251662336" behindDoc="0" locked="0" layoutInCell="1" allowOverlap="1" wp14:anchorId="7E6C3594" wp14:editId="4CECD9A6">
                <wp:simplePos x="0" y="0"/>
                <wp:positionH relativeFrom="margin">
                  <wp:posOffset>3474720</wp:posOffset>
                </wp:positionH>
                <wp:positionV relativeFrom="paragraph">
                  <wp:posOffset>5640070</wp:posOffset>
                </wp:positionV>
                <wp:extent cx="1124585" cy="480695"/>
                <wp:effectExtent l="0" t="0" r="0" b="0"/>
                <wp:wrapNone/>
                <wp:docPr id="21" name="Zone de texte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4585" cy="480695"/>
                        </a:xfrm>
                        <a:prstGeom prst="rect">
                          <a:avLst/>
                        </a:prstGeom>
                        <a:noFill/>
                        <a:ln w="6350">
                          <a:noFill/>
                        </a:ln>
                      </wps:spPr>
                      <wps:txbx>
                        <w:txbxContent>
                          <w:p w14:paraId="6DE68F6C" w14:textId="7E92D8A9" w:rsidR="00FD3EA8" w:rsidRDefault="00FD3EA8" w:rsidP="00FD3EA8">
                            <w:pPr>
                              <w:spacing w:after="0"/>
                              <w:jc w:val="center"/>
                              <w:rPr>
                                <w:rFonts w:ascii="Roboto Light" w:hAnsi="Roboto Light"/>
                                <w:color w:val="FFFFFF"/>
                                <w:sz w:val="20"/>
                                <w:szCs w:val="20"/>
                              </w:rPr>
                            </w:pPr>
                            <w:r w:rsidRPr="00FD3EA8">
                              <w:rPr>
                                <w:rFonts w:ascii="Roboto Light" w:hAnsi="Roboto Light"/>
                                <w:color w:val="FFFFFF"/>
                                <w:sz w:val="20"/>
                                <w:szCs w:val="20"/>
                              </w:rPr>
                              <w:t xml:space="preserve">Version </w:t>
                            </w:r>
                            <w:r w:rsidR="006D3ED3">
                              <w:rPr>
                                <w:rFonts w:ascii="Roboto Light" w:hAnsi="Roboto Light"/>
                                <w:color w:val="FFFFFF"/>
                                <w:sz w:val="20"/>
                                <w:szCs w:val="20"/>
                              </w:rPr>
                              <w:t>1.0</w:t>
                            </w:r>
                          </w:p>
                          <w:p w14:paraId="5E490C1E" w14:textId="2B02BD8B" w:rsidR="00AA21D0" w:rsidRPr="00FD3EA8" w:rsidRDefault="009A4A57" w:rsidP="00AA21D0">
                            <w:pPr>
                              <w:jc w:val="center"/>
                              <w:rPr>
                                <w:rFonts w:ascii="Roboto Light" w:hAnsi="Roboto Light"/>
                                <w:color w:val="FFFFFF"/>
                                <w:sz w:val="20"/>
                                <w:szCs w:val="20"/>
                              </w:rPr>
                            </w:pPr>
                            <w:r>
                              <w:rPr>
                                <w:rFonts w:ascii="Roboto Thin" w:hAnsi="Roboto Thin"/>
                                <w:color w:val="FFFFFF"/>
                                <w:sz w:val="20"/>
                                <w:szCs w:val="20"/>
                              </w:rPr>
                              <w:t>0</w:t>
                            </w:r>
                            <w:r w:rsidR="006D3ED3">
                              <w:rPr>
                                <w:rFonts w:ascii="Roboto Thin" w:hAnsi="Roboto Thin"/>
                                <w:color w:val="FFFFFF"/>
                                <w:sz w:val="20"/>
                                <w:szCs w:val="20"/>
                              </w:rPr>
                              <w:t>0/00/0000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C3594" id="Zone de texte 21" o:spid="_x0000_s1027" type="#_x0000_t202" style="position:absolute;margin-left:273.6pt;margin-top:444.1pt;width:88.55pt;height:37.8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" filled="f" stroked="f" strokeweight=".5pt">
                <v:textbox>
                  <w:txbxContent>
                    <w:p w14:paraId="6DE68F6C" w14:textId="7E92D8A9" w:rsidR="00FD3EA8" w:rsidRDefault="00FD3EA8" w:rsidP="00FD3EA8">
                      <w:pPr>
                        <w:spacing w:after="0"/>
                        <w:jc w:val="center"/>
                        <w:rPr>
                          <w:rFonts w:ascii="Roboto Light" w:hAnsi="Roboto Light"/>
                          <w:color w:val="FFFFFF"/>
                          <w:sz w:val="20"/>
                          <w:szCs w:val="20"/>
                        </w:rPr>
                      </w:pPr>
                      <w:r w:rsidRPr="00FD3EA8">
                        <w:rPr>
                          <w:rFonts w:ascii="Roboto Light" w:hAnsi="Roboto Light"/>
                          <w:color w:val="FFFFFF"/>
                          <w:sz w:val="20"/>
                          <w:szCs w:val="20"/>
                        </w:rPr>
                        <w:t xml:space="preserve">Version </w:t>
                      </w:r>
                      <w:r w:rsidR="006D3ED3">
                        <w:rPr>
                          <w:rFonts w:ascii="Roboto Light" w:hAnsi="Roboto Light"/>
                          <w:color w:val="FFFFFF"/>
                          <w:sz w:val="20"/>
                          <w:szCs w:val="20"/>
                        </w:rPr>
                        <w:t>1.0</w:t>
                      </w:r>
                    </w:p>
                    <w:p w14:paraId="5E490C1E" w14:textId="2B02BD8B" w:rsidR="00AA21D0" w:rsidRPr="00FD3EA8" w:rsidRDefault="009A4A57" w:rsidP="00AA21D0">
                      <w:pPr>
                        <w:jc w:val="center"/>
                        <w:rPr>
                          <w:rFonts w:ascii="Roboto Light" w:hAnsi="Roboto Light"/>
                          <w:color w:val="FFFFFF"/>
                          <w:sz w:val="20"/>
                          <w:szCs w:val="20"/>
                        </w:rPr>
                      </w:pPr>
                      <w:r>
                        <w:rPr>
                          <w:rFonts w:ascii="Roboto Thin" w:hAnsi="Roboto Thin"/>
                          <w:color w:val="FFFFFF"/>
                          <w:sz w:val="20"/>
                          <w:szCs w:val="20"/>
                        </w:rPr>
                        <w:t>0</w:t>
                      </w:r>
                      <w:r w:rsidR="006D3ED3">
                        <w:rPr>
                          <w:rFonts w:ascii="Roboto Thin" w:hAnsi="Roboto Thin"/>
                          <w:color w:val="FFFFFF"/>
                          <w:sz w:val="20"/>
                          <w:szCs w:val="20"/>
                        </w:rPr>
                        <w:t>0/00/0000</w:t>
                      </w:r>
                    </w:p>
                  </w:txbxContent>
                </v:textbox>
                <w10:wrap anchorx="margin"/>
              </v:shape>
            </w:pict>
          </mc:Fallback>
        </mc:AlternateContent>
      </w:r>
      <w:r w:rsidR="00FD3EA8">
        <w:rPr>
          <w:noProof/>
        </w:rPr>
        <mc:AlternateContent>
          <mc:Choice Requires="wps">
            <w:drawing>
              <wp:anchor distT="0" distB="0" distL="114299" distR="114299" simplePos="0" relativeHeight="251660288" behindDoc="0" locked="0" layoutInCell="1" allowOverlap="1" wp14:anchorId="29AF7D23" wp14:editId="7AA21A37">
                <wp:simplePos x="0" y="0"/>
                <wp:positionH relativeFrom="column">
                  <wp:posOffset>3149600</wp:posOffset>
                </wp:positionH>
                <wp:positionV relativeFrom="paragraph">
                  <wp:posOffset>5280025</wp:posOffset>
                </wp:positionV>
                <wp:extent cx="0" cy="1108075"/>
                <wp:effectExtent l="0" t="0" r="38100" b="34925"/>
                <wp:wrapNone/>
                <wp:docPr id="19" name="Connecteur droit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08075"/>
                        </a:xfrm>
                        <a:prstGeom prst="line">
                          <a:avLst/>
                        </a:prstGeom>
                        <a:noFill/>
                        <a:ln w="25400" cap="rnd" cmpd="sng" algn="ctr">
                          <a:solidFill>
                            <a:sysClr val="window" lastClr="FFFFFF"/>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642974C" id="Connecteur droit 19" o:spid="_x0000_s1026" style="position:absolute;z-index:2516602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48pt,415.75pt" to="248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" strokecolor="window" strokeweight="2pt">
                <v:stroke joinstyle="miter" endcap="round"/>
                <o:lock v:ext="edit" shapetype="f"/>
              </v:line>
            </w:pict>
          </mc:Fallback>
        </mc:AlternateContent>
      </w:r>
      <w:r w:rsidR="006A182B">
        <w:rPr>
          <w:noProof/>
        </w:rPr>
        <w:drawing>
          <wp:anchor distT="0" distB="0" distL="114300" distR="114300" simplePos="0" relativeHeight="251656191" behindDoc="1" locked="1" layoutInCell="1" allowOverlap="1" wp14:anchorId="2B0F7083" wp14:editId="66CD867A">
            <wp:simplePos x="0" y="0"/>
            <wp:positionH relativeFrom="page">
              <wp:posOffset>-25400</wp:posOffset>
            </wp:positionH>
            <wp:positionV relativeFrom="page">
              <wp:posOffset>-14605</wp:posOffset>
            </wp:positionV>
            <wp:extent cx="7707630" cy="10915015"/>
            <wp:effectExtent l="0" t="0" r="0" b="0"/>
            <wp:wrapTight wrapText="bothSides">
              <wp:wrapPolygon edited="0">
                <wp:start x="0" y="0"/>
                <wp:lineTo x="0" y="21564"/>
                <wp:lineTo x="21568" y="21564"/>
                <wp:lineTo x="21568" y="0"/>
                <wp:lineTo x="0" y="0"/>
              </wp:wrapPolygon>
            </wp:wrapTight>
            <wp:docPr id="2" name="Image 14" descr="Une image contenant extérieur, volant, cerf-volant, bleu&#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 descr="Une image contenant extérieur, volant, cerf-volant, bleu&#10;&#10;Description générée automatiquement"/>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07630" cy="10915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D869BF" w14:textId="5393B82C" w:rsidR="007B6BDA" w:rsidRDefault="00B2719F" w:rsidP="006914D2">
      <w:pPr>
        <w:pStyle w:val="MonTitre1"/>
      </w:pPr>
      <w:bookmarkStart w:id="0" w:name="_Toc183274690"/>
      <w:r>
        <w:lastRenderedPageBreak/>
        <w:t>Sommaire</w:t>
      </w:r>
      <w:bookmarkEnd w:id="0"/>
    </w:p>
    <w:sdt>
      <w:sdtPr>
        <w:rPr>
          <w:rFonts w:ascii="Calibri" w:eastAsia="Calibri" w:hAnsi="Calibri" w:cs="Times New Roman"/>
          <w:color w:val="auto"/>
          <w:sz w:val="22"/>
          <w:szCs w:val="22"/>
        </w:rPr>
        <w:id w:val="1370501953"/>
        <w:docPartObj>
          <w:docPartGallery w:val="Table of Contents"/>
          <w:docPartUnique/>
        </w:docPartObj>
      </w:sdtPr>
      <w:sdtEndPr>
        <w:rPr>
          <w:b/>
          <w:bCs/>
        </w:rPr>
      </w:sdtEndPr>
      <w:sdtContent>
        <w:p w14:paraId="0093D44B" w14:textId="5C6C72BB" w:rsidR="0066761B" w:rsidRDefault="0066761B">
          <w:pPr>
            <w:pStyle w:val="En-ttedetabledesmatires"/>
          </w:pPr>
        </w:p>
        <w:p w14:paraId="402914DA" w14:textId="6D83560E" w:rsidR="004F776C" w:rsidRDefault="00B2719F">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r>
            <w:rPr>
              <w:b w:val="0"/>
              <w:bCs w:val="0"/>
              <w:sz w:val="24"/>
            </w:rPr>
            <w:fldChar w:fldCharType="begin"/>
          </w:r>
          <w:r>
            <w:rPr>
              <w:b w:val="0"/>
              <w:bCs w:val="0"/>
              <w:sz w:val="24"/>
            </w:rPr>
            <w:instrText xml:space="preserve"> TOC \h \z \t "Mon Titre 1;1;Mon Titre 2;2" </w:instrText>
          </w:r>
          <w:r>
            <w:rPr>
              <w:b w:val="0"/>
              <w:bCs w:val="0"/>
              <w:sz w:val="24"/>
            </w:rPr>
            <w:fldChar w:fldCharType="separate"/>
          </w:r>
          <w:hyperlink w:anchor="_Toc183274690" w:history="1">
            <w:r w:rsidR="004F776C" w:rsidRPr="000158E7">
              <w:rPr>
                <w:rStyle w:val="Lienhypertexte"/>
                <w:noProof/>
              </w:rPr>
              <w:t>1.</w:t>
            </w:r>
            <w:r w:rsidR="004F776C">
              <w:rPr>
                <w:rFonts w:asciiTheme="minorHAnsi" w:eastAsiaTheme="minorEastAsia" w:hAnsiTheme="minorHAnsi" w:cstheme="minorBidi"/>
                <w:b w:val="0"/>
                <w:bCs w:val="0"/>
                <w:noProof/>
                <w:color w:val="auto"/>
                <w:kern w:val="2"/>
                <w:sz w:val="24"/>
                <w:szCs w:val="24"/>
                <w14:ligatures w14:val="standardContextual"/>
              </w:rPr>
              <w:tab/>
            </w:r>
            <w:r w:rsidR="004F776C" w:rsidRPr="000158E7">
              <w:rPr>
                <w:rStyle w:val="Lienhypertexte"/>
                <w:noProof/>
              </w:rPr>
              <w:t>Sommaire</w:t>
            </w:r>
            <w:r w:rsidR="004F776C">
              <w:rPr>
                <w:noProof/>
                <w:webHidden/>
              </w:rPr>
              <w:tab/>
            </w:r>
            <w:r w:rsidR="004F776C">
              <w:rPr>
                <w:noProof/>
                <w:webHidden/>
              </w:rPr>
              <w:fldChar w:fldCharType="begin"/>
            </w:r>
            <w:r w:rsidR="004F776C">
              <w:rPr>
                <w:noProof/>
                <w:webHidden/>
              </w:rPr>
              <w:instrText xml:space="preserve"> PAGEREF _Toc183274690 \h </w:instrText>
            </w:r>
            <w:r w:rsidR="004F776C">
              <w:rPr>
                <w:noProof/>
                <w:webHidden/>
              </w:rPr>
            </w:r>
            <w:r w:rsidR="004F776C">
              <w:rPr>
                <w:noProof/>
                <w:webHidden/>
              </w:rPr>
              <w:fldChar w:fldCharType="separate"/>
            </w:r>
            <w:r w:rsidR="004F776C">
              <w:rPr>
                <w:noProof/>
                <w:webHidden/>
              </w:rPr>
              <w:t>1</w:t>
            </w:r>
            <w:r w:rsidR="004F776C">
              <w:rPr>
                <w:noProof/>
                <w:webHidden/>
              </w:rPr>
              <w:fldChar w:fldCharType="end"/>
            </w:r>
          </w:hyperlink>
        </w:p>
        <w:p w14:paraId="0311CEBC" w14:textId="42FE347E" w:rsidR="004F776C" w:rsidRDefault="004F776C">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hyperlink w:anchor="_Toc183274691" w:history="1">
            <w:r w:rsidRPr="000158E7">
              <w:rPr>
                <w:rStyle w:val="Lienhypertexte"/>
                <w:noProof/>
              </w:rPr>
              <w:t>2.</w:t>
            </w:r>
            <w:r>
              <w:rPr>
                <w:rFonts w:asciiTheme="minorHAnsi" w:eastAsiaTheme="minorEastAsia" w:hAnsiTheme="minorHAnsi" w:cstheme="minorBidi"/>
                <w:b w:val="0"/>
                <w:bCs w:val="0"/>
                <w:noProof/>
                <w:color w:val="auto"/>
                <w:kern w:val="2"/>
                <w:sz w:val="24"/>
                <w:szCs w:val="24"/>
                <w14:ligatures w14:val="standardContextual"/>
              </w:rPr>
              <w:tab/>
            </w:r>
            <w:r w:rsidRPr="000158E7">
              <w:rPr>
                <w:rStyle w:val="Lienhypertexte"/>
                <w:noProof/>
              </w:rPr>
              <w:t>Contexte</w:t>
            </w:r>
            <w:r>
              <w:rPr>
                <w:noProof/>
                <w:webHidden/>
              </w:rPr>
              <w:tab/>
            </w:r>
            <w:r>
              <w:rPr>
                <w:noProof/>
                <w:webHidden/>
              </w:rPr>
              <w:fldChar w:fldCharType="begin"/>
            </w:r>
            <w:r>
              <w:rPr>
                <w:noProof/>
                <w:webHidden/>
              </w:rPr>
              <w:instrText xml:space="preserve"> PAGEREF _Toc183274691 \h </w:instrText>
            </w:r>
            <w:r>
              <w:rPr>
                <w:noProof/>
                <w:webHidden/>
              </w:rPr>
            </w:r>
            <w:r>
              <w:rPr>
                <w:noProof/>
                <w:webHidden/>
              </w:rPr>
              <w:fldChar w:fldCharType="separate"/>
            </w:r>
            <w:r>
              <w:rPr>
                <w:noProof/>
                <w:webHidden/>
              </w:rPr>
              <w:t>2</w:t>
            </w:r>
            <w:r>
              <w:rPr>
                <w:noProof/>
                <w:webHidden/>
              </w:rPr>
              <w:fldChar w:fldCharType="end"/>
            </w:r>
          </w:hyperlink>
        </w:p>
        <w:p w14:paraId="5D34A61C" w14:textId="0FB819AB" w:rsidR="004F776C" w:rsidRDefault="004F776C">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hyperlink w:anchor="_Toc183274692" w:history="1">
            <w:r w:rsidRPr="000158E7">
              <w:rPr>
                <w:rStyle w:val="Lienhypertexte"/>
                <w:noProof/>
              </w:rPr>
              <w:t>3.</w:t>
            </w:r>
            <w:r>
              <w:rPr>
                <w:rFonts w:asciiTheme="minorHAnsi" w:eastAsiaTheme="minorEastAsia" w:hAnsiTheme="minorHAnsi" w:cstheme="minorBidi"/>
                <w:b w:val="0"/>
                <w:bCs w:val="0"/>
                <w:noProof/>
                <w:color w:val="auto"/>
                <w:kern w:val="2"/>
                <w:sz w:val="24"/>
                <w:szCs w:val="24"/>
                <w14:ligatures w14:val="standardContextual"/>
              </w:rPr>
              <w:tab/>
            </w:r>
            <w:r w:rsidRPr="000158E7">
              <w:rPr>
                <w:rStyle w:val="Lienhypertexte"/>
                <w:noProof/>
              </w:rPr>
              <w:t>Problématique</w:t>
            </w:r>
            <w:r>
              <w:rPr>
                <w:noProof/>
                <w:webHidden/>
              </w:rPr>
              <w:tab/>
            </w:r>
            <w:r>
              <w:rPr>
                <w:noProof/>
                <w:webHidden/>
              </w:rPr>
              <w:fldChar w:fldCharType="begin"/>
            </w:r>
            <w:r>
              <w:rPr>
                <w:noProof/>
                <w:webHidden/>
              </w:rPr>
              <w:instrText xml:space="preserve"> PAGEREF _Toc183274692 \h </w:instrText>
            </w:r>
            <w:r>
              <w:rPr>
                <w:noProof/>
                <w:webHidden/>
              </w:rPr>
            </w:r>
            <w:r>
              <w:rPr>
                <w:noProof/>
                <w:webHidden/>
              </w:rPr>
              <w:fldChar w:fldCharType="separate"/>
            </w:r>
            <w:r>
              <w:rPr>
                <w:noProof/>
                <w:webHidden/>
              </w:rPr>
              <w:t>3</w:t>
            </w:r>
            <w:r>
              <w:rPr>
                <w:noProof/>
                <w:webHidden/>
              </w:rPr>
              <w:fldChar w:fldCharType="end"/>
            </w:r>
          </w:hyperlink>
        </w:p>
        <w:p w14:paraId="47D579A2" w14:textId="6672749C" w:rsidR="004F776C" w:rsidRDefault="004F776C">
          <w:pPr>
            <w:pStyle w:val="TM2"/>
            <w:tabs>
              <w:tab w:val="left" w:pos="660"/>
              <w:tab w:val="right" w:leader="dot" w:pos="10195"/>
            </w:tabs>
            <w:rPr>
              <w:rFonts w:asciiTheme="minorHAnsi" w:eastAsiaTheme="minorEastAsia" w:hAnsiTheme="minorHAnsi" w:cstheme="minorBidi"/>
              <w:noProof/>
              <w:color w:val="auto"/>
              <w:kern w:val="2"/>
              <w:szCs w:val="24"/>
              <w14:ligatures w14:val="standardContextual"/>
            </w:rPr>
          </w:pPr>
          <w:hyperlink w:anchor="_Toc183274693" w:history="1">
            <w:r w:rsidRPr="000158E7">
              <w:rPr>
                <w:rStyle w:val="Lienhypertexte"/>
                <w:noProof/>
                <w14:scene3d>
                  <w14:camera w14:prst="orthographicFront"/>
                  <w14:lightRig w14:rig="threePt" w14:dir="t">
                    <w14:rot w14:lat="0" w14:lon="0" w14:rev="0"/>
                  </w14:lightRig>
                </w14:scene3d>
              </w:rPr>
              <w:t>a)</w:t>
            </w:r>
            <w:r>
              <w:rPr>
                <w:rFonts w:asciiTheme="minorHAnsi" w:eastAsiaTheme="minorEastAsia" w:hAnsiTheme="minorHAnsi" w:cstheme="minorBidi"/>
                <w:noProof/>
                <w:color w:val="auto"/>
                <w:kern w:val="2"/>
                <w:szCs w:val="24"/>
                <w14:ligatures w14:val="standardContextual"/>
              </w:rPr>
              <w:tab/>
            </w:r>
            <w:r w:rsidRPr="000158E7">
              <w:rPr>
                <w:rStyle w:val="Lienhypertexte"/>
                <w:noProof/>
              </w:rPr>
              <w:t>Migration technique d’un projet client</w:t>
            </w:r>
            <w:r>
              <w:rPr>
                <w:noProof/>
                <w:webHidden/>
              </w:rPr>
              <w:tab/>
            </w:r>
            <w:r>
              <w:rPr>
                <w:noProof/>
                <w:webHidden/>
              </w:rPr>
              <w:fldChar w:fldCharType="begin"/>
            </w:r>
            <w:r>
              <w:rPr>
                <w:noProof/>
                <w:webHidden/>
              </w:rPr>
              <w:instrText xml:space="preserve"> PAGEREF _Toc183274693 \h </w:instrText>
            </w:r>
            <w:r>
              <w:rPr>
                <w:noProof/>
                <w:webHidden/>
              </w:rPr>
            </w:r>
            <w:r>
              <w:rPr>
                <w:noProof/>
                <w:webHidden/>
              </w:rPr>
              <w:fldChar w:fldCharType="separate"/>
            </w:r>
            <w:r>
              <w:rPr>
                <w:noProof/>
                <w:webHidden/>
              </w:rPr>
              <w:t>3</w:t>
            </w:r>
            <w:r>
              <w:rPr>
                <w:noProof/>
                <w:webHidden/>
              </w:rPr>
              <w:fldChar w:fldCharType="end"/>
            </w:r>
          </w:hyperlink>
        </w:p>
        <w:p w14:paraId="63A81730" w14:textId="2EE640C0" w:rsidR="004F776C" w:rsidRDefault="004F776C">
          <w:pPr>
            <w:pStyle w:val="TM2"/>
            <w:tabs>
              <w:tab w:val="left" w:pos="660"/>
              <w:tab w:val="right" w:leader="dot" w:pos="10195"/>
            </w:tabs>
            <w:rPr>
              <w:rFonts w:asciiTheme="minorHAnsi" w:eastAsiaTheme="minorEastAsia" w:hAnsiTheme="minorHAnsi" w:cstheme="minorBidi"/>
              <w:noProof/>
              <w:color w:val="auto"/>
              <w:kern w:val="2"/>
              <w:szCs w:val="24"/>
              <w14:ligatures w14:val="standardContextual"/>
            </w:rPr>
          </w:pPr>
          <w:hyperlink w:anchor="_Toc183274694" w:history="1">
            <w:r w:rsidRPr="000158E7">
              <w:rPr>
                <w:rStyle w:val="Lienhypertexte"/>
                <w:noProof/>
                <w14:scene3d>
                  <w14:camera w14:prst="orthographicFront"/>
                  <w14:lightRig w14:rig="threePt" w14:dir="t">
                    <w14:rot w14:lat="0" w14:lon="0" w14:rev="0"/>
                  </w14:lightRig>
                </w14:scene3d>
              </w:rPr>
              <w:t>b)</w:t>
            </w:r>
            <w:r>
              <w:rPr>
                <w:rFonts w:asciiTheme="minorHAnsi" w:eastAsiaTheme="minorEastAsia" w:hAnsiTheme="minorHAnsi" w:cstheme="minorBidi"/>
                <w:noProof/>
                <w:color w:val="auto"/>
                <w:kern w:val="2"/>
                <w:szCs w:val="24"/>
                <w14:ligatures w14:val="standardContextual"/>
              </w:rPr>
              <w:tab/>
            </w:r>
            <w:r w:rsidRPr="000158E7">
              <w:rPr>
                <w:rStyle w:val="Lienhypertexte"/>
                <w:noProof/>
              </w:rPr>
              <w:t>Correction des anomalies sur un projet existant</w:t>
            </w:r>
            <w:r>
              <w:rPr>
                <w:noProof/>
                <w:webHidden/>
              </w:rPr>
              <w:tab/>
            </w:r>
            <w:r>
              <w:rPr>
                <w:noProof/>
                <w:webHidden/>
              </w:rPr>
              <w:fldChar w:fldCharType="begin"/>
            </w:r>
            <w:r>
              <w:rPr>
                <w:noProof/>
                <w:webHidden/>
              </w:rPr>
              <w:instrText xml:space="preserve"> PAGEREF _Toc183274694 \h </w:instrText>
            </w:r>
            <w:r>
              <w:rPr>
                <w:noProof/>
                <w:webHidden/>
              </w:rPr>
            </w:r>
            <w:r>
              <w:rPr>
                <w:noProof/>
                <w:webHidden/>
              </w:rPr>
              <w:fldChar w:fldCharType="separate"/>
            </w:r>
            <w:r>
              <w:rPr>
                <w:noProof/>
                <w:webHidden/>
              </w:rPr>
              <w:t>3</w:t>
            </w:r>
            <w:r>
              <w:rPr>
                <w:noProof/>
                <w:webHidden/>
              </w:rPr>
              <w:fldChar w:fldCharType="end"/>
            </w:r>
          </w:hyperlink>
        </w:p>
        <w:p w14:paraId="428E7663" w14:textId="30DB7862" w:rsidR="004F776C" w:rsidRDefault="004F776C">
          <w:pPr>
            <w:pStyle w:val="TM2"/>
            <w:tabs>
              <w:tab w:val="left" w:pos="660"/>
              <w:tab w:val="right" w:leader="dot" w:pos="10195"/>
            </w:tabs>
            <w:rPr>
              <w:rFonts w:asciiTheme="minorHAnsi" w:eastAsiaTheme="minorEastAsia" w:hAnsiTheme="minorHAnsi" w:cstheme="minorBidi"/>
              <w:noProof/>
              <w:color w:val="auto"/>
              <w:kern w:val="2"/>
              <w:szCs w:val="24"/>
              <w14:ligatures w14:val="standardContextual"/>
            </w:rPr>
          </w:pPr>
          <w:hyperlink w:anchor="_Toc183274695" w:history="1">
            <w:r w:rsidRPr="000158E7">
              <w:rPr>
                <w:rStyle w:val="Lienhypertexte"/>
                <w:noProof/>
                <w14:scene3d>
                  <w14:camera w14:prst="orthographicFront"/>
                  <w14:lightRig w14:rig="threePt" w14:dir="t">
                    <w14:rot w14:lat="0" w14:lon="0" w14:rev="0"/>
                  </w14:lightRig>
                </w14:scene3d>
              </w:rPr>
              <w:t>c)</w:t>
            </w:r>
            <w:r>
              <w:rPr>
                <w:rFonts w:asciiTheme="minorHAnsi" w:eastAsiaTheme="minorEastAsia" w:hAnsiTheme="minorHAnsi" w:cstheme="minorBidi"/>
                <w:noProof/>
                <w:color w:val="auto"/>
                <w:kern w:val="2"/>
                <w:szCs w:val="24"/>
                <w14:ligatures w14:val="standardContextual"/>
              </w:rPr>
              <w:tab/>
            </w:r>
            <w:r w:rsidRPr="000158E7">
              <w:rPr>
                <w:rStyle w:val="Lienhypertexte"/>
                <w:noProof/>
              </w:rPr>
              <w:t>Nouvelle version de l’application « INGENEO »</w:t>
            </w:r>
            <w:r>
              <w:rPr>
                <w:noProof/>
                <w:webHidden/>
              </w:rPr>
              <w:tab/>
            </w:r>
            <w:r>
              <w:rPr>
                <w:noProof/>
                <w:webHidden/>
              </w:rPr>
              <w:fldChar w:fldCharType="begin"/>
            </w:r>
            <w:r>
              <w:rPr>
                <w:noProof/>
                <w:webHidden/>
              </w:rPr>
              <w:instrText xml:space="preserve"> PAGEREF _Toc183274695 \h </w:instrText>
            </w:r>
            <w:r>
              <w:rPr>
                <w:noProof/>
                <w:webHidden/>
              </w:rPr>
            </w:r>
            <w:r>
              <w:rPr>
                <w:noProof/>
                <w:webHidden/>
              </w:rPr>
              <w:fldChar w:fldCharType="separate"/>
            </w:r>
            <w:r>
              <w:rPr>
                <w:noProof/>
                <w:webHidden/>
              </w:rPr>
              <w:t>3</w:t>
            </w:r>
            <w:r>
              <w:rPr>
                <w:noProof/>
                <w:webHidden/>
              </w:rPr>
              <w:fldChar w:fldCharType="end"/>
            </w:r>
          </w:hyperlink>
        </w:p>
        <w:p w14:paraId="6E6087A8" w14:textId="764B554C" w:rsidR="004F776C" w:rsidRDefault="004F776C">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hyperlink w:anchor="_Toc183274696" w:history="1">
            <w:r w:rsidRPr="000158E7">
              <w:rPr>
                <w:rStyle w:val="Lienhypertexte"/>
                <w:noProof/>
              </w:rPr>
              <w:t>4.</w:t>
            </w:r>
            <w:r>
              <w:rPr>
                <w:rFonts w:asciiTheme="minorHAnsi" w:eastAsiaTheme="minorEastAsia" w:hAnsiTheme="minorHAnsi" w:cstheme="minorBidi"/>
                <w:b w:val="0"/>
                <w:bCs w:val="0"/>
                <w:noProof/>
                <w:color w:val="auto"/>
                <w:kern w:val="2"/>
                <w:sz w:val="24"/>
                <w:szCs w:val="24"/>
                <w14:ligatures w14:val="standardContextual"/>
              </w:rPr>
              <w:tab/>
            </w:r>
            <w:r w:rsidRPr="000158E7">
              <w:rPr>
                <w:rStyle w:val="Lienhypertexte"/>
                <w:noProof/>
              </w:rPr>
              <w:t>Missions confiées</w:t>
            </w:r>
            <w:r>
              <w:rPr>
                <w:noProof/>
                <w:webHidden/>
              </w:rPr>
              <w:tab/>
            </w:r>
            <w:r>
              <w:rPr>
                <w:noProof/>
                <w:webHidden/>
              </w:rPr>
              <w:fldChar w:fldCharType="begin"/>
            </w:r>
            <w:r>
              <w:rPr>
                <w:noProof/>
                <w:webHidden/>
              </w:rPr>
              <w:instrText xml:space="preserve"> PAGEREF _Toc183274696 \h </w:instrText>
            </w:r>
            <w:r>
              <w:rPr>
                <w:noProof/>
                <w:webHidden/>
              </w:rPr>
            </w:r>
            <w:r>
              <w:rPr>
                <w:noProof/>
                <w:webHidden/>
              </w:rPr>
              <w:fldChar w:fldCharType="separate"/>
            </w:r>
            <w:r>
              <w:rPr>
                <w:noProof/>
                <w:webHidden/>
              </w:rPr>
              <w:t>4</w:t>
            </w:r>
            <w:r>
              <w:rPr>
                <w:noProof/>
                <w:webHidden/>
              </w:rPr>
              <w:fldChar w:fldCharType="end"/>
            </w:r>
          </w:hyperlink>
        </w:p>
        <w:p w14:paraId="0841341E" w14:textId="70D5F17C" w:rsidR="004F776C" w:rsidRDefault="004F776C">
          <w:pPr>
            <w:pStyle w:val="TM2"/>
            <w:tabs>
              <w:tab w:val="left" w:pos="660"/>
              <w:tab w:val="right" w:leader="dot" w:pos="10195"/>
            </w:tabs>
            <w:rPr>
              <w:rFonts w:asciiTheme="minorHAnsi" w:eastAsiaTheme="minorEastAsia" w:hAnsiTheme="minorHAnsi" w:cstheme="minorBidi"/>
              <w:noProof/>
              <w:color w:val="auto"/>
              <w:kern w:val="2"/>
              <w:szCs w:val="24"/>
              <w14:ligatures w14:val="standardContextual"/>
            </w:rPr>
          </w:pPr>
          <w:hyperlink w:anchor="_Toc183274697" w:history="1">
            <w:r w:rsidRPr="000158E7">
              <w:rPr>
                <w:rStyle w:val="Lienhypertexte"/>
                <w:noProof/>
                <w14:scene3d>
                  <w14:camera w14:prst="orthographicFront"/>
                  <w14:lightRig w14:rig="threePt" w14:dir="t">
                    <w14:rot w14:lat="0" w14:lon="0" w14:rev="0"/>
                  </w14:lightRig>
                </w14:scene3d>
              </w:rPr>
              <w:t>d)</w:t>
            </w:r>
            <w:r>
              <w:rPr>
                <w:rFonts w:asciiTheme="minorHAnsi" w:eastAsiaTheme="minorEastAsia" w:hAnsiTheme="minorHAnsi" w:cstheme="minorBidi"/>
                <w:noProof/>
                <w:color w:val="auto"/>
                <w:kern w:val="2"/>
                <w:szCs w:val="24"/>
                <w14:ligatures w14:val="standardContextual"/>
              </w:rPr>
              <w:tab/>
            </w:r>
            <w:r w:rsidRPr="000158E7">
              <w:rPr>
                <w:rStyle w:val="Lienhypertexte"/>
                <w:noProof/>
              </w:rPr>
              <w:t>Missions pour la Problématique 1 : Migration technique d’un projet client</w:t>
            </w:r>
            <w:r>
              <w:rPr>
                <w:noProof/>
                <w:webHidden/>
              </w:rPr>
              <w:tab/>
            </w:r>
            <w:r>
              <w:rPr>
                <w:noProof/>
                <w:webHidden/>
              </w:rPr>
              <w:fldChar w:fldCharType="begin"/>
            </w:r>
            <w:r>
              <w:rPr>
                <w:noProof/>
                <w:webHidden/>
              </w:rPr>
              <w:instrText xml:space="preserve"> PAGEREF _Toc183274697 \h </w:instrText>
            </w:r>
            <w:r>
              <w:rPr>
                <w:noProof/>
                <w:webHidden/>
              </w:rPr>
            </w:r>
            <w:r>
              <w:rPr>
                <w:noProof/>
                <w:webHidden/>
              </w:rPr>
              <w:fldChar w:fldCharType="separate"/>
            </w:r>
            <w:r>
              <w:rPr>
                <w:noProof/>
                <w:webHidden/>
              </w:rPr>
              <w:t>4</w:t>
            </w:r>
            <w:r>
              <w:rPr>
                <w:noProof/>
                <w:webHidden/>
              </w:rPr>
              <w:fldChar w:fldCharType="end"/>
            </w:r>
          </w:hyperlink>
        </w:p>
        <w:p w14:paraId="48790E95" w14:textId="63EDBAED" w:rsidR="004F776C" w:rsidRDefault="004F776C">
          <w:pPr>
            <w:pStyle w:val="TM2"/>
            <w:tabs>
              <w:tab w:val="left" w:pos="660"/>
              <w:tab w:val="right" w:leader="dot" w:pos="10195"/>
            </w:tabs>
            <w:rPr>
              <w:rFonts w:asciiTheme="minorHAnsi" w:eastAsiaTheme="minorEastAsia" w:hAnsiTheme="minorHAnsi" w:cstheme="minorBidi"/>
              <w:noProof/>
              <w:color w:val="auto"/>
              <w:kern w:val="2"/>
              <w:szCs w:val="24"/>
              <w14:ligatures w14:val="standardContextual"/>
            </w:rPr>
          </w:pPr>
          <w:hyperlink w:anchor="_Toc183274698" w:history="1">
            <w:r w:rsidRPr="000158E7">
              <w:rPr>
                <w:rStyle w:val="Lienhypertexte"/>
                <w:noProof/>
                <w14:scene3d>
                  <w14:camera w14:prst="orthographicFront"/>
                  <w14:lightRig w14:rig="threePt" w14:dir="t">
                    <w14:rot w14:lat="0" w14:lon="0" w14:rev="0"/>
                  </w14:lightRig>
                </w14:scene3d>
              </w:rPr>
              <w:t>e)</w:t>
            </w:r>
            <w:r>
              <w:rPr>
                <w:rFonts w:asciiTheme="minorHAnsi" w:eastAsiaTheme="minorEastAsia" w:hAnsiTheme="minorHAnsi" w:cstheme="minorBidi"/>
                <w:noProof/>
                <w:color w:val="auto"/>
                <w:kern w:val="2"/>
                <w:szCs w:val="24"/>
                <w14:ligatures w14:val="standardContextual"/>
              </w:rPr>
              <w:tab/>
            </w:r>
            <w:r w:rsidRPr="000158E7">
              <w:rPr>
                <w:rStyle w:val="Lienhypertexte"/>
                <w:noProof/>
              </w:rPr>
              <w:t>Missions pour la Problématique 2 : Correction des anomalies sur un projet existant</w:t>
            </w:r>
            <w:r>
              <w:rPr>
                <w:noProof/>
                <w:webHidden/>
              </w:rPr>
              <w:tab/>
            </w:r>
            <w:r>
              <w:rPr>
                <w:noProof/>
                <w:webHidden/>
              </w:rPr>
              <w:fldChar w:fldCharType="begin"/>
            </w:r>
            <w:r>
              <w:rPr>
                <w:noProof/>
                <w:webHidden/>
              </w:rPr>
              <w:instrText xml:space="preserve"> PAGEREF _Toc183274698 \h </w:instrText>
            </w:r>
            <w:r>
              <w:rPr>
                <w:noProof/>
                <w:webHidden/>
              </w:rPr>
            </w:r>
            <w:r>
              <w:rPr>
                <w:noProof/>
                <w:webHidden/>
              </w:rPr>
              <w:fldChar w:fldCharType="separate"/>
            </w:r>
            <w:r>
              <w:rPr>
                <w:noProof/>
                <w:webHidden/>
              </w:rPr>
              <w:t>12</w:t>
            </w:r>
            <w:r>
              <w:rPr>
                <w:noProof/>
                <w:webHidden/>
              </w:rPr>
              <w:fldChar w:fldCharType="end"/>
            </w:r>
          </w:hyperlink>
        </w:p>
        <w:p w14:paraId="67313FFF" w14:textId="6C1378BF" w:rsidR="004F776C" w:rsidRDefault="004F776C">
          <w:pPr>
            <w:pStyle w:val="TM2"/>
            <w:tabs>
              <w:tab w:val="left" w:pos="660"/>
              <w:tab w:val="right" w:leader="dot" w:pos="10195"/>
            </w:tabs>
            <w:rPr>
              <w:rFonts w:asciiTheme="minorHAnsi" w:eastAsiaTheme="minorEastAsia" w:hAnsiTheme="minorHAnsi" w:cstheme="minorBidi"/>
              <w:noProof/>
              <w:color w:val="auto"/>
              <w:kern w:val="2"/>
              <w:szCs w:val="24"/>
              <w14:ligatures w14:val="standardContextual"/>
            </w:rPr>
          </w:pPr>
          <w:hyperlink w:anchor="_Toc183274699" w:history="1">
            <w:r w:rsidRPr="000158E7">
              <w:rPr>
                <w:rStyle w:val="Lienhypertexte"/>
                <w:noProof/>
                <w14:scene3d>
                  <w14:camera w14:prst="orthographicFront"/>
                  <w14:lightRig w14:rig="threePt" w14:dir="t">
                    <w14:rot w14:lat="0" w14:lon="0" w14:rev="0"/>
                  </w14:lightRig>
                </w14:scene3d>
              </w:rPr>
              <w:t>f)</w:t>
            </w:r>
            <w:r>
              <w:rPr>
                <w:rFonts w:asciiTheme="minorHAnsi" w:eastAsiaTheme="minorEastAsia" w:hAnsiTheme="minorHAnsi" w:cstheme="minorBidi"/>
                <w:noProof/>
                <w:color w:val="auto"/>
                <w:kern w:val="2"/>
                <w:szCs w:val="24"/>
                <w14:ligatures w14:val="standardContextual"/>
              </w:rPr>
              <w:tab/>
            </w:r>
            <w:r w:rsidRPr="000158E7">
              <w:rPr>
                <w:rStyle w:val="Lienhypertexte"/>
                <w:noProof/>
              </w:rPr>
              <w:t>Missions pour la Problématique 3 : Nouvelle version de l’application « INGENEO »</w:t>
            </w:r>
            <w:r>
              <w:rPr>
                <w:noProof/>
                <w:webHidden/>
              </w:rPr>
              <w:tab/>
            </w:r>
            <w:r>
              <w:rPr>
                <w:noProof/>
                <w:webHidden/>
              </w:rPr>
              <w:fldChar w:fldCharType="begin"/>
            </w:r>
            <w:r>
              <w:rPr>
                <w:noProof/>
                <w:webHidden/>
              </w:rPr>
              <w:instrText xml:space="preserve"> PAGEREF _Toc183274699 \h </w:instrText>
            </w:r>
            <w:r>
              <w:rPr>
                <w:noProof/>
                <w:webHidden/>
              </w:rPr>
            </w:r>
            <w:r>
              <w:rPr>
                <w:noProof/>
                <w:webHidden/>
              </w:rPr>
              <w:fldChar w:fldCharType="separate"/>
            </w:r>
            <w:r>
              <w:rPr>
                <w:noProof/>
                <w:webHidden/>
              </w:rPr>
              <w:t>17</w:t>
            </w:r>
            <w:r>
              <w:rPr>
                <w:noProof/>
                <w:webHidden/>
              </w:rPr>
              <w:fldChar w:fldCharType="end"/>
            </w:r>
          </w:hyperlink>
        </w:p>
        <w:p w14:paraId="6770F99E" w14:textId="40FD4A91" w:rsidR="004F776C" w:rsidRDefault="004F776C">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hyperlink w:anchor="_Toc183274700" w:history="1">
            <w:r w:rsidRPr="000158E7">
              <w:rPr>
                <w:rStyle w:val="Lienhypertexte"/>
                <w:noProof/>
              </w:rPr>
              <w:t>5.</w:t>
            </w:r>
            <w:r>
              <w:rPr>
                <w:rFonts w:asciiTheme="minorHAnsi" w:eastAsiaTheme="minorEastAsia" w:hAnsiTheme="minorHAnsi" w:cstheme="minorBidi"/>
                <w:b w:val="0"/>
                <w:bCs w:val="0"/>
                <w:noProof/>
                <w:color w:val="auto"/>
                <w:kern w:val="2"/>
                <w:sz w:val="24"/>
                <w:szCs w:val="24"/>
                <w14:ligatures w14:val="standardContextual"/>
              </w:rPr>
              <w:tab/>
            </w:r>
            <w:r w:rsidRPr="000158E7">
              <w:rPr>
                <w:rStyle w:val="Lienhypertexte"/>
                <w:noProof/>
              </w:rPr>
              <w:t>Bilan</w:t>
            </w:r>
            <w:r>
              <w:rPr>
                <w:noProof/>
                <w:webHidden/>
              </w:rPr>
              <w:tab/>
            </w:r>
            <w:r>
              <w:rPr>
                <w:noProof/>
                <w:webHidden/>
              </w:rPr>
              <w:fldChar w:fldCharType="begin"/>
            </w:r>
            <w:r>
              <w:rPr>
                <w:noProof/>
                <w:webHidden/>
              </w:rPr>
              <w:instrText xml:space="preserve"> PAGEREF _Toc183274700 \h </w:instrText>
            </w:r>
            <w:r>
              <w:rPr>
                <w:noProof/>
                <w:webHidden/>
              </w:rPr>
            </w:r>
            <w:r>
              <w:rPr>
                <w:noProof/>
                <w:webHidden/>
              </w:rPr>
              <w:fldChar w:fldCharType="separate"/>
            </w:r>
            <w:r>
              <w:rPr>
                <w:noProof/>
                <w:webHidden/>
              </w:rPr>
              <w:t>21</w:t>
            </w:r>
            <w:r>
              <w:rPr>
                <w:noProof/>
                <w:webHidden/>
              </w:rPr>
              <w:fldChar w:fldCharType="end"/>
            </w:r>
          </w:hyperlink>
        </w:p>
        <w:p w14:paraId="4244020F" w14:textId="74251662" w:rsidR="0066761B" w:rsidRDefault="00B2719F">
          <w:r>
            <w:rPr>
              <w:rFonts w:cs="Calibri"/>
              <w:b/>
              <w:bCs/>
              <w:color w:val="5F5F5F"/>
              <w:sz w:val="24"/>
              <w:szCs w:val="20"/>
            </w:rPr>
            <w:fldChar w:fldCharType="end"/>
          </w:r>
        </w:p>
      </w:sdtContent>
    </w:sdt>
    <w:p w14:paraId="09995CAD" w14:textId="12CC5150" w:rsidR="00FD3EA8" w:rsidRDefault="00FD3EA8" w:rsidP="00564336"/>
    <w:p w14:paraId="0B53FF4A" w14:textId="1E9437D4" w:rsidR="00CA43EE" w:rsidRDefault="00BF7718" w:rsidP="00BF7718">
      <w:pPr>
        <w:tabs>
          <w:tab w:val="left" w:pos="4101"/>
        </w:tabs>
      </w:pPr>
      <w:r>
        <w:tab/>
      </w:r>
    </w:p>
    <w:p w14:paraId="26A03530" w14:textId="384DD091" w:rsidR="00CA43EE" w:rsidRDefault="00242186" w:rsidP="00C65294">
      <w:pPr>
        <w:pStyle w:val="MonTitre1"/>
      </w:pPr>
      <w:bookmarkStart w:id="1" w:name="_Toc183274691"/>
      <w:r>
        <w:lastRenderedPageBreak/>
        <w:t>Contexte</w:t>
      </w:r>
      <w:bookmarkEnd w:id="1"/>
    </w:p>
    <w:p w14:paraId="38F574A1" w14:textId="77777777" w:rsidR="00480EE4" w:rsidRDefault="00480EE4" w:rsidP="00CA43EE">
      <w:pPr>
        <w:spacing w:after="200" w:line="276" w:lineRule="auto"/>
      </w:pPr>
    </w:p>
    <w:p w14:paraId="07233140" w14:textId="3D558B14" w:rsidR="00F609A6" w:rsidRDefault="00F609A6" w:rsidP="00F609A6">
      <w:pPr>
        <w:spacing w:after="200" w:line="276" w:lineRule="auto"/>
      </w:pPr>
      <w:r w:rsidRPr="00F609A6">
        <w:t>Je m'appelle Karol ZIELINSKI, j'ai 31 ans, et je suis actuellement en alternance dans le cadre de ma reconversion professionnelle vers le métier de développeur d'applications spécialisées en PHP et Symfony. Après plusieurs années d'expérience dans un autre secteur, j'ai décidé d'entamer cette nouvelle voie pour obtenir mon diplôme et évoluer dans un domaine qui me passionne. Ce</w:t>
      </w:r>
      <w:r w:rsidR="005B5501">
        <w:t>tte alternance</w:t>
      </w:r>
      <w:r w:rsidRPr="00F609A6">
        <w:t xml:space="preserve"> s'inscrit dans mon parcours de formation, et il est essentiel pour valider mes compétences et acquérir une expérience concrète.</w:t>
      </w:r>
    </w:p>
    <w:p w14:paraId="5AE96A4A" w14:textId="77777777" w:rsidR="007824BC" w:rsidRPr="00F609A6" w:rsidRDefault="007824BC" w:rsidP="00F609A6">
      <w:pPr>
        <w:spacing w:after="200" w:line="276" w:lineRule="auto"/>
      </w:pPr>
    </w:p>
    <w:p w14:paraId="6C252117" w14:textId="36ED4176" w:rsidR="00F609A6" w:rsidRDefault="00F609A6" w:rsidP="00F609A6">
      <w:pPr>
        <w:spacing w:after="200" w:line="276" w:lineRule="auto"/>
      </w:pPr>
      <w:r w:rsidRPr="00F609A6">
        <w:t>L'organisation qui m'accueille pour ce</w:t>
      </w:r>
      <w:r w:rsidR="005B5501">
        <w:t>tte alternance</w:t>
      </w:r>
      <w:r w:rsidRPr="00F609A6">
        <w:t xml:space="preserve"> est Septeo Solutions Experts-Comptables, une entreprise qui propose des solutions logicielles dédiées aux professionnels de l'expertise comptable. Leur principal produit, </w:t>
      </w:r>
      <w:r w:rsidR="003A5C93" w:rsidRPr="00F609A6">
        <w:t>INGENEO</w:t>
      </w:r>
      <w:r w:rsidRPr="00F609A6">
        <w:t>, offre un ensemble d'outils permettant aux experts-comptables de gérer efficacement et en toute simplicité les processus comptables, avec des fonctionnalités telles que la collecte automatique des factures, la reconnaissance et l'imputation des écritures comptables, ainsi que l'intégration fluide avec des logiciels de production comptable. En plus de faciliter la gestion comptable, l'entreprise permet aux experts de valoriser leur expertise auprès de leurs clients grâce à des modules comme les indicateurs de performance personnalisés et un espace client dédié, qui inclut des fonctionnalités telles que la gestion des documents (GED), la facturation et le suivi de la conformité à la facturation électronique.</w:t>
      </w:r>
    </w:p>
    <w:p w14:paraId="4A743238" w14:textId="77777777" w:rsidR="007824BC" w:rsidRPr="00F609A6" w:rsidRDefault="007824BC" w:rsidP="00F609A6">
      <w:pPr>
        <w:spacing w:after="200" w:line="276" w:lineRule="auto"/>
      </w:pPr>
    </w:p>
    <w:p w14:paraId="67735C13" w14:textId="77777777" w:rsidR="00F609A6" w:rsidRDefault="00F609A6" w:rsidP="00F609A6">
      <w:pPr>
        <w:spacing w:after="200" w:line="276" w:lineRule="auto"/>
      </w:pPr>
      <w:r w:rsidRPr="00F609A6">
        <w:t>J'ai choisi cette entreprise pour mon stage car j'y travaille déjà depuis janvier 2019 et j'ai eu l'opportunité de signer un contrat d'alternance avec eux à partir de janvier 2023, dans le cadre de mon projet de reconversion. Cette entreprise me permet de concilier l'acquisition de compétences professionnelles tout en poursuivant mon évolution interne.</w:t>
      </w:r>
    </w:p>
    <w:p w14:paraId="253BA3B7" w14:textId="77777777" w:rsidR="007824BC" w:rsidRPr="00F609A6" w:rsidRDefault="007824BC" w:rsidP="00F609A6">
      <w:pPr>
        <w:spacing w:after="200" w:line="276" w:lineRule="auto"/>
      </w:pPr>
    </w:p>
    <w:p w14:paraId="1DF9F8C1" w14:textId="7C045BE6" w:rsidR="00D672FB" w:rsidRDefault="00F609A6" w:rsidP="00CA43EE">
      <w:pPr>
        <w:spacing w:after="200" w:line="276" w:lineRule="auto"/>
      </w:pPr>
      <w:r w:rsidRPr="00F609A6">
        <w:t>Les objectifs que je me suis fixés pour ce stage sont principalement axés sur la montée en compétence dans le développement d'applications PHP/Symfony. Mon but est d'acquérir une expertise plus pointue dans ce domaine pour gagner rapidement en autonomie et en expérience, tout en participant activement aux projets de développement de l'entreprise.</w:t>
      </w:r>
    </w:p>
    <w:p w14:paraId="0BEB75E1" w14:textId="7129A2E9" w:rsidR="006129AB" w:rsidRDefault="006129AB" w:rsidP="00CA43EE">
      <w:pPr>
        <w:spacing w:after="200" w:line="276" w:lineRule="auto"/>
      </w:pPr>
    </w:p>
    <w:p w14:paraId="14BB6AF9" w14:textId="77777777" w:rsidR="00D672FB" w:rsidRDefault="00D672FB" w:rsidP="00CA43EE">
      <w:pPr>
        <w:spacing w:after="200" w:line="276" w:lineRule="auto"/>
      </w:pPr>
    </w:p>
    <w:p w14:paraId="19EA635D" w14:textId="0E1196FE" w:rsidR="00242186" w:rsidRDefault="00242186" w:rsidP="00242186">
      <w:pPr>
        <w:pStyle w:val="MonTitre1"/>
      </w:pPr>
      <w:bookmarkStart w:id="2" w:name="_Toc183274692"/>
      <w:r w:rsidRPr="00242186">
        <w:lastRenderedPageBreak/>
        <w:t>Problématique</w:t>
      </w:r>
      <w:bookmarkEnd w:id="2"/>
    </w:p>
    <w:p w14:paraId="7B51D32A" w14:textId="11ACEC6E" w:rsidR="003F3C14" w:rsidRDefault="003F3C14" w:rsidP="003F3C14">
      <w:pPr>
        <w:pStyle w:val="MonTitre2"/>
      </w:pPr>
      <w:bookmarkStart w:id="3" w:name="_Toc183274693"/>
      <w:r>
        <w:t>Migration technique d’un projet client</w:t>
      </w:r>
      <w:bookmarkEnd w:id="3"/>
    </w:p>
    <w:p w14:paraId="36F4759E" w14:textId="377E020F" w:rsidR="00981F6D" w:rsidRPr="00981F6D" w:rsidRDefault="00981F6D" w:rsidP="003F3C14">
      <w:pPr>
        <w:rPr>
          <w:i/>
          <w:iCs/>
        </w:rPr>
      </w:pPr>
      <w:r w:rsidRPr="00981F6D">
        <w:rPr>
          <w:i/>
          <w:iCs/>
        </w:rPr>
        <w:t>Comment assurer une migration fluide d’un projet client vers une version technologique plus récente sans impact sur les fonctionnalités existantes et les performances ?</w:t>
      </w:r>
    </w:p>
    <w:p w14:paraId="74712B68" w14:textId="09E8C8D3" w:rsidR="003F3C14" w:rsidRDefault="00981F6D" w:rsidP="003F3C14">
      <w:r w:rsidRPr="00981F6D">
        <w:t>La migration d’un projet client est une tâche délicate qui présente souvent des défis en termes de compatibilité et de continuité de service. En tant que développeur, un des enjeux est de garantir que la migration vers une version plus récente du Framework ne crée pas de rupture dans les fonctionnalités. Cette problématique implique de minimiser les risques de régressions et d’assurer que le système continue à répondre aux besoins fonctionnels et de performance du client.</w:t>
      </w:r>
    </w:p>
    <w:p w14:paraId="63094454" w14:textId="77777777" w:rsidR="00012228" w:rsidRPr="003F3C14" w:rsidRDefault="00012228" w:rsidP="003F3C14"/>
    <w:p w14:paraId="467D12BA" w14:textId="264AE74E" w:rsidR="003F3C14" w:rsidRDefault="003F3C14" w:rsidP="003F3C14">
      <w:pPr>
        <w:pStyle w:val="MonTitre2"/>
      </w:pPr>
      <w:bookmarkStart w:id="4" w:name="_Toc183274694"/>
      <w:r>
        <w:t>Correction des anomalies sur un projet existant</w:t>
      </w:r>
      <w:bookmarkEnd w:id="4"/>
    </w:p>
    <w:p w14:paraId="3E97B889" w14:textId="0A825669" w:rsidR="003F3C14" w:rsidRDefault="00981F6D" w:rsidP="003F3C14">
      <w:pPr>
        <w:rPr>
          <w:i/>
          <w:iCs/>
        </w:rPr>
      </w:pPr>
      <w:r w:rsidRPr="00981F6D">
        <w:rPr>
          <w:i/>
          <w:iCs/>
        </w:rPr>
        <w:t>Comment optimiser le processus de correction des anomalies dans un projet existant pour garantir la stabilité et la qualité de service du produit ?</w:t>
      </w:r>
    </w:p>
    <w:p w14:paraId="5C03776F" w14:textId="426D0538" w:rsidR="003F3C14" w:rsidRDefault="00981F6D" w:rsidP="003F3C14">
      <w:r w:rsidRPr="00981F6D">
        <w:t>Les projets existants peuvent accumuler des anomalies en raison de divers facteurs (changements de code, mises à jour non documentées, évolutions fonctionnelles, etc.). En tant que développeur, il est crucial de mettre en place une méthodologie efficace de gestion des anomalies qui permet de corriger rapidement les bugs sans créer de nouveaux dysfonctionnements. Ce processus peut inclure des tests unitaires, des revues de code et une analyse approfondie pour améliorer la robustesse et la maintenabilité du projet.</w:t>
      </w:r>
    </w:p>
    <w:p w14:paraId="10C5B979" w14:textId="77777777" w:rsidR="00012228" w:rsidRPr="003F3C14" w:rsidRDefault="00012228" w:rsidP="003F3C14"/>
    <w:p w14:paraId="4C8C5FC3" w14:textId="11483531" w:rsidR="003F3C14" w:rsidRPr="003F3C14" w:rsidRDefault="003F3C14" w:rsidP="003F3C14">
      <w:pPr>
        <w:pStyle w:val="MonTitre2"/>
      </w:pPr>
      <w:bookmarkStart w:id="5" w:name="_Toc183274695"/>
      <w:r w:rsidRPr="003F3C14">
        <w:t>Nouvelle version de l’application « INGENEO »</w:t>
      </w:r>
      <w:bookmarkEnd w:id="5"/>
    </w:p>
    <w:p w14:paraId="72AAA412" w14:textId="6B6E0284" w:rsidR="00012228" w:rsidRPr="00012228" w:rsidRDefault="00012228" w:rsidP="003F3C14">
      <w:pPr>
        <w:rPr>
          <w:i/>
          <w:iCs/>
        </w:rPr>
      </w:pPr>
      <w:r w:rsidRPr="00012228">
        <w:rPr>
          <w:i/>
          <w:iCs/>
        </w:rPr>
        <w:t xml:space="preserve">Comment structurer efficacement le développement collaboratif de la nouvelle version de l’application </w:t>
      </w:r>
      <w:r>
        <w:rPr>
          <w:i/>
          <w:iCs/>
        </w:rPr>
        <w:t>« </w:t>
      </w:r>
      <w:r w:rsidRPr="00012228">
        <w:rPr>
          <w:i/>
          <w:iCs/>
        </w:rPr>
        <w:t>INGENEO</w:t>
      </w:r>
      <w:r>
        <w:rPr>
          <w:i/>
          <w:iCs/>
        </w:rPr>
        <w:t> »</w:t>
      </w:r>
      <w:r w:rsidRPr="00012228">
        <w:rPr>
          <w:i/>
          <w:iCs/>
        </w:rPr>
        <w:t xml:space="preserve"> pour garantir un suivi optimal et une qualité de livraison ?</w:t>
      </w:r>
    </w:p>
    <w:p w14:paraId="1EEB2BBA" w14:textId="3F77A6C5" w:rsidR="00012228" w:rsidRPr="00012228" w:rsidRDefault="00012228" w:rsidP="003F3C14">
      <w:r w:rsidRPr="00012228">
        <w:t>Le développement d’une nouvelle version de l’application « INGENEO » nécessite une organisation minutieuse et une communication constante entre les membres de l’équipe. Afin de faciliter le suivi de l’avancement et de structurer le travail, plusieurs pratiques et outils ont été mis en place : des réunions quotidiennes pour synchroniser les tâches et suivre l’état d’avancement de chacun, des sprints de deux semaines pour favoriser la réactivité et le feedback, ainsi que l’utilisation d’Azure DevOps pour la gestion des tâches et des versions. Le dépôt est organisé avec deux branches principales : une branche « develop » sur laquelle tous les développeurs collaborent, et une branche « main » représentant la version en production. Ce cadre méthodologique permet à l’équipe d’assurer une gestion structurée et d’améliorer la qualité des livraisons finales</w:t>
      </w:r>
      <w:r w:rsidR="00FD252B">
        <w:t>.</w:t>
      </w:r>
    </w:p>
    <w:p w14:paraId="5498F68A" w14:textId="1E5890B8" w:rsidR="00242186" w:rsidRDefault="00242186" w:rsidP="00242186">
      <w:pPr>
        <w:pStyle w:val="MonTitre1"/>
      </w:pPr>
      <w:bookmarkStart w:id="6" w:name="_Toc183274696"/>
      <w:r w:rsidRPr="00242186">
        <w:lastRenderedPageBreak/>
        <w:t>Missions confiées</w:t>
      </w:r>
      <w:bookmarkEnd w:id="6"/>
    </w:p>
    <w:p w14:paraId="522D5211" w14:textId="75501C6B" w:rsidR="00390D45" w:rsidRDefault="00390D45" w:rsidP="00390D45">
      <w:pPr>
        <w:pStyle w:val="MonTitre2"/>
      </w:pPr>
      <w:bookmarkStart w:id="7" w:name="_Toc183274697"/>
      <w:r w:rsidRPr="00390D45">
        <w:t>Missions pour la Problématique 1 : Migration technique d’un projet client</w:t>
      </w:r>
      <w:bookmarkEnd w:id="7"/>
    </w:p>
    <w:p w14:paraId="68810BDA" w14:textId="5B187B83" w:rsidR="00390D45" w:rsidRPr="00390D45" w:rsidRDefault="00390D45" w:rsidP="00390D45">
      <w:r w:rsidRPr="00390D45">
        <w:t>Pour la problématique de migration technique, les missions avaient pour but de garantir une transition fluide vers une version technologique plus récente sans affecter les fonctionnalités en place. Voici les étapes et missions principales :</w:t>
      </w:r>
    </w:p>
    <w:p w14:paraId="0BFE784C" w14:textId="77777777" w:rsidR="00390D45" w:rsidRPr="00390D45" w:rsidRDefault="00390D45" w:rsidP="00390D45">
      <w:pPr>
        <w:numPr>
          <w:ilvl w:val="0"/>
          <w:numId w:val="26"/>
        </w:numPr>
      </w:pPr>
      <w:r w:rsidRPr="00390D45">
        <w:rPr>
          <w:b/>
          <w:bCs/>
        </w:rPr>
        <w:t>Analyse des besoins de migration</w:t>
      </w:r>
      <w:r w:rsidRPr="00390D45">
        <w:t xml:space="preserve"> :</w:t>
      </w:r>
    </w:p>
    <w:p w14:paraId="3C59A14D" w14:textId="77777777" w:rsidR="00390D45" w:rsidRPr="00390D45" w:rsidRDefault="00390D45" w:rsidP="007824BC">
      <w:pPr>
        <w:rPr>
          <w:color w:val="538135" w:themeColor="accent6" w:themeShade="BF"/>
        </w:rPr>
      </w:pPr>
      <w:r w:rsidRPr="00390D45">
        <w:rPr>
          <w:b/>
          <w:bCs/>
          <w:color w:val="538135" w:themeColor="accent6" w:themeShade="BF"/>
          <w:u w:val="single"/>
        </w:rPr>
        <w:t>Objectif</w:t>
      </w:r>
      <w:r w:rsidRPr="00390D45">
        <w:rPr>
          <w:color w:val="538135" w:themeColor="accent6" w:themeShade="BF"/>
        </w:rPr>
        <w:t xml:space="preserve"> : Comprendre les spécificités de l’infrastructure actuelle du projet et définir les besoins pour la nouvelle version.</w:t>
      </w:r>
    </w:p>
    <w:p w14:paraId="558DC876" w14:textId="77777777" w:rsidR="00390D45" w:rsidRPr="00390D45" w:rsidRDefault="00390D45" w:rsidP="007824BC">
      <w:pPr>
        <w:rPr>
          <w:color w:val="2E74B5" w:themeColor="accent5" w:themeShade="BF"/>
        </w:rPr>
      </w:pPr>
      <w:r w:rsidRPr="00390D45">
        <w:rPr>
          <w:b/>
          <w:bCs/>
          <w:color w:val="2E74B5" w:themeColor="accent5" w:themeShade="BF"/>
          <w:u w:val="single"/>
        </w:rPr>
        <w:t>Tâches</w:t>
      </w:r>
      <w:r w:rsidRPr="00390D45">
        <w:rPr>
          <w:color w:val="2E74B5" w:themeColor="accent5" w:themeShade="BF"/>
        </w:rPr>
        <w:t xml:space="preserve"> :</w:t>
      </w:r>
    </w:p>
    <w:p w14:paraId="3B502744" w14:textId="77777777" w:rsidR="00390D45" w:rsidRDefault="00390D45" w:rsidP="007824BC">
      <w:pPr>
        <w:pStyle w:val="Paragraphedeliste"/>
        <w:numPr>
          <w:ilvl w:val="0"/>
          <w:numId w:val="43"/>
        </w:numPr>
        <w:rPr>
          <w:color w:val="2E74B5" w:themeColor="accent5" w:themeShade="BF"/>
        </w:rPr>
      </w:pPr>
      <w:r w:rsidRPr="007824BC">
        <w:rPr>
          <w:color w:val="2E74B5" w:themeColor="accent5" w:themeShade="BF"/>
        </w:rPr>
        <w:t>Étudier la configuration actuelle du projet client, ses dépendances et ses particularités (compatibilité, modules spécifiques).</w:t>
      </w:r>
    </w:p>
    <w:p w14:paraId="4097F4AE" w14:textId="77777777" w:rsidR="007824BC" w:rsidRDefault="007824BC" w:rsidP="007824BC">
      <w:pPr>
        <w:rPr>
          <w:color w:val="2E74B5" w:themeColor="accent5" w:themeShade="BF"/>
        </w:rPr>
      </w:pPr>
    </w:p>
    <w:p w14:paraId="1F791BF1" w14:textId="1D482C5D" w:rsidR="00AB3856" w:rsidRDefault="00AB3856" w:rsidP="007824BC">
      <w:pPr>
        <w:rPr>
          <w:i/>
          <w:iCs/>
        </w:rPr>
      </w:pPr>
      <w:r>
        <w:t xml:space="preserve">Pour commencer, j’ai étudié la configuration actuelle du projet client en installant le projet initial sur mon ordinateur. J’ai récupéré le projet sur GitHub avec la commande suivante : </w:t>
      </w:r>
      <w:r>
        <w:br/>
      </w:r>
      <w:r>
        <w:br/>
      </w:r>
      <w:r w:rsidRPr="00AB3856">
        <w:rPr>
          <w:b/>
          <w:bCs/>
          <w:i/>
          <w:iCs/>
        </w:rPr>
        <w:t>« git clone https://adresse-du-repository.git »</w:t>
      </w:r>
    </w:p>
    <w:p w14:paraId="19E32520" w14:textId="6C4BB7B0" w:rsidR="0084142A" w:rsidRDefault="00AB3856" w:rsidP="0084142A">
      <w:r>
        <w:t xml:space="preserve">Je me suis rendu dans le </w:t>
      </w:r>
      <w:proofErr w:type="gramStart"/>
      <w:r>
        <w:t>composer.json</w:t>
      </w:r>
      <w:proofErr w:type="gramEnd"/>
      <w:r>
        <w:t xml:space="preserve"> pour voir les packages d’install</w:t>
      </w:r>
      <w:r w:rsidR="0084142A">
        <w:t>és</w:t>
      </w:r>
      <w:r>
        <w:t xml:space="preserve"> et connaitre les versions utilisées pour chaque dépendances et la version de PHP</w:t>
      </w:r>
      <w:r w:rsidR="00741CB5">
        <w:t xml:space="preserve"> et de Symfony</w:t>
      </w:r>
      <w:r>
        <w:t xml:space="preserve">. </w:t>
      </w:r>
    </w:p>
    <w:p w14:paraId="0500DBB8" w14:textId="2FD2CE41" w:rsidR="00AB3856" w:rsidRDefault="004146C2" w:rsidP="0084142A">
      <w:pPr>
        <w:jc w:val="center"/>
      </w:pPr>
      <w:r>
        <w:rPr>
          <w:noProof/>
        </w:rPr>
        <w:drawing>
          <wp:anchor distT="0" distB="0" distL="114300" distR="114300" simplePos="0" relativeHeight="251669504" behindDoc="0" locked="0" layoutInCell="1" allowOverlap="1" wp14:anchorId="15FBC991" wp14:editId="28C88A31">
            <wp:simplePos x="0" y="0"/>
            <wp:positionH relativeFrom="margin">
              <wp:align>left</wp:align>
            </wp:positionH>
            <wp:positionV relativeFrom="paragraph">
              <wp:posOffset>16510</wp:posOffset>
            </wp:positionV>
            <wp:extent cx="3481070" cy="3057525"/>
            <wp:effectExtent l="0" t="0" r="5080" b="9525"/>
            <wp:wrapSquare wrapText="bothSides"/>
            <wp:docPr id="189667843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78433" name="Image 1" descr="Une image contenant texte, capture d’écran, Police&#10;&#10;Description générée automatiquement"/>
                    <pic:cNvPicPr/>
                  </pic:nvPicPr>
                  <pic:blipFill>
                    <a:blip r:embed="rId12"/>
                    <a:stretch>
                      <a:fillRect/>
                    </a:stretch>
                  </pic:blipFill>
                  <pic:spPr>
                    <a:xfrm>
                      <a:off x="0" y="0"/>
                      <a:ext cx="3481070" cy="3057525"/>
                    </a:xfrm>
                    <a:prstGeom prst="rect">
                      <a:avLst/>
                    </a:prstGeom>
                  </pic:spPr>
                </pic:pic>
              </a:graphicData>
            </a:graphic>
          </wp:anchor>
        </w:drawing>
      </w:r>
    </w:p>
    <w:p w14:paraId="2484F537" w14:textId="055E66A5" w:rsidR="00506ECA" w:rsidRPr="00AB3856" w:rsidRDefault="00506ECA" w:rsidP="00506ECA">
      <w:r>
        <w:t xml:space="preserve">Dans le fichier composer.json, j’ai pu retrouver les informations dont j’avais besoin pour connaitre les versions actuelles du projet et pouvoir préparer la suite de la migration : </w:t>
      </w:r>
      <w:r>
        <w:br/>
      </w:r>
      <w:r>
        <w:br/>
        <w:t>php en version inférieur ou égale à la 5.5.9</w:t>
      </w:r>
      <w:r>
        <w:br/>
        <w:t>symfony en version 3.1</w:t>
      </w:r>
    </w:p>
    <w:p w14:paraId="0868955C" w14:textId="6DEC9C9D" w:rsidR="0084142A" w:rsidRDefault="00506ECA" w:rsidP="00390D45">
      <w:r>
        <w:t>Et également les librairies utilisées :</w:t>
      </w:r>
      <w:r>
        <w:br/>
      </w:r>
      <w:r>
        <w:br/>
        <w:t>doctrine/orm en version 2.5</w:t>
      </w:r>
      <w:r>
        <w:br/>
        <w:t>doctrine/doctrine-bundle en version 1.6 </w:t>
      </w:r>
      <w:r>
        <w:br/>
        <w:t>doctrine/doctrine-cache-bundle en version 1.2</w:t>
      </w:r>
    </w:p>
    <w:p w14:paraId="77F20139" w14:textId="77777777" w:rsidR="00506ECA" w:rsidRPr="00390D45" w:rsidRDefault="00506ECA" w:rsidP="00390D45"/>
    <w:p w14:paraId="35234DC4" w14:textId="77777777" w:rsidR="00390D45" w:rsidRPr="00390D45" w:rsidRDefault="00390D45" w:rsidP="00390D45">
      <w:pPr>
        <w:numPr>
          <w:ilvl w:val="0"/>
          <w:numId w:val="26"/>
        </w:numPr>
      </w:pPr>
      <w:r w:rsidRPr="00390D45">
        <w:rPr>
          <w:b/>
          <w:bCs/>
        </w:rPr>
        <w:lastRenderedPageBreak/>
        <w:t>Préparation de l’environnement de migration</w:t>
      </w:r>
      <w:r w:rsidRPr="00390D45">
        <w:t xml:space="preserve"> :</w:t>
      </w:r>
    </w:p>
    <w:p w14:paraId="266B1D97" w14:textId="77777777" w:rsidR="00390D45" w:rsidRPr="006F315C" w:rsidRDefault="00390D45" w:rsidP="007824BC">
      <w:pPr>
        <w:rPr>
          <w:b/>
          <w:bCs/>
          <w:color w:val="538135" w:themeColor="accent6" w:themeShade="BF"/>
        </w:rPr>
      </w:pPr>
      <w:r w:rsidRPr="006F315C">
        <w:rPr>
          <w:b/>
          <w:bCs/>
          <w:color w:val="538135" w:themeColor="accent6" w:themeShade="BF"/>
          <w:u w:val="single"/>
        </w:rPr>
        <w:t>Objectif</w:t>
      </w:r>
      <w:r w:rsidRPr="006F315C">
        <w:rPr>
          <w:b/>
          <w:bCs/>
          <w:color w:val="538135" w:themeColor="accent6" w:themeShade="BF"/>
        </w:rPr>
        <w:t xml:space="preserve"> : Créer un environnement de test représentatif pour effectuer les essais de migration sans impacter l’environnement de production.</w:t>
      </w:r>
    </w:p>
    <w:p w14:paraId="765AE4F9" w14:textId="77777777" w:rsidR="00390D45" w:rsidRPr="006F315C" w:rsidRDefault="00390D45" w:rsidP="007824BC">
      <w:pPr>
        <w:rPr>
          <w:b/>
          <w:bCs/>
          <w:color w:val="2E74B5" w:themeColor="accent5" w:themeShade="BF"/>
        </w:rPr>
      </w:pPr>
      <w:r w:rsidRPr="006F315C">
        <w:rPr>
          <w:b/>
          <w:bCs/>
          <w:color w:val="2E74B5" w:themeColor="accent5" w:themeShade="BF"/>
          <w:u w:val="single"/>
        </w:rPr>
        <w:t>Tâches</w:t>
      </w:r>
      <w:r w:rsidRPr="006F315C">
        <w:rPr>
          <w:b/>
          <w:bCs/>
          <w:color w:val="2E74B5" w:themeColor="accent5" w:themeShade="BF"/>
        </w:rPr>
        <w:t xml:space="preserve"> :</w:t>
      </w:r>
    </w:p>
    <w:p w14:paraId="180F0A5D" w14:textId="469EB8BD" w:rsidR="00390D45" w:rsidRPr="006F315C" w:rsidRDefault="00390D45" w:rsidP="007824BC">
      <w:pPr>
        <w:pStyle w:val="Paragraphedeliste"/>
        <w:numPr>
          <w:ilvl w:val="0"/>
          <w:numId w:val="43"/>
        </w:numPr>
        <w:rPr>
          <w:b/>
          <w:bCs/>
          <w:color w:val="2E74B5" w:themeColor="accent5" w:themeShade="BF"/>
        </w:rPr>
      </w:pPr>
      <w:r w:rsidRPr="006F315C">
        <w:rPr>
          <w:b/>
          <w:bCs/>
          <w:color w:val="2E74B5" w:themeColor="accent5" w:themeShade="BF"/>
        </w:rPr>
        <w:t>Configurer un environnement de préproduction similaire à la production.</w:t>
      </w:r>
    </w:p>
    <w:p w14:paraId="74C0C715" w14:textId="77777777" w:rsidR="007824BC" w:rsidRDefault="007824BC" w:rsidP="007824BC">
      <w:pPr>
        <w:rPr>
          <w:color w:val="2E74B5" w:themeColor="accent5" w:themeShade="BF"/>
        </w:rPr>
      </w:pPr>
    </w:p>
    <w:p w14:paraId="40CB515C" w14:textId="4040B159" w:rsidR="00506ECA" w:rsidRDefault="00506ECA" w:rsidP="007824BC">
      <w:r>
        <w:t xml:space="preserve">Pour configurer un environnement de préproduction qui serait similaire à la production, j’ai demandé en interne aux DevOps avec la confirmation du Directeur Technique pour qui me mette en place un serveur </w:t>
      </w:r>
      <w:r w:rsidR="009E3B05">
        <w:t xml:space="preserve">sur lequel je pourrais travailler qui serait en ligne et que chaque modification sur mon projet local soit </w:t>
      </w:r>
      <w:r w:rsidR="003C43D1">
        <w:t>testée</w:t>
      </w:r>
      <w:r w:rsidR="009E3B05">
        <w:t xml:space="preserve"> également en production grâce à deux branch git que j’utiliserais pour mon travail. Donc en local une branch « features/ » et une autre branch « main » qui servira quant à elle, a la branch principal du projet en préproduction.</w:t>
      </w:r>
    </w:p>
    <w:p w14:paraId="01FBB744" w14:textId="77777777" w:rsidR="006F315C" w:rsidRDefault="006F315C" w:rsidP="007824BC"/>
    <w:p w14:paraId="45873E8F" w14:textId="77777777" w:rsidR="006F315C" w:rsidRPr="00506ECA" w:rsidRDefault="006F315C" w:rsidP="007824BC"/>
    <w:p w14:paraId="140D4676" w14:textId="282427AB" w:rsidR="00390D45" w:rsidRDefault="00390D45" w:rsidP="007824BC">
      <w:pPr>
        <w:pStyle w:val="Paragraphedeliste"/>
        <w:numPr>
          <w:ilvl w:val="0"/>
          <w:numId w:val="43"/>
        </w:numPr>
        <w:rPr>
          <w:color w:val="2E74B5" w:themeColor="accent5" w:themeShade="BF"/>
        </w:rPr>
      </w:pPr>
      <w:r w:rsidRPr="007824BC">
        <w:rPr>
          <w:color w:val="2E74B5" w:themeColor="accent5" w:themeShade="BF"/>
        </w:rPr>
        <w:t>Mettre en place une base de données de test pour simuler les opérations en production.</w:t>
      </w:r>
    </w:p>
    <w:p w14:paraId="22BC3F99" w14:textId="28D5481D" w:rsidR="007824BC" w:rsidRDefault="007824BC" w:rsidP="007824BC">
      <w:pPr>
        <w:rPr>
          <w:color w:val="2E74B5" w:themeColor="accent5" w:themeShade="BF"/>
        </w:rPr>
      </w:pPr>
    </w:p>
    <w:p w14:paraId="1BA8345B" w14:textId="5B6E8B02" w:rsidR="003C43D1" w:rsidRDefault="00E71FC2" w:rsidP="00E71FC2">
      <w:r>
        <w:rPr>
          <w:noProof/>
        </w:rPr>
        <w:drawing>
          <wp:anchor distT="0" distB="0" distL="114300" distR="114300" simplePos="0" relativeHeight="251670528" behindDoc="0" locked="0" layoutInCell="1" allowOverlap="1" wp14:anchorId="7B64E5C1" wp14:editId="39DFD802">
            <wp:simplePos x="0" y="0"/>
            <wp:positionH relativeFrom="margin">
              <wp:align>left</wp:align>
            </wp:positionH>
            <wp:positionV relativeFrom="paragraph">
              <wp:posOffset>66316</wp:posOffset>
            </wp:positionV>
            <wp:extent cx="3181350" cy="2576195"/>
            <wp:effectExtent l="0" t="0" r="0" b="0"/>
            <wp:wrapSquare wrapText="bothSides"/>
            <wp:docPr id="1672321891"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21891" name="Image 1" descr="Une image contenant texte, capture d’écran, logiciel&#10;&#10;Description générée automatiquement"/>
                    <pic:cNvPicPr/>
                  </pic:nvPicPr>
                  <pic:blipFill>
                    <a:blip r:embed="rId13"/>
                    <a:stretch>
                      <a:fillRect/>
                    </a:stretch>
                  </pic:blipFill>
                  <pic:spPr>
                    <a:xfrm>
                      <a:off x="0" y="0"/>
                      <a:ext cx="3181350" cy="2576195"/>
                    </a:xfrm>
                    <a:prstGeom prst="rect">
                      <a:avLst/>
                    </a:prstGeom>
                  </pic:spPr>
                </pic:pic>
              </a:graphicData>
            </a:graphic>
            <wp14:sizeRelH relativeFrom="margin">
              <wp14:pctWidth>0</wp14:pctWidth>
            </wp14:sizeRelH>
            <wp14:sizeRelV relativeFrom="margin">
              <wp14:pctHeight>0</wp14:pctHeight>
            </wp14:sizeRelV>
          </wp:anchor>
        </w:drawing>
      </w:r>
      <w:r w:rsidR="003C43D1">
        <w:t>J’ai mis en place une base de données de teste avec des DataFxitures pour pouvoir simuler chaques fonctions du projet. Pour ce faire j’ai installé une librairie « </w:t>
      </w:r>
      <w:r w:rsidR="003C43D1" w:rsidRPr="003C43D1">
        <w:t>fakerphp/faker</w:t>
      </w:r>
      <w:r w:rsidR="003C43D1">
        <w:t> » qui permet de remplir des éléments aléatoires en base de données. Voici une capture d’écran de comment a été mise en place la base de données :</w:t>
      </w:r>
    </w:p>
    <w:p w14:paraId="00252443" w14:textId="77777777" w:rsidR="00E71FC2" w:rsidRDefault="003C43D1" w:rsidP="003C43D1">
      <w:r>
        <w:t>On peut voir la capture d’écran que j’utilise la librairie « faker » par exemple pour remplir le contenu d’une tâche, j’ai utilisé « $faker-&gt;</w:t>
      </w:r>
      <w:proofErr w:type="gramStart"/>
      <w:r>
        <w:t>text(</w:t>
      </w:r>
      <w:proofErr w:type="gramEnd"/>
      <w:r>
        <w:t>) » qui me génère un texte aléatoire pour le contenu d’une tâche.</w:t>
      </w:r>
      <w:r>
        <w:br/>
      </w:r>
      <w:r>
        <w:br/>
        <w:t>Lorsque tout est en place pour remplir chaque tables de la base de donnée</w:t>
      </w:r>
      <w:r w:rsidR="002A2446">
        <w:t>s</w:t>
      </w:r>
      <w:r>
        <w:t xml:space="preserve">, il ne reste plus qu’à lancer la commande </w:t>
      </w:r>
      <w:r w:rsidR="002A2446">
        <w:t>« </w:t>
      </w:r>
      <w:r w:rsidR="002A2446" w:rsidRPr="002A2446">
        <w:t>php bin/console doctrine:fixtures:load</w:t>
      </w:r>
      <w:r w:rsidR="002A2446">
        <w:t> ».</w:t>
      </w:r>
      <w:r w:rsidR="002A2446">
        <w:br/>
      </w:r>
    </w:p>
    <w:p w14:paraId="381486C5" w14:textId="77777777" w:rsidR="00E71FC2" w:rsidRDefault="00E71FC2" w:rsidP="003C43D1"/>
    <w:p w14:paraId="6DCB5342" w14:textId="77777777" w:rsidR="00E71FC2" w:rsidRDefault="00E71FC2" w:rsidP="003C43D1"/>
    <w:p w14:paraId="78E0455C" w14:textId="642EDCEF" w:rsidR="003C43D1" w:rsidRDefault="002A2446" w:rsidP="003C43D1">
      <w:r>
        <w:lastRenderedPageBreak/>
        <w:br/>
        <w:t>Voici le résultat final</w:t>
      </w:r>
      <w:r w:rsidR="00E71FC2">
        <w:t xml:space="preserve"> en base de </w:t>
      </w:r>
      <w:proofErr w:type="gramStart"/>
      <w:r w:rsidR="00E71FC2">
        <w:t>donnée</w:t>
      </w:r>
      <w:proofErr w:type="gramEnd"/>
      <w:r>
        <w:t xml:space="preserve"> : </w:t>
      </w:r>
      <w:r>
        <w:br/>
      </w:r>
      <w:r>
        <w:br/>
      </w:r>
      <w:r>
        <w:rPr>
          <w:noProof/>
        </w:rPr>
        <w:drawing>
          <wp:inline distT="0" distB="0" distL="0" distR="0" wp14:anchorId="4ED9AC23" wp14:editId="36669361">
            <wp:extent cx="6480175" cy="1957070"/>
            <wp:effectExtent l="0" t="0" r="0" b="5080"/>
            <wp:docPr id="822011793" name="Image 1"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11793" name="Image 1" descr="Une image contenant texte, Police, nombre, logiciel&#10;&#10;Description générée automatiquement"/>
                    <pic:cNvPicPr/>
                  </pic:nvPicPr>
                  <pic:blipFill>
                    <a:blip r:embed="rId14"/>
                    <a:stretch>
                      <a:fillRect/>
                    </a:stretch>
                  </pic:blipFill>
                  <pic:spPr>
                    <a:xfrm>
                      <a:off x="0" y="0"/>
                      <a:ext cx="6480175" cy="1957070"/>
                    </a:xfrm>
                    <a:prstGeom prst="rect">
                      <a:avLst/>
                    </a:prstGeom>
                  </pic:spPr>
                </pic:pic>
              </a:graphicData>
            </a:graphic>
          </wp:inline>
        </w:drawing>
      </w:r>
    </w:p>
    <w:p w14:paraId="23690B91" w14:textId="57AF7440" w:rsidR="002A2446" w:rsidRPr="003C43D1" w:rsidRDefault="002A2446" w:rsidP="003C43D1">
      <w:r>
        <w:t>Les tâches sont bien présentes et on retrouve bien le contenu des tâches avec la librairie « faker ».</w:t>
      </w:r>
    </w:p>
    <w:p w14:paraId="5C54EAF1" w14:textId="1D16F116" w:rsidR="00390D45" w:rsidRPr="007824BC" w:rsidRDefault="00390D45" w:rsidP="007824BC">
      <w:pPr>
        <w:pStyle w:val="Paragraphedeliste"/>
        <w:numPr>
          <w:ilvl w:val="0"/>
          <w:numId w:val="43"/>
        </w:numPr>
        <w:rPr>
          <w:color w:val="2E74B5" w:themeColor="accent5" w:themeShade="BF"/>
        </w:rPr>
      </w:pPr>
      <w:r w:rsidRPr="007824BC">
        <w:rPr>
          <w:color w:val="2E74B5" w:themeColor="accent5" w:themeShade="BF"/>
        </w:rPr>
        <w:t>Installer et configurer les dépendances nécessaires, notamment les nouvelles versions des outils ou bibliothèques PHP/Symfony.</w:t>
      </w:r>
    </w:p>
    <w:p w14:paraId="25003D64" w14:textId="010B93BF" w:rsidR="00266C88" w:rsidRDefault="00E71FC2" w:rsidP="00390D45">
      <w:pPr>
        <w:rPr>
          <w:i/>
          <w:iCs/>
        </w:rPr>
      </w:pPr>
      <w:r>
        <w:rPr>
          <w:noProof/>
        </w:rPr>
        <w:drawing>
          <wp:anchor distT="0" distB="0" distL="114300" distR="114300" simplePos="0" relativeHeight="251671552" behindDoc="0" locked="0" layoutInCell="1" allowOverlap="1" wp14:anchorId="19238416" wp14:editId="2B5498A9">
            <wp:simplePos x="0" y="0"/>
            <wp:positionH relativeFrom="margin">
              <wp:posOffset>-1048</wp:posOffset>
            </wp:positionH>
            <wp:positionV relativeFrom="paragraph">
              <wp:posOffset>168968</wp:posOffset>
            </wp:positionV>
            <wp:extent cx="3014980" cy="4049395"/>
            <wp:effectExtent l="0" t="0" r="0" b="8255"/>
            <wp:wrapSquare wrapText="bothSides"/>
            <wp:docPr id="169662309"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2309" name="Image 1" descr="Une image contenant texte, capture d’écran&#10;&#10;Description générée automatiquement"/>
                    <pic:cNvPicPr/>
                  </pic:nvPicPr>
                  <pic:blipFill>
                    <a:blip r:embed="rId15"/>
                    <a:stretch>
                      <a:fillRect/>
                    </a:stretch>
                  </pic:blipFill>
                  <pic:spPr>
                    <a:xfrm>
                      <a:off x="0" y="0"/>
                      <a:ext cx="3014980" cy="4049395"/>
                    </a:xfrm>
                    <a:prstGeom prst="rect">
                      <a:avLst/>
                    </a:prstGeom>
                  </pic:spPr>
                </pic:pic>
              </a:graphicData>
            </a:graphic>
            <wp14:sizeRelH relativeFrom="margin">
              <wp14:pctWidth>0</wp14:pctWidth>
            </wp14:sizeRelH>
            <wp14:sizeRelV relativeFrom="margin">
              <wp14:pctHeight>0</wp14:pctHeight>
            </wp14:sizeRelV>
          </wp:anchor>
        </w:drawing>
      </w:r>
    </w:p>
    <w:p w14:paraId="26D3DA56" w14:textId="77777777" w:rsidR="00E71FC2" w:rsidRDefault="00E71FC2" w:rsidP="00390D45"/>
    <w:p w14:paraId="4CB7AD38" w14:textId="77777777" w:rsidR="00E71FC2" w:rsidRDefault="00E71FC2" w:rsidP="00390D45"/>
    <w:p w14:paraId="7F5A2B0E" w14:textId="3D7D16E2" w:rsidR="00E454AE" w:rsidRDefault="002A2446" w:rsidP="00390D45">
      <w:r>
        <w:t xml:space="preserve">Aux vues de toutes les montées en version à faire et </w:t>
      </w:r>
      <w:r w:rsidR="00E454AE">
        <w:t>de la taille</w:t>
      </w:r>
      <w:r>
        <w:t xml:space="preserve"> du projet et de ses dépendances, j’ai décidé de partir directement sur un projet vierge avec la version de PHP 8.2 et de Symfony 6.4 et </w:t>
      </w:r>
      <w:r w:rsidR="00E454AE">
        <w:t xml:space="preserve">ensuite d’installer les librairies utilisées avec les versions compatibles. </w:t>
      </w:r>
    </w:p>
    <w:p w14:paraId="204CC8F0" w14:textId="72A92311" w:rsidR="002A2446" w:rsidRDefault="00E454AE" w:rsidP="00E454AE">
      <w:pPr>
        <w:jc w:val="center"/>
      </w:pPr>
      <w:r>
        <w:br/>
      </w:r>
    </w:p>
    <w:p w14:paraId="1E1A31D3" w14:textId="083763A5" w:rsidR="00044C9B" w:rsidRDefault="00044C9B" w:rsidP="00044C9B"/>
    <w:p w14:paraId="15CD29E5" w14:textId="2672F7B2" w:rsidR="00044C9B" w:rsidRDefault="00044C9B" w:rsidP="00E454AE">
      <w:pPr>
        <w:jc w:val="center"/>
      </w:pPr>
    </w:p>
    <w:p w14:paraId="233424E7" w14:textId="77777777" w:rsidR="00E71FC2" w:rsidRDefault="00E71FC2" w:rsidP="00E454AE">
      <w:pPr>
        <w:jc w:val="center"/>
      </w:pPr>
    </w:p>
    <w:p w14:paraId="048F5EFC" w14:textId="77777777" w:rsidR="00E71FC2" w:rsidRDefault="00E71FC2" w:rsidP="00E454AE">
      <w:pPr>
        <w:jc w:val="center"/>
      </w:pPr>
    </w:p>
    <w:p w14:paraId="0AD6DBD7" w14:textId="77777777" w:rsidR="00E71FC2" w:rsidRDefault="00E71FC2" w:rsidP="00E454AE">
      <w:pPr>
        <w:jc w:val="center"/>
      </w:pPr>
    </w:p>
    <w:p w14:paraId="260FAA0C" w14:textId="128140D9" w:rsidR="00044C9B" w:rsidRPr="003C43D1" w:rsidRDefault="00044C9B" w:rsidP="00E454AE">
      <w:pPr>
        <w:jc w:val="center"/>
      </w:pPr>
    </w:p>
    <w:p w14:paraId="40C603BB" w14:textId="42D942BB" w:rsidR="00390D45" w:rsidRPr="00390D45" w:rsidRDefault="00390D45" w:rsidP="00390D45">
      <w:pPr>
        <w:numPr>
          <w:ilvl w:val="0"/>
          <w:numId w:val="26"/>
        </w:numPr>
      </w:pPr>
      <w:r w:rsidRPr="00390D45">
        <w:rPr>
          <w:b/>
          <w:bCs/>
        </w:rPr>
        <w:lastRenderedPageBreak/>
        <w:t>Adaptation du code aux nouvelles versions</w:t>
      </w:r>
      <w:r w:rsidRPr="00390D45">
        <w:t xml:space="preserve"> :</w:t>
      </w:r>
    </w:p>
    <w:p w14:paraId="0789F128" w14:textId="77777777" w:rsidR="00390D45" w:rsidRPr="00390D45" w:rsidRDefault="00390D45" w:rsidP="007824BC">
      <w:pPr>
        <w:rPr>
          <w:color w:val="538135" w:themeColor="accent6" w:themeShade="BF"/>
        </w:rPr>
      </w:pPr>
      <w:r w:rsidRPr="00390D45">
        <w:rPr>
          <w:b/>
          <w:bCs/>
          <w:color w:val="538135" w:themeColor="accent6" w:themeShade="BF"/>
          <w:u w:val="single"/>
        </w:rPr>
        <w:t>Objectif</w:t>
      </w:r>
      <w:r w:rsidRPr="00390D45">
        <w:rPr>
          <w:color w:val="538135" w:themeColor="accent6" w:themeShade="BF"/>
        </w:rPr>
        <w:t xml:space="preserve"> : Mettre à jour le code pour qu’il soit compatible avec les nouvelles versions des outils et frameworks.</w:t>
      </w:r>
    </w:p>
    <w:p w14:paraId="51F5454D" w14:textId="77777777" w:rsidR="00390D45" w:rsidRPr="00390D45" w:rsidRDefault="00390D45" w:rsidP="007824BC">
      <w:pPr>
        <w:rPr>
          <w:color w:val="2E74B5" w:themeColor="accent5" w:themeShade="BF"/>
        </w:rPr>
      </w:pPr>
      <w:r w:rsidRPr="00390D45">
        <w:rPr>
          <w:b/>
          <w:bCs/>
          <w:color w:val="2E74B5" w:themeColor="accent5" w:themeShade="BF"/>
          <w:u w:val="single"/>
        </w:rPr>
        <w:t>Tâches</w:t>
      </w:r>
      <w:r w:rsidRPr="00390D45">
        <w:rPr>
          <w:color w:val="2E74B5" w:themeColor="accent5" w:themeShade="BF"/>
        </w:rPr>
        <w:t xml:space="preserve"> :</w:t>
      </w:r>
    </w:p>
    <w:p w14:paraId="49707689" w14:textId="77777777" w:rsidR="00390D45" w:rsidRDefault="00390D45" w:rsidP="007824BC">
      <w:pPr>
        <w:pStyle w:val="Paragraphedeliste"/>
        <w:numPr>
          <w:ilvl w:val="0"/>
          <w:numId w:val="43"/>
        </w:numPr>
        <w:rPr>
          <w:color w:val="2E74B5" w:themeColor="accent5" w:themeShade="BF"/>
        </w:rPr>
      </w:pPr>
      <w:r w:rsidRPr="007824BC">
        <w:rPr>
          <w:color w:val="2E74B5" w:themeColor="accent5" w:themeShade="BF"/>
        </w:rPr>
        <w:t>Identifier et modifier les fonctions obsolètes ou incompatibles avec la nouvelle version de Symfony ou des packages utilisés.</w:t>
      </w:r>
    </w:p>
    <w:p w14:paraId="7B52328E" w14:textId="7C21FE36" w:rsidR="00E454AE" w:rsidRPr="00E454AE" w:rsidRDefault="00044C9B" w:rsidP="007824BC">
      <w:r>
        <w:rPr>
          <w:noProof/>
        </w:rPr>
        <w:drawing>
          <wp:anchor distT="0" distB="0" distL="114300" distR="114300" simplePos="0" relativeHeight="251664384" behindDoc="0" locked="0" layoutInCell="1" allowOverlap="1" wp14:anchorId="0FF70910" wp14:editId="07C4EE7C">
            <wp:simplePos x="0" y="0"/>
            <wp:positionH relativeFrom="margin">
              <wp:posOffset>3431540</wp:posOffset>
            </wp:positionH>
            <wp:positionV relativeFrom="paragraph">
              <wp:posOffset>1713230</wp:posOffset>
            </wp:positionV>
            <wp:extent cx="2905125" cy="3031490"/>
            <wp:effectExtent l="0" t="0" r="9525" b="0"/>
            <wp:wrapSquare wrapText="bothSides"/>
            <wp:docPr id="194857613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76138" name="Image 1" descr="Une image contenant texte, capture d’écran, logiciel&#10;&#10;Description générée automatiquement"/>
                    <pic:cNvPicPr/>
                  </pic:nvPicPr>
                  <pic:blipFill>
                    <a:blip r:embed="rId16"/>
                    <a:stretch>
                      <a:fillRect/>
                    </a:stretch>
                  </pic:blipFill>
                  <pic:spPr>
                    <a:xfrm>
                      <a:off x="0" y="0"/>
                      <a:ext cx="2905125" cy="30314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1A992C74" wp14:editId="43173AB6">
            <wp:simplePos x="0" y="0"/>
            <wp:positionH relativeFrom="margin">
              <wp:align>left</wp:align>
            </wp:positionH>
            <wp:positionV relativeFrom="paragraph">
              <wp:posOffset>1715770</wp:posOffset>
            </wp:positionV>
            <wp:extent cx="2600325" cy="3028950"/>
            <wp:effectExtent l="0" t="0" r="9525" b="0"/>
            <wp:wrapSquare wrapText="bothSides"/>
            <wp:docPr id="1941479560"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79560" name="Image 1" descr="Une image contenant texte, capture d’écran, logiciel&#10;&#10;Description générée automatiquement"/>
                    <pic:cNvPicPr/>
                  </pic:nvPicPr>
                  <pic:blipFill>
                    <a:blip r:embed="rId17"/>
                    <a:stretch>
                      <a:fillRect/>
                    </a:stretch>
                  </pic:blipFill>
                  <pic:spPr>
                    <a:xfrm>
                      <a:off x="0" y="0"/>
                      <a:ext cx="2600325" cy="3028950"/>
                    </a:xfrm>
                    <a:prstGeom prst="rect">
                      <a:avLst/>
                    </a:prstGeom>
                  </pic:spPr>
                </pic:pic>
              </a:graphicData>
            </a:graphic>
          </wp:anchor>
        </w:drawing>
      </w:r>
      <w:r w:rsidR="00E454AE">
        <w:rPr>
          <w:color w:val="2E74B5" w:themeColor="accent5" w:themeShade="BF"/>
        </w:rPr>
        <w:br/>
      </w:r>
      <w:r w:rsidR="00E454AE">
        <w:t xml:space="preserve">Sachant que la version Symfony initiale était la version 3.1 </w:t>
      </w:r>
      <w:r>
        <w:t>les annotations étaient utilisées dans l’ensemble du code mais que sur la version 6.4 de Symfony et de la version 8 de PHP l’utilisation des attribues a été recommandé, j’ai dû modifier les controllers, les entitées pour bien mettre à jour le projet.</w:t>
      </w:r>
      <w:r>
        <w:br/>
      </w:r>
      <w:r>
        <w:br/>
      </w:r>
      <w:r>
        <w:br/>
        <w:t>Voici les captures d’écrans d’une entité du passage des annotations en attribut :</w:t>
      </w:r>
      <w:r>
        <w:br/>
      </w:r>
      <w:r>
        <w:br/>
        <w:t>Symfony 3.1 :</w:t>
      </w:r>
      <w:r>
        <w:tab/>
      </w:r>
      <w:r>
        <w:tab/>
      </w:r>
      <w:r>
        <w:tab/>
      </w:r>
      <w:r>
        <w:tab/>
      </w:r>
      <w:r>
        <w:tab/>
      </w:r>
      <w:r>
        <w:tab/>
        <w:t xml:space="preserve">        Symfony 6.4 :</w:t>
      </w:r>
      <w:r>
        <w:br/>
      </w:r>
      <w:r>
        <w:br/>
      </w:r>
    </w:p>
    <w:p w14:paraId="5691B2BF" w14:textId="322440C1" w:rsidR="00E454AE" w:rsidRDefault="00E454AE" w:rsidP="007824BC">
      <w:pPr>
        <w:rPr>
          <w:color w:val="2E74B5" w:themeColor="accent5" w:themeShade="BF"/>
        </w:rPr>
      </w:pPr>
    </w:p>
    <w:p w14:paraId="12B25107" w14:textId="588B546F" w:rsidR="00044C9B" w:rsidRDefault="00044C9B" w:rsidP="007824BC">
      <w:pPr>
        <w:rPr>
          <w:color w:val="2E74B5" w:themeColor="accent5" w:themeShade="BF"/>
        </w:rPr>
      </w:pPr>
    </w:p>
    <w:p w14:paraId="40295EA6" w14:textId="12F9E5CC" w:rsidR="00044C9B" w:rsidRDefault="00044C9B" w:rsidP="007824BC">
      <w:pPr>
        <w:rPr>
          <w:color w:val="2E74B5" w:themeColor="accent5" w:themeShade="BF"/>
        </w:rPr>
      </w:pPr>
    </w:p>
    <w:p w14:paraId="1BCE3970" w14:textId="77777777" w:rsidR="00044C9B" w:rsidRDefault="00044C9B" w:rsidP="007824BC">
      <w:pPr>
        <w:rPr>
          <w:color w:val="2E74B5" w:themeColor="accent5" w:themeShade="BF"/>
        </w:rPr>
      </w:pPr>
    </w:p>
    <w:p w14:paraId="7424E7EA" w14:textId="69373646" w:rsidR="00044C9B" w:rsidRDefault="00044C9B" w:rsidP="007824BC">
      <w:pPr>
        <w:rPr>
          <w:color w:val="2E74B5" w:themeColor="accent5" w:themeShade="BF"/>
        </w:rPr>
      </w:pPr>
    </w:p>
    <w:p w14:paraId="651166BF" w14:textId="77777777" w:rsidR="00044C9B" w:rsidRDefault="00044C9B" w:rsidP="007824BC">
      <w:pPr>
        <w:rPr>
          <w:color w:val="2E74B5" w:themeColor="accent5" w:themeShade="BF"/>
        </w:rPr>
      </w:pPr>
    </w:p>
    <w:p w14:paraId="70E50D47" w14:textId="77777777" w:rsidR="00044C9B" w:rsidRDefault="00044C9B" w:rsidP="007824BC">
      <w:pPr>
        <w:rPr>
          <w:color w:val="2E74B5" w:themeColor="accent5" w:themeShade="BF"/>
        </w:rPr>
      </w:pPr>
    </w:p>
    <w:p w14:paraId="6690D2A0" w14:textId="77777777" w:rsidR="00044C9B" w:rsidRDefault="00044C9B" w:rsidP="007824BC">
      <w:pPr>
        <w:rPr>
          <w:color w:val="2E74B5" w:themeColor="accent5" w:themeShade="BF"/>
        </w:rPr>
      </w:pPr>
    </w:p>
    <w:p w14:paraId="7CB8D5ED" w14:textId="77777777" w:rsidR="00EE0446" w:rsidRDefault="00EE0446" w:rsidP="007824BC">
      <w:pPr>
        <w:rPr>
          <w:color w:val="2E74B5" w:themeColor="accent5" w:themeShade="BF"/>
        </w:rPr>
      </w:pPr>
    </w:p>
    <w:p w14:paraId="7DB06122" w14:textId="77777777" w:rsidR="00EE0446" w:rsidRDefault="00EE0446" w:rsidP="007824BC">
      <w:pPr>
        <w:rPr>
          <w:color w:val="2E74B5" w:themeColor="accent5" w:themeShade="BF"/>
        </w:rPr>
      </w:pPr>
    </w:p>
    <w:p w14:paraId="6313C04C" w14:textId="77777777" w:rsidR="00EE0446" w:rsidRDefault="00EE0446" w:rsidP="007824BC">
      <w:pPr>
        <w:rPr>
          <w:color w:val="2E74B5" w:themeColor="accent5" w:themeShade="BF"/>
        </w:rPr>
      </w:pPr>
    </w:p>
    <w:p w14:paraId="2FFEBF9E" w14:textId="77777777" w:rsidR="00EE0446" w:rsidRDefault="00EE0446" w:rsidP="007824BC">
      <w:pPr>
        <w:rPr>
          <w:color w:val="2E74B5" w:themeColor="accent5" w:themeShade="BF"/>
        </w:rPr>
      </w:pPr>
    </w:p>
    <w:p w14:paraId="130A5738" w14:textId="77777777" w:rsidR="00044C9B" w:rsidRPr="007824BC" w:rsidRDefault="00044C9B" w:rsidP="007824BC">
      <w:pPr>
        <w:rPr>
          <w:color w:val="2E74B5" w:themeColor="accent5" w:themeShade="BF"/>
        </w:rPr>
      </w:pPr>
    </w:p>
    <w:p w14:paraId="552DA0BF" w14:textId="77777777" w:rsidR="00EE0446" w:rsidRDefault="00EE0446" w:rsidP="00390D45">
      <w:pPr>
        <w:rPr>
          <w:i/>
          <w:iCs/>
        </w:rPr>
      </w:pPr>
    </w:p>
    <w:p w14:paraId="154AC6FD" w14:textId="77777777" w:rsidR="00EE0446" w:rsidRPr="00390D45" w:rsidRDefault="00EE0446" w:rsidP="00390D45">
      <w:pPr>
        <w:rPr>
          <w:i/>
          <w:iCs/>
        </w:rPr>
      </w:pPr>
    </w:p>
    <w:p w14:paraId="24E157AC" w14:textId="77777777" w:rsidR="00390D45" w:rsidRPr="00390D45" w:rsidRDefault="00390D45" w:rsidP="00390D45">
      <w:pPr>
        <w:numPr>
          <w:ilvl w:val="0"/>
          <w:numId w:val="26"/>
        </w:numPr>
      </w:pPr>
      <w:r w:rsidRPr="00390D45">
        <w:rPr>
          <w:b/>
          <w:bCs/>
        </w:rPr>
        <w:t>Tests de régression et validation</w:t>
      </w:r>
      <w:r w:rsidRPr="00390D45">
        <w:t xml:space="preserve"> :</w:t>
      </w:r>
    </w:p>
    <w:p w14:paraId="73ED3853" w14:textId="77777777" w:rsidR="00390D45" w:rsidRPr="00390D45" w:rsidRDefault="00390D45" w:rsidP="007824BC">
      <w:pPr>
        <w:rPr>
          <w:color w:val="538135" w:themeColor="accent6" w:themeShade="BF"/>
        </w:rPr>
      </w:pPr>
      <w:r w:rsidRPr="00390D45">
        <w:rPr>
          <w:b/>
          <w:bCs/>
          <w:color w:val="538135" w:themeColor="accent6" w:themeShade="BF"/>
          <w:u w:val="single"/>
        </w:rPr>
        <w:t>Objectif</w:t>
      </w:r>
      <w:r w:rsidRPr="00390D45">
        <w:rPr>
          <w:color w:val="538135" w:themeColor="accent6" w:themeShade="BF"/>
        </w:rPr>
        <w:t xml:space="preserve"> : Vérifier que la migration ne crée pas de nouvelles anomalies et que les fonctionnalités restent intactes.</w:t>
      </w:r>
    </w:p>
    <w:p w14:paraId="6E96B5FF" w14:textId="77777777" w:rsidR="00390D45" w:rsidRPr="00390D45" w:rsidRDefault="00390D45" w:rsidP="007824BC">
      <w:pPr>
        <w:rPr>
          <w:color w:val="2E74B5" w:themeColor="accent5" w:themeShade="BF"/>
        </w:rPr>
      </w:pPr>
      <w:r w:rsidRPr="00390D45">
        <w:rPr>
          <w:b/>
          <w:bCs/>
          <w:color w:val="2E74B5" w:themeColor="accent5" w:themeShade="BF"/>
          <w:u w:val="single"/>
        </w:rPr>
        <w:t>Tâches</w:t>
      </w:r>
      <w:r w:rsidRPr="00390D45">
        <w:rPr>
          <w:color w:val="2E74B5" w:themeColor="accent5" w:themeShade="BF"/>
        </w:rPr>
        <w:t xml:space="preserve"> :</w:t>
      </w:r>
    </w:p>
    <w:p w14:paraId="6D6A9A81" w14:textId="1F76B999" w:rsidR="00D706B1" w:rsidRDefault="00390D45" w:rsidP="007824BC">
      <w:pPr>
        <w:pStyle w:val="Paragraphedeliste"/>
        <w:numPr>
          <w:ilvl w:val="0"/>
          <w:numId w:val="43"/>
        </w:numPr>
        <w:rPr>
          <w:color w:val="2E74B5" w:themeColor="accent5" w:themeShade="BF"/>
        </w:rPr>
      </w:pPr>
      <w:r w:rsidRPr="007824BC">
        <w:rPr>
          <w:color w:val="2E74B5" w:themeColor="accent5" w:themeShade="BF"/>
        </w:rPr>
        <w:t>Effectuer des tests de régression complets pour valider le bon fonctionnement des fonctionnalités principales.</w:t>
      </w:r>
    </w:p>
    <w:p w14:paraId="529F6ECC" w14:textId="77777777" w:rsidR="007824BC" w:rsidRPr="007824BC" w:rsidRDefault="007824BC" w:rsidP="007824BC">
      <w:pPr>
        <w:rPr>
          <w:color w:val="2E74B5" w:themeColor="accent5" w:themeShade="BF"/>
        </w:rPr>
      </w:pPr>
    </w:p>
    <w:p w14:paraId="6B46A662" w14:textId="7FDF58F6" w:rsidR="002C7D47" w:rsidRPr="002C7D47" w:rsidRDefault="002C7D47" w:rsidP="002C7D47">
      <w:r>
        <w:t xml:space="preserve">J’ai installé le package </w:t>
      </w:r>
      <w:proofErr w:type="spellStart"/>
      <w:r>
        <w:t>PhpUnit</w:t>
      </w:r>
      <w:proofErr w:type="spellEnd"/>
      <w:r>
        <w:t xml:space="preserve"> pour réaliser les tests unitaires et fonctionnels de l’application et valider les fonctionnements de l’intégralité du code avec cette commande : </w:t>
      </w:r>
      <w:r>
        <w:br/>
      </w:r>
      <w:r>
        <w:br/>
      </w:r>
      <w:r w:rsidRPr="002C7D47">
        <w:rPr>
          <w:b/>
          <w:bCs/>
        </w:rPr>
        <w:t xml:space="preserve">« composer </w:t>
      </w:r>
      <w:proofErr w:type="spellStart"/>
      <w:r>
        <w:rPr>
          <w:b/>
          <w:bCs/>
        </w:rPr>
        <w:t>require</w:t>
      </w:r>
      <w:proofErr w:type="spellEnd"/>
      <w:r>
        <w:rPr>
          <w:b/>
          <w:bCs/>
        </w:rPr>
        <w:t xml:space="preserve"> </w:t>
      </w:r>
      <w:proofErr w:type="spellStart"/>
      <w:r w:rsidRPr="002C7D47">
        <w:rPr>
          <w:b/>
          <w:bCs/>
        </w:rPr>
        <w:t>phpunit</w:t>
      </w:r>
      <w:proofErr w:type="spellEnd"/>
      <w:r w:rsidRPr="002C7D47">
        <w:rPr>
          <w:b/>
          <w:bCs/>
        </w:rPr>
        <w:t>/</w:t>
      </w:r>
      <w:proofErr w:type="spellStart"/>
      <w:r w:rsidRPr="002C7D47">
        <w:rPr>
          <w:b/>
          <w:bCs/>
        </w:rPr>
        <w:t>phpunit</w:t>
      </w:r>
      <w:proofErr w:type="spellEnd"/>
      <w:r w:rsidRPr="002C7D47">
        <w:rPr>
          <w:b/>
          <w:bCs/>
        </w:rPr>
        <w:t> »</w:t>
      </w:r>
    </w:p>
    <w:p w14:paraId="26D0DC91" w14:textId="7520CC36" w:rsidR="00390D45" w:rsidRDefault="002C7D47" w:rsidP="00D706B1">
      <w:proofErr w:type="gramStart"/>
      <w:r>
        <w:t>Suite à</w:t>
      </w:r>
      <w:proofErr w:type="gramEnd"/>
      <w:r>
        <w:t xml:space="preserve"> l’installation de </w:t>
      </w:r>
      <w:proofErr w:type="spellStart"/>
      <w:r>
        <w:t>PhpUnit</w:t>
      </w:r>
      <w:proofErr w:type="spellEnd"/>
      <w:r>
        <w:t xml:space="preserve">, je me suis informé </w:t>
      </w:r>
      <w:r w:rsidR="00E71FC2">
        <w:t>grâce</w:t>
      </w:r>
      <w:r>
        <w:t xml:space="preserve"> la documentation que j’ai trouvé sur le site officiel de </w:t>
      </w:r>
      <w:proofErr w:type="spellStart"/>
      <w:r>
        <w:t>PhpUnit</w:t>
      </w:r>
      <w:proofErr w:type="spellEnd"/>
      <w:r>
        <w:t> (</w:t>
      </w:r>
      <w:hyperlink r:id="rId18" w:history="1">
        <w:r w:rsidRPr="00BC3D89">
          <w:rPr>
            <w:rStyle w:val="Lienhypertexte"/>
          </w:rPr>
          <w:t>https://docs.phpunit.de/en/11.4/installation.html</w:t>
        </w:r>
      </w:hyperlink>
      <w:r>
        <w:t>) pour la configuration et le fonctionnement de du package.</w:t>
      </w:r>
      <w:r>
        <w:br/>
      </w:r>
    </w:p>
    <w:p w14:paraId="2FFE99DB" w14:textId="6678FC0B" w:rsidR="002C7D47" w:rsidRDefault="002C7D47" w:rsidP="00D706B1">
      <w:r>
        <w:rPr>
          <w:noProof/>
        </w:rPr>
        <w:drawing>
          <wp:anchor distT="0" distB="0" distL="114300" distR="114300" simplePos="0" relativeHeight="251665408" behindDoc="0" locked="0" layoutInCell="1" allowOverlap="1" wp14:anchorId="3B649AE8" wp14:editId="4A6A26A9">
            <wp:simplePos x="0" y="0"/>
            <wp:positionH relativeFrom="margin">
              <wp:align>left</wp:align>
            </wp:positionH>
            <wp:positionV relativeFrom="paragraph">
              <wp:posOffset>138430</wp:posOffset>
            </wp:positionV>
            <wp:extent cx="2619375" cy="2524125"/>
            <wp:effectExtent l="0" t="0" r="9525" b="9525"/>
            <wp:wrapSquare wrapText="bothSides"/>
            <wp:docPr id="1078488554"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88554" name="Image 1" descr="Une image contenant texte, capture d’écran&#10;&#10;Description générée automatiquement"/>
                    <pic:cNvPicPr/>
                  </pic:nvPicPr>
                  <pic:blipFill>
                    <a:blip r:embed="rId19"/>
                    <a:stretch>
                      <a:fillRect/>
                    </a:stretch>
                  </pic:blipFill>
                  <pic:spPr>
                    <a:xfrm>
                      <a:off x="0" y="0"/>
                      <a:ext cx="2619375" cy="2524125"/>
                    </a:xfrm>
                    <a:prstGeom prst="rect">
                      <a:avLst/>
                    </a:prstGeom>
                  </pic:spPr>
                </pic:pic>
              </a:graphicData>
            </a:graphic>
          </wp:anchor>
        </w:drawing>
      </w:r>
    </w:p>
    <w:p w14:paraId="1615B4A3" w14:textId="77777777" w:rsidR="003D4C00" w:rsidRDefault="003D4C00" w:rsidP="00D706B1"/>
    <w:p w14:paraId="22863528" w14:textId="77777777" w:rsidR="003D4C00" w:rsidRDefault="003D4C00" w:rsidP="00D706B1"/>
    <w:p w14:paraId="0307A452" w14:textId="11B20A9D" w:rsidR="002C7D47" w:rsidRDefault="002C7D47" w:rsidP="00D706B1">
      <w:r>
        <w:t xml:space="preserve"> </w:t>
      </w:r>
      <w:r w:rsidR="003D4C00">
        <w:t>J’ai du créer un dossier « tests » avec comme sous-dossier « Controller </w:t>
      </w:r>
      <w:proofErr w:type="gramStart"/>
      <w:r w:rsidR="003D4C00">
        <w:t>» ,</w:t>
      </w:r>
      <w:proofErr w:type="gramEnd"/>
      <w:r w:rsidR="003D4C00">
        <w:t xml:space="preserve"> « </w:t>
      </w:r>
      <w:proofErr w:type="spellStart"/>
      <w:r w:rsidR="003D4C00">
        <w:t>Entity</w:t>
      </w:r>
      <w:proofErr w:type="spellEnd"/>
      <w:r w:rsidR="003D4C00">
        <w:t> », « </w:t>
      </w:r>
      <w:proofErr w:type="spellStart"/>
      <w:r w:rsidR="003D4C00">
        <w:t>Form</w:t>
      </w:r>
      <w:proofErr w:type="spellEnd"/>
      <w:r w:rsidR="003D4C00">
        <w:t> » pour réaliser les tests de l’entièreté du projet.</w:t>
      </w:r>
      <w:r w:rsidR="003D4C00">
        <w:br/>
      </w:r>
      <w:r w:rsidR="003D4C00">
        <w:br/>
      </w:r>
    </w:p>
    <w:p w14:paraId="093CF5D9" w14:textId="77777777" w:rsidR="002C7D47" w:rsidRDefault="002C7D47" w:rsidP="00D706B1"/>
    <w:p w14:paraId="7A97769E" w14:textId="77777777" w:rsidR="002C7D47" w:rsidRDefault="002C7D47" w:rsidP="00D706B1"/>
    <w:p w14:paraId="07A413E2" w14:textId="77777777" w:rsidR="002C7D47" w:rsidRDefault="002C7D47" w:rsidP="00D706B1"/>
    <w:p w14:paraId="0E37984B" w14:textId="0FAFE1B2" w:rsidR="007B631D" w:rsidRPr="007B631D" w:rsidRDefault="003D4C00" w:rsidP="007B631D">
      <w:r>
        <w:rPr>
          <w:noProof/>
        </w:rPr>
        <w:lastRenderedPageBreak/>
        <w:drawing>
          <wp:anchor distT="0" distB="0" distL="114300" distR="114300" simplePos="0" relativeHeight="251666432" behindDoc="0" locked="0" layoutInCell="1" allowOverlap="1" wp14:anchorId="54A3BA7F" wp14:editId="726FABF9">
            <wp:simplePos x="0" y="0"/>
            <wp:positionH relativeFrom="column">
              <wp:posOffset>-528</wp:posOffset>
            </wp:positionH>
            <wp:positionV relativeFrom="paragraph">
              <wp:posOffset>437</wp:posOffset>
            </wp:positionV>
            <wp:extent cx="3648868" cy="4001984"/>
            <wp:effectExtent l="0" t="0" r="8890" b="0"/>
            <wp:wrapSquare wrapText="bothSides"/>
            <wp:docPr id="1734454686"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54686" name="Image 1" descr="Une image contenant texte, capture d’écran, logiciel&#10;&#10;Description générée automatiquement"/>
                    <pic:cNvPicPr/>
                  </pic:nvPicPr>
                  <pic:blipFill>
                    <a:blip r:embed="rId20"/>
                    <a:stretch>
                      <a:fillRect/>
                    </a:stretch>
                  </pic:blipFill>
                  <pic:spPr>
                    <a:xfrm>
                      <a:off x="0" y="0"/>
                      <a:ext cx="3648868" cy="4001984"/>
                    </a:xfrm>
                    <a:prstGeom prst="rect">
                      <a:avLst/>
                    </a:prstGeom>
                  </pic:spPr>
                </pic:pic>
              </a:graphicData>
            </a:graphic>
          </wp:anchor>
        </w:drawing>
      </w:r>
      <w:r>
        <w:t>Dans ce fichier, on peut voir que je test les fonctionnalités de l’entit</w:t>
      </w:r>
      <w:r w:rsidR="007B631D">
        <w:t>é</w:t>
      </w:r>
      <w:r>
        <w:t xml:space="preserve"> « </w:t>
      </w:r>
      <w:proofErr w:type="spellStart"/>
      <w:r>
        <w:t>Task</w:t>
      </w:r>
      <w:proofErr w:type="spellEnd"/>
      <w:r>
        <w:t xml:space="preserve"> » et de toutes ces fonctions. </w:t>
      </w:r>
      <w:r>
        <w:br/>
      </w:r>
      <w:r>
        <w:br/>
        <w:t xml:space="preserve">Pour chaque test réalisé, je voulais voir le résultat et je voulais que les tests réalisés couvrent tous le code. </w:t>
      </w:r>
      <w:r>
        <w:br/>
      </w:r>
      <w:r>
        <w:br/>
        <w:t xml:space="preserve">Pour lancer les tests et avoir un résultat visuel, </w:t>
      </w:r>
      <w:r w:rsidR="007B631D">
        <w:t>l’utilisation de</w:t>
      </w:r>
      <w:r>
        <w:t xml:space="preserve"> </w:t>
      </w:r>
      <w:proofErr w:type="spellStart"/>
      <w:r>
        <w:t>xDebug</w:t>
      </w:r>
      <w:proofErr w:type="spellEnd"/>
      <w:r w:rsidR="007B631D">
        <w:t xml:space="preserve"> était </w:t>
      </w:r>
      <w:r w:rsidR="00E71FC2">
        <w:t>requise</w:t>
      </w:r>
      <w:r w:rsidR="007B631D">
        <w:t xml:space="preserve"> et pour sa mise en place, j’ai suivi la documentation du site officiel (xdebug.org).</w:t>
      </w:r>
      <w:r w:rsidR="007B631D">
        <w:br/>
      </w:r>
      <w:r w:rsidR="007B631D">
        <w:br/>
        <w:t xml:space="preserve">Lorsque tout à était mis en place, il ne me rester plus qu’à lancer la commande suivante pour réaliser les tests et avoir le rapport final : </w:t>
      </w:r>
      <w:r w:rsidR="007B631D">
        <w:br/>
      </w:r>
      <w:r w:rsidR="007B631D">
        <w:br/>
        <w:t>« </w:t>
      </w:r>
      <w:proofErr w:type="spellStart"/>
      <w:r w:rsidR="007B631D" w:rsidRPr="007B631D">
        <w:rPr>
          <w:b/>
          <w:bCs/>
        </w:rPr>
        <w:t>vendor</w:t>
      </w:r>
      <w:proofErr w:type="spellEnd"/>
      <w:r w:rsidR="007B631D" w:rsidRPr="007B631D">
        <w:rPr>
          <w:b/>
          <w:bCs/>
        </w:rPr>
        <w:t>/bin/</w:t>
      </w:r>
      <w:proofErr w:type="spellStart"/>
      <w:r w:rsidR="007B631D" w:rsidRPr="007B631D">
        <w:rPr>
          <w:b/>
          <w:bCs/>
        </w:rPr>
        <w:t>phpunit</w:t>
      </w:r>
      <w:proofErr w:type="spellEnd"/>
      <w:r w:rsidR="007B631D" w:rsidRPr="007B631D">
        <w:rPr>
          <w:b/>
          <w:bCs/>
        </w:rPr>
        <w:t xml:space="preserve"> --</w:t>
      </w:r>
      <w:proofErr w:type="spellStart"/>
      <w:r w:rsidR="007B631D" w:rsidRPr="007B631D">
        <w:rPr>
          <w:b/>
          <w:bCs/>
        </w:rPr>
        <w:t>coverage</w:t>
      </w:r>
      <w:proofErr w:type="spellEnd"/>
      <w:r w:rsidR="007B631D" w:rsidRPr="007B631D">
        <w:rPr>
          <w:b/>
          <w:bCs/>
        </w:rPr>
        <w:t>-html public/test-</w:t>
      </w:r>
      <w:proofErr w:type="spellStart"/>
      <w:r w:rsidR="007B631D" w:rsidRPr="007B631D">
        <w:rPr>
          <w:b/>
          <w:bCs/>
        </w:rPr>
        <w:t>coverage</w:t>
      </w:r>
      <w:proofErr w:type="spellEnd"/>
      <w:r w:rsidR="007B631D">
        <w:t> »</w:t>
      </w:r>
    </w:p>
    <w:p w14:paraId="14472697" w14:textId="661376A4" w:rsidR="007B631D" w:rsidRDefault="007B631D" w:rsidP="00D706B1"/>
    <w:p w14:paraId="7D9A1561" w14:textId="30F37163" w:rsidR="007B631D" w:rsidRDefault="007B631D" w:rsidP="00D706B1"/>
    <w:p w14:paraId="533E1B0F" w14:textId="6234BD0F" w:rsidR="007B631D" w:rsidRDefault="007B631D" w:rsidP="00D706B1">
      <w:r w:rsidRPr="007B631D">
        <w:rPr>
          <w:noProof/>
        </w:rPr>
        <w:drawing>
          <wp:anchor distT="0" distB="0" distL="114300" distR="114300" simplePos="0" relativeHeight="251667456" behindDoc="0" locked="0" layoutInCell="1" allowOverlap="1" wp14:anchorId="0E192A2F" wp14:editId="4F47D87E">
            <wp:simplePos x="0" y="0"/>
            <wp:positionH relativeFrom="margin">
              <wp:posOffset>-635</wp:posOffset>
            </wp:positionH>
            <wp:positionV relativeFrom="paragraph">
              <wp:posOffset>321706</wp:posOffset>
            </wp:positionV>
            <wp:extent cx="3664585" cy="2719070"/>
            <wp:effectExtent l="0" t="0" r="0" b="5080"/>
            <wp:wrapSquare wrapText="bothSides"/>
            <wp:docPr id="206599064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4585" cy="2719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195A4" w14:textId="77777777" w:rsidR="007B631D" w:rsidRDefault="007B631D" w:rsidP="007B631D"/>
    <w:p w14:paraId="04B64EF2" w14:textId="0F7DFFBB" w:rsidR="007B631D" w:rsidRDefault="007B631D" w:rsidP="007B631D">
      <w:pPr>
        <w:rPr>
          <w:b/>
          <w:bCs/>
        </w:rPr>
      </w:pPr>
      <w:r>
        <w:t xml:space="preserve">Maintenant, pour accéder aux résultats visuels de mes tests, il fallait accéder au lien suivant : </w:t>
      </w:r>
      <w:r>
        <w:br/>
      </w:r>
      <w:r>
        <w:br/>
      </w:r>
      <w:r>
        <w:rPr>
          <w:b/>
          <w:bCs/>
        </w:rPr>
        <w:t>« </w:t>
      </w:r>
      <w:r w:rsidRPr="007B631D">
        <w:rPr>
          <w:b/>
          <w:bCs/>
        </w:rPr>
        <w:t>http://127.0.0.1:8000/test-coverage/</w:t>
      </w:r>
      <w:r>
        <w:rPr>
          <w:b/>
          <w:bCs/>
        </w:rPr>
        <w:t> »</w:t>
      </w:r>
    </w:p>
    <w:p w14:paraId="0701DA6B" w14:textId="7B11E087" w:rsidR="007B631D" w:rsidRPr="007B631D" w:rsidRDefault="007B631D" w:rsidP="007B631D">
      <w:r>
        <w:t>J’ai cliqué sur l’entité « </w:t>
      </w:r>
      <w:proofErr w:type="spellStart"/>
      <w:r>
        <w:t>Task</w:t>
      </w:r>
      <w:proofErr w:type="spellEnd"/>
      <w:r>
        <w:t xml:space="preserve"> » et je peux voir que l’intégralité des fonctions était testée avec un taux de </w:t>
      </w:r>
      <w:proofErr w:type="spellStart"/>
      <w:r>
        <w:t>coverage</w:t>
      </w:r>
      <w:proofErr w:type="spellEnd"/>
      <w:r>
        <w:t xml:space="preserve"> à 100%.</w:t>
      </w:r>
    </w:p>
    <w:p w14:paraId="03885A96" w14:textId="60FF534F" w:rsidR="007B631D" w:rsidRDefault="007B631D" w:rsidP="00D706B1"/>
    <w:p w14:paraId="0998CF60" w14:textId="77777777" w:rsidR="002C7D47" w:rsidRDefault="002C7D47" w:rsidP="00D706B1"/>
    <w:p w14:paraId="72B3AF27" w14:textId="77777777" w:rsidR="007B631D" w:rsidRDefault="007B631D" w:rsidP="00D706B1"/>
    <w:p w14:paraId="6060B732" w14:textId="77777777" w:rsidR="002C7D47" w:rsidRDefault="002C7D47" w:rsidP="00D706B1"/>
    <w:p w14:paraId="1556868B" w14:textId="77777777" w:rsidR="002C7D47" w:rsidRPr="002C7D47" w:rsidRDefault="002C7D47" w:rsidP="00D706B1"/>
    <w:p w14:paraId="35AA73EE" w14:textId="77777777" w:rsidR="00390D45" w:rsidRDefault="00390D45" w:rsidP="007824BC">
      <w:pPr>
        <w:pStyle w:val="Paragraphedeliste"/>
        <w:numPr>
          <w:ilvl w:val="0"/>
          <w:numId w:val="43"/>
        </w:numPr>
        <w:rPr>
          <w:color w:val="2E74B5" w:themeColor="accent5" w:themeShade="BF"/>
        </w:rPr>
      </w:pPr>
      <w:r w:rsidRPr="007824BC">
        <w:rPr>
          <w:color w:val="2E74B5" w:themeColor="accent5" w:themeShade="BF"/>
        </w:rPr>
        <w:lastRenderedPageBreak/>
        <w:t>Réaliser des tests de performance pour garantir que les temps de réponse restent conformes.</w:t>
      </w:r>
    </w:p>
    <w:p w14:paraId="71B94D84" w14:textId="77777777" w:rsidR="007824BC" w:rsidRPr="007824BC" w:rsidRDefault="007824BC" w:rsidP="007824BC">
      <w:pPr>
        <w:rPr>
          <w:color w:val="2E74B5" w:themeColor="accent5" w:themeShade="BF"/>
        </w:rPr>
      </w:pPr>
    </w:p>
    <w:p w14:paraId="25A9ACFB" w14:textId="17135E33" w:rsidR="00D706B1" w:rsidRPr="00404B97" w:rsidRDefault="00404B97" w:rsidP="00D706B1">
      <w:r w:rsidRPr="00404B97">
        <w:t>Pour l</w:t>
      </w:r>
      <w:r>
        <w:t xml:space="preserve">es tests de performance, j’ai décider d’utiliser le profiler de Symfony qui m’a donnée les résultats attendus. </w:t>
      </w:r>
      <w:r>
        <w:br/>
      </w:r>
      <w:r>
        <w:br/>
        <w:t xml:space="preserve">Les tests ont été réalisé sur toutes les pages accessibles de l’application, voici une capture d’écran qui détails les performances : </w:t>
      </w:r>
      <w:r>
        <w:br/>
      </w:r>
      <w:r>
        <w:br/>
      </w:r>
      <w:r w:rsidRPr="00404B97">
        <w:rPr>
          <w:noProof/>
        </w:rPr>
        <w:drawing>
          <wp:inline distT="0" distB="0" distL="0" distR="0" wp14:anchorId="398772A8" wp14:editId="2CD74C27">
            <wp:extent cx="5807034" cy="1967734"/>
            <wp:effectExtent l="0" t="0" r="3810" b="0"/>
            <wp:docPr id="161881543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3118" cy="1969796"/>
                    </a:xfrm>
                    <a:prstGeom prst="rect">
                      <a:avLst/>
                    </a:prstGeom>
                    <a:noFill/>
                    <a:ln>
                      <a:noFill/>
                    </a:ln>
                  </pic:spPr>
                </pic:pic>
              </a:graphicData>
            </a:graphic>
          </wp:inline>
        </w:drawing>
      </w:r>
      <w:r>
        <w:br/>
      </w:r>
      <w:r>
        <w:br/>
        <w:t xml:space="preserve">Ici nous voyons que le temps d’exécution total de la page est de 760 ms ce qui est correct pour une application web qui ne comporte pas beaucoup de données et qui est une application assez simple. </w:t>
      </w:r>
      <w:r>
        <w:br/>
      </w:r>
      <w:r>
        <w:br/>
      </w:r>
      <w:r w:rsidRPr="00404B97">
        <w:rPr>
          <w:b/>
          <w:bCs/>
          <w:i/>
          <w:iCs/>
        </w:rPr>
        <w:t>NB : Le temps cible pour ce genre d’application est entre 500 et 1500ms.</w:t>
      </w:r>
      <w:r>
        <w:t xml:space="preserve"> </w:t>
      </w:r>
    </w:p>
    <w:p w14:paraId="7D468348" w14:textId="77777777" w:rsidR="00390D45" w:rsidRDefault="00390D45" w:rsidP="00390D45"/>
    <w:p w14:paraId="42A7A65D" w14:textId="77777777" w:rsidR="00D47A5B" w:rsidRDefault="00D47A5B" w:rsidP="00390D45"/>
    <w:p w14:paraId="6304C55F" w14:textId="77777777" w:rsidR="00D47A5B" w:rsidRDefault="00D47A5B" w:rsidP="00390D45"/>
    <w:p w14:paraId="3D0823F5" w14:textId="77777777" w:rsidR="00D47A5B" w:rsidRDefault="00D47A5B" w:rsidP="00390D45"/>
    <w:p w14:paraId="5F9E3419" w14:textId="77777777" w:rsidR="00D47A5B" w:rsidRDefault="00D47A5B" w:rsidP="00390D45"/>
    <w:p w14:paraId="1689CB8F" w14:textId="77777777" w:rsidR="00D47A5B" w:rsidRDefault="00D47A5B" w:rsidP="00390D45"/>
    <w:p w14:paraId="6ADCF73B" w14:textId="77777777" w:rsidR="00D47A5B" w:rsidRDefault="00D47A5B" w:rsidP="00390D45"/>
    <w:p w14:paraId="00EE9EF4" w14:textId="77777777" w:rsidR="00D47A5B" w:rsidRDefault="00D47A5B" w:rsidP="00390D45"/>
    <w:p w14:paraId="10CA9835" w14:textId="77777777" w:rsidR="00D47A5B" w:rsidRDefault="00D47A5B" w:rsidP="00390D45"/>
    <w:p w14:paraId="2E6E9F65" w14:textId="77777777" w:rsidR="00D47A5B" w:rsidRDefault="00D47A5B" w:rsidP="00390D45"/>
    <w:p w14:paraId="5C6D5C07" w14:textId="77777777" w:rsidR="00D47A5B" w:rsidRPr="00390D45" w:rsidRDefault="00D47A5B" w:rsidP="00390D45"/>
    <w:p w14:paraId="672E2F5A" w14:textId="77777777" w:rsidR="00390D45" w:rsidRPr="00390D45" w:rsidRDefault="00390D45" w:rsidP="00390D45">
      <w:pPr>
        <w:numPr>
          <w:ilvl w:val="0"/>
          <w:numId w:val="26"/>
        </w:numPr>
      </w:pPr>
      <w:r w:rsidRPr="00390D45">
        <w:rPr>
          <w:b/>
          <w:bCs/>
        </w:rPr>
        <w:lastRenderedPageBreak/>
        <w:t>Documentation et mise en production</w:t>
      </w:r>
      <w:r w:rsidRPr="00390D45">
        <w:t xml:space="preserve"> :</w:t>
      </w:r>
    </w:p>
    <w:p w14:paraId="71DB6AE1" w14:textId="77777777" w:rsidR="00390D45" w:rsidRPr="00390D45" w:rsidRDefault="00390D45" w:rsidP="007824BC">
      <w:pPr>
        <w:rPr>
          <w:color w:val="538135" w:themeColor="accent6" w:themeShade="BF"/>
        </w:rPr>
      </w:pPr>
      <w:r w:rsidRPr="00390D45">
        <w:rPr>
          <w:b/>
          <w:bCs/>
          <w:color w:val="538135" w:themeColor="accent6" w:themeShade="BF"/>
          <w:u w:val="single"/>
        </w:rPr>
        <w:t>Objectif</w:t>
      </w:r>
      <w:r w:rsidRPr="00390D45">
        <w:rPr>
          <w:color w:val="538135" w:themeColor="accent6" w:themeShade="BF"/>
        </w:rPr>
        <w:t xml:space="preserve"> : Documenter les étapes de la migration et les configurations pour faciliter la maintenance future.</w:t>
      </w:r>
    </w:p>
    <w:p w14:paraId="09A03C1E" w14:textId="5984CDA1" w:rsidR="00390D45" w:rsidRPr="00390D45" w:rsidRDefault="00390D45" w:rsidP="007824BC">
      <w:pPr>
        <w:rPr>
          <w:color w:val="2E74B5" w:themeColor="accent5" w:themeShade="BF"/>
        </w:rPr>
      </w:pPr>
      <w:r w:rsidRPr="00390D45">
        <w:rPr>
          <w:b/>
          <w:bCs/>
          <w:color w:val="2E74B5" w:themeColor="accent5" w:themeShade="BF"/>
          <w:u w:val="single"/>
        </w:rPr>
        <w:t>Tâches</w:t>
      </w:r>
      <w:r w:rsidRPr="00390D45">
        <w:rPr>
          <w:color w:val="2E74B5" w:themeColor="accent5" w:themeShade="BF"/>
        </w:rPr>
        <w:t xml:space="preserve"> :</w:t>
      </w:r>
    </w:p>
    <w:p w14:paraId="1ABF3BE6" w14:textId="0AF6F39A" w:rsidR="007824BC" w:rsidRDefault="00390D45" w:rsidP="007824BC">
      <w:pPr>
        <w:pStyle w:val="Paragraphedeliste"/>
        <w:numPr>
          <w:ilvl w:val="0"/>
          <w:numId w:val="43"/>
        </w:numPr>
        <w:rPr>
          <w:color w:val="2E74B5" w:themeColor="accent5" w:themeShade="BF"/>
        </w:rPr>
      </w:pPr>
      <w:r w:rsidRPr="007824BC">
        <w:rPr>
          <w:color w:val="2E74B5" w:themeColor="accent5" w:themeShade="BF"/>
        </w:rPr>
        <w:t>Rédiger un guide de migration pour les futurs développements et mises à jour.</w:t>
      </w:r>
    </w:p>
    <w:p w14:paraId="57FE0EF1" w14:textId="3AAFD792" w:rsidR="00F10114" w:rsidRPr="00F10114" w:rsidRDefault="004146C2" w:rsidP="00F10114">
      <w:pPr>
        <w:rPr>
          <w:color w:val="2E74B5" w:themeColor="accent5" w:themeShade="BF"/>
        </w:rPr>
      </w:pPr>
      <w:r>
        <w:rPr>
          <w:noProof/>
        </w:rPr>
        <w:drawing>
          <wp:anchor distT="0" distB="0" distL="114300" distR="114300" simplePos="0" relativeHeight="251668480" behindDoc="0" locked="0" layoutInCell="1" allowOverlap="1" wp14:anchorId="34BD3902" wp14:editId="40F477EC">
            <wp:simplePos x="0" y="0"/>
            <wp:positionH relativeFrom="column">
              <wp:posOffset>-475615</wp:posOffset>
            </wp:positionH>
            <wp:positionV relativeFrom="paragraph">
              <wp:posOffset>288925</wp:posOffset>
            </wp:positionV>
            <wp:extent cx="4537710" cy="5260340"/>
            <wp:effectExtent l="0" t="0" r="0" b="0"/>
            <wp:wrapSquare wrapText="bothSides"/>
            <wp:docPr id="212327606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76069" name="Image 1" descr="Une image contenant texte, capture d’écran, Police&#10;&#10;Description générée automatiquement"/>
                    <pic:cNvPicPr/>
                  </pic:nvPicPr>
                  <pic:blipFill>
                    <a:blip r:embed="rId23"/>
                    <a:stretch>
                      <a:fillRect/>
                    </a:stretch>
                  </pic:blipFill>
                  <pic:spPr>
                    <a:xfrm>
                      <a:off x="0" y="0"/>
                      <a:ext cx="4537710" cy="5260340"/>
                    </a:xfrm>
                    <a:prstGeom prst="rect">
                      <a:avLst/>
                    </a:prstGeom>
                  </pic:spPr>
                </pic:pic>
              </a:graphicData>
            </a:graphic>
            <wp14:sizeRelH relativeFrom="margin">
              <wp14:pctWidth>0</wp14:pctWidth>
            </wp14:sizeRelH>
            <wp14:sizeRelV relativeFrom="margin">
              <wp14:pctHeight>0</wp14:pctHeight>
            </wp14:sizeRelV>
          </wp:anchor>
        </w:drawing>
      </w:r>
    </w:p>
    <w:p w14:paraId="2EAF0CE1" w14:textId="656D7C50" w:rsidR="00D706B1" w:rsidRDefault="00D47A5B" w:rsidP="00390D45">
      <w:r>
        <w:t xml:space="preserve">Pour les futurs développeurs, j’ai mis en place une documentation pour </w:t>
      </w:r>
      <w:r w:rsidR="004146C2">
        <w:t>contribuer</w:t>
      </w:r>
      <w:r>
        <w:t xml:space="preserve"> au projet avec </w:t>
      </w:r>
      <w:r w:rsidR="004146C2">
        <w:t>ma</w:t>
      </w:r>
      <w:r>
        <w:t xml:space="preserve"> méthodologie. </w:t>
      </w:r>
      <w:r w:rsidR="004146C2">
        <w:t xml:space="preserve">Ce fichier est présent dans le projet est se nomme : </w:t>
      </w:r>
      <w:r w:rsidR="004146C2" w:rsidRPr="004146C2">
        <w:rPr>
          <w:b/>
          <w:bCs/>
        </w:rPr>
        <w:t>CONTRIBUTING.md</w:t>
      </w:r>
      <w:r w:rsidR="004146C2">
        <w:rPr>
          <w:b/>
          <w:bCs/>
        </w:rPr>
        <w:br/>
      </w:r>
      <w:r w:rsidR="004146C2">
        <w:rPr>
          <w:b/>
          <w:bCs/>
        </w:rPr>
        <w:br/>
      </w:r>
      <w:r w:rsidR="004146C2">
        <w:t>J’ai également rédigé un guide de migration pour les futurs développeurs.</w:t>
      </w:r>
      <w:r w:rsidR="004146C2">
        <w:br/>
      </w:r>
      <w:r w:rsidR="004146C2">
        <w:br/>
        <w:t xml:space="preserve">Cette documentation retrace toutes les étapes de la migration d’un projet Symfony 3.1 vers la version 6.4 de Symfony. </w:t>
      </w:r>
      <w:r w:rsidR="004146C2">
        <w:br/>
      </w:r>
      <w:r w:rsidR="004146C2">
        <w:br/>
        <w:t>Cette documentation est présente en cliquant sur le lien suivant :</w:t>
      </w:r>
      <w:r w:rsidR="004146C2">
        <w:br/>
      </w:r>
      <w:r w:rsidR="004146C2">
        <w:br/>
      </w:r>
      <w:r w:rsidR="004146C2">
        <w:object w:dxaOrig="1541" w:dyaOrig="998" w14:anchorId="126D3F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7pt;height:50.25pt" o:ole="">
            <v:imagedata r:id="rId24" o:title=""/>
          </v:shape>
          <o:OLEObject Type="Embed" ProgID="Word.Document.12" ShapeID="_x0000_i1027" DrawAspect="Icon" ObjectID="_1793887435" r:id="rId25">
            <o:FieldCodes>\s</o:FieldCodes>
          </o:OLEObject>
        </w:object>
      </w:r>
      <w:r w:rsidR="004146C2">
        <w:br/>
      </w:r>
      <w:r w:rsidR="004146C2">
        <w:br/>
        <w:t xml:space="preserve">Elle retrace chaque étape à réaliser pour arriver à la version finale tout en ayant chaque </w:t>
      </w:r>
      <w:r w:rsidR="00E71FC2">
        <w:t>fonctionnalité fonctionnelle</w:t>
      </w:r>
      <w:r w:rsidR="004146C2">
        <w:t>.</w:t>
      </w:r>
    </w:p>
    <w:p w14:paraId="684CC6B1" w14:textId="77777777" w:rsidR="004146C2" w:rsidRDefault="004146C2" w:rsidP="00390D45"/>
    <w:p w14:paraId="22D54A8A" w14:textId="77777777" w:rsidR="004146C2" w:rsidRDefault="004146C2" w:rsidP="00390D45"/>
    <w:p w14:paraId="71B24A1E" w14:textId="77777777" w:rsidR="004146C2" w:rsidRPr="00D47A5B" w:rsidRDefault="004146C2" w:rsidP="00390D45"/>
    <w:p w14:paraId="2E09BBF2" w14:textId="3AA2495C" w:rsidR="00266C88" w:rsidRDefault="00266C88" w:rsidP="00390D45">
      <w:pPr>
        <w:rPr>
          <w:i/>
          <w:iCs/>
        </w:rPr>
      </w:pPr>
    </w:p>
    <w:p w14:paraId="026BC8E7" w14:textId="77777777" w:rsidR="006F315C" w:rsidRPr="00266C88" w:rsidRDefault="006F315C" w:rsidP="00390D45">
      <w:pPr>
        <w:rPr>
          <w:i/>
          <w:iCs/>
        </w:rPr>
      </w:pPr>
    </w:p>
    <w:p w14:paraId="6E298848" w14:textId="4C9BFF6D" w:rsidR="00390D45" w:rsidRDefault="00390D45" w:rsidP="00390D45">
      <w:pPr>
        <w:pStyle w:val="MonTitre2"/>
      </w:pPr>
      <w:bookmarkStart w:id="8" w:name="_Toc183274698"/>
      <w:r w:rsidRPr="00390D45">
        <w:lastRenderedPageBreak/>
        <w:t>Missions pour la Problématique 2 : Correction des anomalies sur un projet existant</w:t>
      </w:r>
      <w:bookmarkEnd w:id="8"/>
    </w:p>
    <w:p w14:paraId="681534BF" w14:textId="54E30295" w:rsidR="00390D45" w:rsidRPr="00390D45" w:rsidRDefault="00390D45" w:rsidP="00390D45">
      <w:r w:rsidRPr="00390D45">
        <w:t>Les missions autour de la correction des anomalies visaient à optimiser le processus de détection et de correction des bugs pour assurer la stabilité et la qualité de service. Voici les étapes de cette mission :</w:t>
      </w:r>
    </w:p>
    <w:p w14:paraId="4ED8901A" w14:textId="77777777" w:rsidR="00266C88" w:rsidRDefault="00390D45" w:rsidP="00266C88">
      <w:pPr>
        <w:numPr>
          <w:ilvl w:val="0"/>
          <w:numId w:val="27"/>
        </w:numPr>
      </w:pPr>
      <w:r w:rsidRPr="00390D45">
        <w:rPr>
          <w:b/>
          <w:bCs/>
        </w:rPr>
        <w:t>Identification et priorisation des anomalies</w:t>
      </w:r>
      <w:r w:rsidRPr="00390D45">
        <w:t xml:space="preserve"> :</w:t>
      </w:r>
    </w:p>
    <w:p w14:paraId="4D6868C4" w14:textId="1604BD22" w:rsidR="00390D45" w:rsidRPr="00390D45" w:rsidRDefault="00390D45" w:rsidP="00266C88">
      <w:pPr>
        <w:rPr>
          <w:color w:val="538135" w:themeColor="accent6" w:themeShade="BF"/>
        </w:rPr>
      </w:pPr>
      <w:r w:rsidRPr="00390D45">
        <w:rPr>
          <w:b/>
          <w:bCs/>
          <w:color w:val="538135" w:themeColor="accent6" w:themeShade="BF"/>
          <w:u w:val="single"/>
        </w:rPr>
        <w:t>Objectif</w:t>
      </w:r>
      <w:r w:rsidRPr="00390D45">
        <w:rPr>
          <w:color w:val="538135" w:themeColor="accent6" w:themeShade="BF"/>
        </w:rPr>
        <w:t xml:space="preserve"> : Dresser un inventaire des anomalies en fonction de leur criticité pour le produit et l’expérience utilisateur.</w:t>
      </w:r>
    </w:p>
    <w:p w14:paraId="63722E56" w14:textId="0B5F4486" w:rsidR="00306B59" w:rsidRPr="00FE0635" w:rsidRDefault="00390D45" w:rsidP="00266C88">
      <w:pPr>
        <w:rPr>
          <w:color w:val="2E74B5" w:themeColor="accent5" w:themeShade="BF"/>
        </w:rPr>
      </w:pPr>
      <w:r w:rsidRPr="00390D45">
        <w:rPr>
          <w:b/>
          <w:bCs/>
          <w:color w:val="2E74B5" w:themeColor="accent5" w:themeShade="BF"/>
          <w:u w:val="single"/>
        </w:rPr>
        <w:t>Tâches</w:t>
      </w:r>
      <w:r w:rsidRPr="00390D45">
        <w:rPr>
          <w:color w:val="2E74B5" w:themeColor="accent5" w:themeShade="BF"/>
        </w:rPr>
        <w:t xml:space="preserve"> :</w:t>
      </w:r>
    </w:p>
    <w:p w14:paraId="36D65340" w14:textId="00000E02" w:rsidR="007336E0" w:rsidRPr="00306B59" w:rsidRDefault="00390D45" w:rsidP="00C55D9C">
      <w:pPr>
        <w:numPr>
          <w:ilvl w:val="2"/>
          <w:numId w:val="27"/>
        </w:numPr>
        <w:tabs>
          <w:tab w:val="clear" w:pos="2160"/>
          <w:tab w:val="num" w:pos="720"/>
        </w:tabs>
        <w:ind w:left="360"/>
        <w:rPr>
          <w:color w:val="2E74B5" w:themeColor="accent5" w:themeShade="BF"/>
        </w:rPr>
      </w:pPr>
      <w:r w:rsidRPr="00390D45">
        <w:rPr>
          <w:color w:val="2E74B5" w:themeColor="accent5" w:themeShade="BF"/>
        </w:rPr>
        <w:t>Classifier les anomalies par niveau de priorité (bloquants, majeurs, mineurs)</w:t>
      </w:r>
      <w:r w:rsidR="00D706B1" w:rsidRPr="007824BC">
        <w:rPr>
          <w:color w:val="2E74B5" w:themeColor="accent5" w:themeShade="BF"/>
        </w:rPr>
        <w:t>.</w:t>
      </w:r>
    </w:p>
    <w:p w14:paraId="7F343FF9" w14:textId="3EFBF608" w:rsidR="00306B59" w:rsidRDefault="00FE0635" w:rsidP="00390D45">
      <w:r>
        <w:rPr>
          <w:noProof/>
        </w:rPr>
        <w:drawing>
          <wp:anchor distT="0" distB="0" distL="114300" distR="114300" simplePos="0" relativeHeight="251676672" behindDoc="0" locked="0" layoutInCell="1" allowOverlap="1" wp14:anchorId="2B9A6224" wp14:editId="78E1B939">
            <wp:simplePos x="0" y="0"/>
            <wp:positionH relativeFrom="margin">
              <wp:posOffset>177107</wp:posOffset>
            </wp:positionH>
            <wp:positionV relativeFrom="paragraph">
              <wp:posOffset>8255</wp:posOffset>
            </wp:positionV>
            <wp:extent cx="3324860" cy="1997710"/>
            <wp:effectExtent l="0" t="0" r="8890" b="2540"/>
            <wp:wrapSquare wrapText="bothSides"/>
            <wp:docPr id="138938223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82233" name="Image 1" descr="Une image contenant texte, capture d’écran, Police, ligne&#10;&#10;Description générée automatiquement"/>
                    <pic:cNvPicPr/>
                  </pic:nvPicPr>
                  <pic:blipFill>
                    <a:blip r:embed="rId26"/>
                    <a:stretch>
                      <a:fillRect/>
                    </a:stretch>
                  </pic:blipFill>
                  <pic:spPr>
                    <a:xfrm>
                      <a:off x="0" y="0"/>
                      <a:ext cx="3324860" cy="1997710"/>
                    </a:xfrm>
                    <a:prstGeom prst="rect">
                      <a:avLst/>
                    </a:prstGeom>
                  </pic:spPr>
                </pic:pic>
              </a:graphicData>
            </a:graphic>
            <wp14:sizeRelH relativeFrom="margin">
              <wp14:pctWidth>0</wp14:pctWidth>
            </wp14:sizeRelH>
            <wp14:sizeRelV relativeFrom="margin">
              <wp14:pctHeight>0</wp14:pctHeight>
            </wp14:sizeRelV>
          </wp:anchor>
        </w:drawing>
      </w:r>
      <w:r w:rsidR="00306B59">
        <w:t xml:space="preserve">Nous avons </w:t>
      </w:r>
      <w:r w:rsidR="00C66711">
        <w:t>4</w:t>
      </w:r>
      <w:r w:rsidR="00306B59">
        <w:t xml:space="preserve"> niveaux de priorité</w:t>
      </w:r>
      <w:r w:rsidR="00C66711">
        <w:t>s</w:t>
      </w:r>
      <w:r w:rsidR="00306B59">
        <w:t> :</w:t>
      </w:r>
      <w:r w:rsidR="00306B59">
        <w:br/>
      </w:r>
      <w:r w:rsidR="00306B59">
        <w:br/>
        <w:t>4 – Low : Des corrections minimes comme une faute d’orthographe.</w:t>
      </w:r>
    </w:p>
    <w:p w14:paraId="0B37204C" w14:textId="21CD640B" w:rsidR="00306B59" w:rsidRDefault="00FE0635" w:rsidP="00390D45">
      <w:r>
        <w:rPr>
          <w:noProof/>
        </w:rPr>
        <w:drawing>
          <wp:anchor distT="0" distB="0" distL="114300" distR="114300" simplePos="0" relativeHeight="251677696" behindDoc="0" locked="0" layoutInCell="1" allowOverlap="1" wp14:anchorId="107E6FB8" wp14:editId="6D2F72BF">
            <wp:simplePos x="0" y="0"/>
            <wp:positionH relativeFrom="column">
              <wp:posOffset>-262370</wp:posOffset>
            </wp:positionH>
            <wp:positionV relativeFrom="paragraph">
              <wp:posOffset>1338052</wp:posOffset>
            </wp:positionV>
            <wp:extent cx="3764478" cy="3305646"/>
            <wp:effectExtent l="0" t="0" r="7620" b="9525"/>
            <wp:wrapSquare wrapText="bothSides"/>
            <wp:docPr id="1617864258"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68541" name="Image 1" descr="Une image contenant texte, capture d’écran, logiciel, Page web&#10;&#10;Description générée automatiquement"/>
                    <pic:cNvPicPr/>
                  </pic:nvPicPr>
                  <pic:blipFill>
                    <a:blip r:embed="rId27"/>
                    <a:stretch>
                      <a:fillRect/>
                    </a:stretch>
                  </pic:blipFill>
                  <pic:spPr>
                    <a:xfrm>
                      <a:off x="0" y="0"/>
                      <a:ext cx="3764478" cy="3305646"/>
                    </a:xfrm>
                    <a:prstGeom prst="rect">
                      <a:avLst/>
                    </a:prstGeom>
                  </pic:spPr>
                </pic:pic>
              </a:graphicData>
            </a:graphic>
          </wp:anchor>
        </w:drawing>
      </w:r>
      <w:r w:rsidR="00306B59">
        <w:t>3 – Medium : Des petits ajustements dans les fonctionnalités de l’application</w:t>
      </w:r>
      <w:r w:rsidR="00306B59">
        <w:br/>
      </w:r>
      <w:r w:rsidR="00306B59">
        <w:br/>
        <w:t xml:space="preserve">2 – High : </w:t>
      </w:r>
      <w:r>
        <w:t xml:space="preserve">Fonctionnalité </w:t>
      </w:r>
      <w:r w:rsidR="00102EB2">
        <w:t>partiellement</w:t>
      </w:r>
      <w:r>
        <w:t xml:space="preserve"> fonctionnel ou critique pour un client et demande urgente</w:t>
      </w:r>
      <w:r w:rsidR="00306B59">
        <w:br/>
      </w:r>
      <w:r w:rsidR="00306B59">
        <w:br/>
        <w:t>1 – Critical</w:t>
      </w:r>
      <w:r>
        <w:t xml:space="preserve"> : Application </w:t>
      </w:r>
      <w:r w:rsidR="00102EB2">
        <w:t xml:space="preserve">ou fonctionnalité </w:t>
      </w:r>
      <w:r>
        <w:t>totalement inutilisable.</w:t>
      </w:r>
    </w:p>
    <w:p w14:paraId="69009EB0" w14:textId="0207790E" w:rsidR="00306B59" w:rsidRDefault="00306B59" w:rsidP="00390D45"/>
    <w:p w14:paraId="53EC6F93" w14:textId="18B8C5FA" w:rsidR="00306B59" w:rsidRDefault="00FE0635" w:rsidP="00390D45">
      <w:r>
        <w:t>Pour classer les tâches selon leur niveau de criticité, nous nous basons sur les critères cités au-dessus.</w:t>
      </w:r>
    </w:p>
    <w:p w14:paraId="532B176E" w14:textId="1179986D" w:rsidR="00306B59" w:rsidRDefault="00306B59" w:rsidP="00FE0635">
      <w:pPr>
        <w:jc w:val="center"/>
      </w:pPr>
    </w:p>
    <w:p w14:paraId="134A284D" w14:textId="77777777" w:rsidR="00FE0635" w:rsidRDefault="00FE0635" w:rsidP="00FE0635">
      <w:pPr>
        <w:jc w:val="center"/>
      </w:pPr>
    </w:p>
    <w:p w14:paraId="4987B544" w14:textId="77777777" w:rsidR="00FE0635" w:rsidRDefault="00FE0635" w:rsidP="00FE0635">
      <w:pPr>
        <w:jc w:val="center"/>
      </w:pPr>
    </w:p>
    <w:p w14:paraId="573E2D3E" w14:textId="77777777" w:rsidR="00FE0635" w:rsidRDefault="00FE0635" w:rsidP="00FE0635">
      <w:pPr>
        <w:jc w:val="center"/>
      </w:pPr>
    </w:p>
    <w:p w14:paraId="3634A2B3" w14:textId="77777777" w:rsidR="00FE0635" w:rsidRDefault="00FE0635" w:rsidP="00FE0635">
      <w:pPr>
        <w:jc w:val="center"/>
      </w:pPr>
    </w:p>
    <w:p w14:paraId="226C2296" w14:textId="77777777" w:rsidR="00FE0635" w:rsidRDefault="00FE0635" w:rsidP="00FE0635">
      <w:pPr>
        <w:jc w:val="center"/>
      </w:pPr>
    </w:p>
    <w:p w14:paraId="6A5FFE7D" w14:textId="77777777" w:rsidR="00FE0635" w:rsidRPr="00390D45" w:rsidRDefault="00FE0635" w:rsidP="00FE0635">
      <w:pPr>
        <w:jc w:val="center"/>
      </w:pPr>
    </w:p>
    <w:p w14:paraId="45E93C68" w14:textId="77777777" w:rsidR="00266C88" w:rsidRDefault="00390D45" w:rsidP="00266C88">
      <w:pPr>
        <w:numPr>
          <w:ilvl w:val="0"/>
          <w:numId w:val="27"/>
        </w:numPr>
      </w:pPr>
      <w:r w:rsidRPr="00390D45">
        <w:rPr>
          <w:b/>
          <w:bCs/>
        </w:rPr>
        <w:t>Analyse et reproduction des bugs</w:t>
      </w:r>
      <w:r w:rsidRPr="00390D45">
        <w:t xml:space="preserve"> :</w:t>
      </w:r>
    </w:p>
    <w:p w14:paraId="5C278676" w14:textId="3A721700" w:rsidR="00390D45" w:rsidRPr="00390D45" w:rsidRDefault="00390D45" w:rsidP="00266C88">
      <w:pPr>
        <w:rPr>
          <w:color w:val="538135" w:themeColor="accent6" w:themeShade="BF"/>
        </w:rPr>
      </w:pPr>
      <w:r w:rsidRPr="00390D45">
        <w:rPr>
          <w:b/>
          <w:bCs/>
          <w:color w:val="538135" w:themeColor="accent6" w:themeShade="BF"/>
          <w:u w:val="single"/>
        </w:rPr>
        <w:t>Objectif</w:t>
      </w:r>
      <w:r w:rsidRPr="00390D45">
        <w:rPr>
          <w:color w:val="538135" w:themeColor="accent6" w:themeShade="BF"/>
        </w:rPr>
        <w:t xml:space="preserve"> : Reproduire les erreurs signalées pour mieux comprendre leurs causes.</w:t>
      </w:r>
    </w:p>
    <w:p w14:paraId="735E4265" w14:textId="77777777" w:rsidR="00390D45" w:rsidRPr="00390D45" w:rsidRDefault="00390D45" w:rsidP="00266C88">
      <w:pPr>
        <w:rPr>
          <w:color w:val="2E74B5" w:themeColor="accent5" w:themeShade="BF"/>
        </w:rPr>
      </w:pPr>
      <w:r w:rsidRPr="00390D45">
        <w:rPr>
          <w:b/>
          <w:bCs/>
          <w:color w:val="2E74B5" w:themeColor="accent5" w:themeShade="BF"/>
          <w:u w:val="single"/>
        </w:rPr>
        <w:t>Tâches</w:t>
      </w:r>
      <w:r w:rsidRPr="00390D45">
        <w:rPr>
          <w:color w:val="2E74B5" w:themeColor="accent5" w:themeShade="BF"/>
        </w:rPr>
        <w:t xml:space="preserve"> :</w:t>
      </w:r>
    </w:p>
    <w:p w14:paraId="73C2BCB1" w14:textId="1DFC704B" w:rsidR="00266C88" w:rsidRPr="007824BC" w:rsidRDefault="00CD30DA" w:rsidP="00266C88">
      <w:pPr>
        <w:pStyle w:val="Paragraphedeliste"/>
        <w:numPr>
          <w:ilvl w:val="0"/>
          <w:numId w:val="37"/>
        </w:numPr>
        <w:rPr>
          <w:color w:val="2E74B5" w:themeColor="accent5" w:themeShade="BF"/>
        </w:rPr>
      </w:pPr>
      <w:r>
        <w:rPr>
          <w:color w:val="2E74B5" w:themeColor="accent5" w:themeShade="BF"/>
        </w:rPr>
        <w:t>Trouver la provenance de la problématique</w:t>
      </w:r>
      <w:r w:rsidR="00390D45" w:rsidRPr="007824BC">
        <w:rPr>
          <w:color w:val="2E74B5" w:themeColor="accent5" w:themeShade="BF"/>
        </w:rPr>
        <w:t>.</w:t>
      </w:r>
    </w:p>
    <w:p w14:paraId="0DF86DD1" w14:textId="77777777" w:rsidR="00266C88" w:rsidRDefault="00266C88" w:rsidP="00266C88">
      <w:pPr>
        <w:pStyle w:val="Paragraphedeliste"/>
      </w:pPr>
    </w:p>
    <w:p w14:paraId="07DC7539" w14:textId="532484D4" w:rsidR="00390D45" w:rsidRPr="00CD30DA" w:rsidRDefault="00CD30DA" w:rsidP="00C55D9C">
      <w:r>
        <w:br/>
        <w:t xml:space="preserve">Voici une des erreurs présentes sur le projet : </w:t>
      </w:r>
      <w:r>
        <w:br/>
      </w:r>
      <w:r>
        <w:br/>
      </w:r>
      <w:r>
        <w:rPr>
          <w:noProof/>
        </w:rPr>
        <w:drawing>
          <wp:inline distT="0" distB="0" distL="0" distR="0" wp14:anchorId="0963B554" wp14:editId="2ABD2C5D">
            <wp:extent cx="6480175" cy="3465195"/>
            <wp:effectExtent l="0" t="0" r="0" b="1905"/>
            <wp:docPr id="1363801546" name="Image 1" descr="Une image contenant texte, logiciel,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01546" name="Image 1" descr="Une image contenant texte, logiciel, Page web, Site web&#10;&#10;Description générée automatiquement"/>
                    <pic:cNvPicPr/>
                  </pic:nvPicPr>
                  <pic:blipFill>
                    <a:blip r:embed="rId28"/>
                    <a:stretch>
                      <a:fillRect/>
                    </a:stretch>
                  </pic:blipFill>
                  <pic:spPr>
                    <a:xfrm>
                      <a:off x="0" y="0"/>
                      <a:ext cx="6480175" cy="3465195"/>
                    </a:xfrm>
                    <a:prstGeom prst="rect">
                      <a:avLst/>
                    </a:prstGeom>
                  </pic:spPr>
                </pic:pic>
              </a:graphicData>
            </a:graphic>
          </wp:inline>
        </w:drawing>
      </w:r>
      <w:r>
        <w:br/>
      </w:r>
      <w:r>
        <w:br/>
        <w:t xml:space="preserve">Pour résumé la problématique, sur le projet il est possible de créer des classeurs de différent type, « Achat », « Vente », « Note de frais » etc… Pour les classeurs d’achat et de vente, il y a la possibilité de lier un des journaux au classeur. Ces journaux ont également un type « Achat », « Vente » ou « Autres ». Dans ce cas, si on sélectionne un classeur de type « Vente » alors on devrait avoir uniquement les journaux de type « Vente » présents dans le formulaire mais ce n’est pas le cas actuellement.  </w:t>
      </w:r>
      <w:r>
        <w:br/>
      </w:r>
      <w:r>
        <w:br/>
        <w:t xml:space="preserve">Pour trouver l’erreur, je savais qu’il manquait un filtrage au niveau des journaux dans le </w:t>
      </w:r>
      <w:proofErr w:type="spellStart"/>
      <w:r>
        <w:t>controller</w:t>
      </w:r>
      <w:proofErr w:type="spellEnd"/>
      <w:r>
        <w:t xml:space="preserve"> et également dans le formulaire car actuellement, on a le choix des tous les journaux.</w:t>
      </w:r>
      <w:r>
        <w:br/>
      </w:r>
      <w:r>
        <w:br/>
      </w:r>
      <w:r>
        <w:br/>
      </w:r>
      <w:r>
        <w:br/>
      </w:r>
      <w:r w:rsidR="00C66711">
        <w:lastRenderedPageBreak/>
        <w:t xml:space="preserve">Pour trouver le </w:t>
      </w:r>
      <w:proofErr w:type="spellStart"/>
      <w:r w:rsidR="00C66711">
        <w:t>controller</w:t>
      </w:r>
      <w:proofErr w:type="spellEnd"/>
      <w:r w:rsidR="00C66711">
        <w:t xml:space="preserve"> qui géré cette partie du code, j’ai fais une recherche dans le code pour me trouver celui qui correspond aux classeurs, le résultat le plus probable était donc « </w:t>
      </w:r>
      <w:proofErr w:type="spellStart"/>
      <w:r w:rsidR="00C66711">
        <w:t>ClasseurController.php</w:t>
      </w:r>
      <w:proofErr w:type="spellEnd"/>
      <w:r w:rsidR="00C66711">
        <w:t> », Le formulaire pour le choix des journaux ne s’ouvre qu’à l’édition du classeur, donc j’ai vérifié s’il y avait une fonction « </w:t>
      </w:r>
      <w:proofErr w:type="spellStart"/>
      <w:r w:rsidR="00C66711">
        <w:t>edit</w:t>
      </w:r>
      <w:proofErr w:type="spellEnd"/>
      <w:r w:rsidR="00C66711">
        <w:t> ». Ce qui est bien le cas.</w:t>
      </w:r>
      <w:r w:rsidR="00C66711">
        <w:br/>
      </w:r>
      <w:r w:rsidR="00C66711">
        <w:br/>
        <w:t xml:space="preserve">Dans cette fonction </w:t>
      </w:r>
      <w:proofErr w:type="spellStart"/>
      <w:r w:rsidR="00C66711">
        <w:t>edit</w:t>
      </w:r>
      <w:proofErr w:type="spellEnd"/>
      <w:r w:rsidR="00C66711">
        <w:t xml:space="preserve">, j’ai regardé à quel moment le formulaire était appelé et vérifié les paramètres passés. </w:t>
      </w:r>
    </w:p>
    <w:p w14:paraId="23FC831D" w14:textId="3A60A22E" w:rsidR="00390D45" w:rsidRDefault="00404647" w:rsidP="00390D45">
      <w:r>
        <w:t xml:space="preserve">Je sais que le type de classeur n’est pas de TYPE_CLASSEMENT et donc je me que le </w:t>
      </w:r>
      <w:proofErr w:type="spellStart"/>
      <w:r>
        <w:t>forumaire</w:t>
      </w:r>
      <w:proofErr w:type="spellEnd"/>
      <w:r>
        <w:t xml:space="preserve"> est le « </w:t>
      </w:r>
      <w:proofErr w:type="spellStart"/>
      <w:r>
        <w:t>ClasseurType</w:t>
      </w:r>
      <w:proofErr w:type="spellEnd"/>
      <w:r>
        <w:t> », je vois que des paramètres sont envoyé vers ce formulaire à partir de la fonction « </w:t>
      </w:r>
      <w:proofErr w:type="spellStart"/>
      <w:r>
        <w:t>getFormParams</w:t>
      </w:r>
      <w:proofErr w:type="spellEnd"/>
      <w:r>
        <w:t> ».</w:t>
      </w:r>
    </w:p>
    <w:p w14:paraId="7CAEC430" w14:textId="77777777" w:rsidR="001B6CB2" w:rsidRDefault="001B6CB2" w:rsidP="00390D45"/>
    <w:p w14:paraId="45473A1F" w14:textId="385D62D9" w:rsidR="00404647" w:rsidRDefault="00C66711" w:rsidP="00C66711">
      <w:r w:rsidRPr="00C66711">
        <w:drawing>
          <wp:inline distT="0" distB="0" distL="0" distR="0" wp14:anchorId="2126E161" wp14:editId="4A6A254E">
            <wp:extent cx="6241312" cy="4180855"/>
            <wp:effectExtent l="0" t="0" r="7620" b="0"/>
            <wp:docPr id="1025121927" name="Image 13"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21927" name="Image 13" descr="Une image contenant texte, capture d’écran, logiciel&#10;&#10;Description générée automatiqueme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69744" cy="4199901"/>
                    </a:xfrm>
                    <a:prstGeom prst="rect">
                      <a:avLst/>
                    </a:prstGeom>
                    <a:noFill/>
                    <a:ln>
                      <a:noFill/>
                    </a:ln>
                  </pic:spPr>
                </pic:pic>
              </a:graphicData>
            </a:graphic>
          </wp:inline>
        </w:drawing>
      </w:r>
    </w:p>
    <w:p w14:paraId="1A50C372" w14:textId="77777777" w:rsidR="001B6CB2" w:rsidRDefault="001B6CB2" w:rsidP="00C66711"/>
    <w:p w14:paraId="5C420253" w14:textId="2766B28C" w:rsidR="00C66711" w:rsidRPr="00390D45" w:rsidRDefault="00404647" w:rsidP="00390D45">
      <w:r>
        <w:t xml:space="preserve">J’ai donc trouvé et vérifié la fonction </w:t>
      </w:r>
      <w:proofErr w:type="spellStart"/>
      <w:r>
        <w:t>getFormsParams</w:t>
      </w:r>
      <w:proofErr w:type="spellEnd"/>
      <w:r>
        <w:t xml:space="preserve"> pour voir ce qu’elles renvoient au formulaire.</w:t>
      </w:r>
      <w:r w:rsidR="001B6CB2">
        <w:br/>
      </w:r>
      <w:r w:rsidR="001B6CB2">
        <w:br/>
        <w:t xml:space="preserve">Le </w:t>
      </w:r>
      <w:proofErr w:type="spellStart"/>
      <w:r w:rsidR="001B6CB2">
        <w:t>getFormsParams</w:t>
      </w:r>
      <w:proofErr w:type="spellEnd"/>
      <w:r w:rsidR="001B6CB2">
        <w:t xml:space="preserve"> renvoie l’intégralité des journaux et non pas par type, j’ai donc trouvé ou je devais faire la modification pour résoudre la problématique.</w:t>
      </w:r>
    </w:p>
    <w:p w14:paraId="2F89BDEA" w14:textId="35A5A97A" w:rsidR="00390D45" w:rsidRDefault="00390D45" w:rsidP="00C55D9C">
      <w:pPr>
        <w:pStyle w:val="Paragraphedeliste"/>
        <w:numPr>
          <w:ilvl w:val="0"/>
          <w:numId w:val="27"/>
        </w:numPr>
      </w:pPr>
      <w:r w:rsidRPr="00C55D9C">
        <w:rPr>
          <w:b/>
          <w:bCs/>
        </w:rPr>
        <w:lastRenderedPageBreak/>
        <w:t>Correction des anomalies</w:t>
      </w:r>
      <w:r w:rsidRPr="00390D45">
        <w:t xml:space="preserve"> :</w:t>
      </w:r>
    </w:p>
    <w:p w14:paraId="7E89D349" w14:textId="77777777" w:rsidR="00C55D9C" w:rsidRPr="00390D45" w:rsidRDefault="00C55D9C" w:rsidP="00C55D9C"/>
    <w:p w14:paraId="1B223493" w14:textId="06C7FDAB" w:rsidR="00C55D9C" w:rsidRPr="007824BC" w:rsidRDefault="00390D45" w:rsidP="00266C88">
      <w:pPr>
        <w:rPr>
          <w:color w:val="538135" w:themeColor="accent6" w:themeShade="BF"/>
        </w:rPr>
      </w:pPr>
      <w:r w:rsidRPr="007824BC">
        <w:rPr>
          <w:b/>
          <w:bCs/>
          <w:color w:val="538135" w:themeColor="accent6" w:themeShade="BF"/>
          <w:u w:val="single"/>
        </w:rPr>
        <w:t>Objectif</w:t>
      </w:r>
      <w:r w:rsidRPr="007824BC">
        <w:rPr>
          <w:color w:val="538135" w:themeColor="accent6" w:themeShade="BF"/>
        </w:rPr>
        <w:t xml:space="preserve"> : Résoudre les problèmes identifiés en apportant des modifications de code tout en évitant les régressions.</w:t>
      </w:r>
    </w:p>
    <w:p w14:paraId="79DD6171" w14:textId="538EFDB5" w:rsidR="00C55D9C" w:rsidRPr="007824BC" w:rsidRDefault="00390D45" w:rsidP="00C55D9C">
      <w:pPr>
        <w:rPr>
          <w:color w:val="2E74B5" w:themeColor="accent5" w:themeShade="BF"/>
        </w:rPr>
      </w:pPr>
      <w:r w:rsidRPr="007824BC">
        <w:rPr>
          <w:b/>
          <w:bCs/>
          <w:color w:val="2E74B5" w:themeColor="accent5" w:themeShade="BF"/>
          <w:u w:val="single"/>
        </w:rPr>
        <w:t>Tâches</w:t>
      </w:r>
      <w:r w:rsidRPr="007824BC">
        <w:rPr>
          <w:color w:val="2E74B5" w:themeColor="accent5" w:themeShade="BF"/>
        </w:rPr>
        <w:t xml:space="preserve"> :</w:t>
      </w:r>
    </w:p>
    <w:p w14:paraId="27890B64" w14:textId="70F3AE5B" w:rsidR="00C55D9C" w:rsidRPr="007824BC" w:rsidRDefault="00390D45" w:rsidP="00C55D9C">
      <w:pPr>
        <w:pStyle w:val="Paragraphedeliste"/>
        <w:numPr>
          <w:ilvl w:val="0"/>
          <w:numId w:val="34"/>
        </w:numPr>
        <w:rPr>
          <w:color w:val="2E74B5" w:themeColor="accent5" w:themeShade="BF"/>
        </w:rPr>
      </w:pPr>
      <w:r w:rsidRPr="007824BC">
        <w:rPr>
          <w:color w:val="2E74B5" w:themeColor="accent5" w:themeShade="BF"/>
        </w:rPr>
        <w:t>Corriger les erreurs identifiées en respectant les bonnes pratiques et les standards de l’équipe.</w:t>
      </w:r>
    </w:p>
    <w:p w14:paraId="0B6AE1AE" w14:textId="77777777" w:rsidR="007824BC" w:rsidRDefault="007824BC" w:rsidP="00C55D9C"/>
    <w:p w14:paraId="4DE9EF04" w14:textId="5C983C33" w:rsidR="001B6CB2" w:rsidRDefault="001B6CB2" w:rsidP="001B6CB2">
      <w:r>
        <w:t xml:space="preserve">Je vois qu’il y a différents paramètres envoyés et pour répondre aux besoins du ticket, j’ai ajouté un tri des journaux pour ne récupérer que les journaux de type « TYPE_ACHAT » et les journaux de type « TYPE_VENTE » pour </w:t>
      </w:r>
      <w:r>
        <w:t xml:space="preserve">envoyer </w:t>
      </w:r>
      <w:r>
        <w:t xml:space="preserve">ces informations dans le formulaire du classeur. </w:t>
      </w:r>
      <w:r>
        <w:br/>
      </w:r>
    </w:p>
    <w:p w14:paraId="2283598E" w14:textId="77777777" w:rsidR="001B6CB2" w:rsidRPr="00404647" w:rsidRDefault="001B6CB2" w:rsidP="001B6CB2">
      <w:r w:rsidRPr="00404647">
        <w:drawing>
          <wp:inline distT="0" distB="0" distL="0" distR="0" wp14:anchorId="31A54303" wp14:editId="2C088DAD">
            <wp:extent cx="6480175" cy="4149725"/>
            <wp:effectExtent l="0" t="0" r="0" b="3175"/>
            <wp:docPr id="1180751049" name="Image 1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51049" name="Image 15" descr="Une image contenant texte, capture d’écran, logiciel, Logiciel multimédia&#10;&#10;Description générée automatiqueme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80175" cy="4149725"/>
                    </a:xfrm>
                    <a:prstGeom prst="rect">
                      <a:avLst/>
                    </a:prstGeom>
                    <a:noFill/>
                    <a:ln>
                      <a:noFill/>
                    </a:ln>
                  </pic:spPr>
                </pic:pic>
              </a:graphicData>
            </a:graphic>
          </wp:inline>
        </w:drawing>
      </w:r>
    </w:p>
    <w:p w14:paraId="240F52B0" w14:textId="77777777" w:rsidR="001B6CB2" w:rsidRPr="00404647" w:rsidRDefault="001B6CB2" w:rsidP="001B6CB2">
      <w:r>
        <w:lastRenderedPageBreak/>
        <w:t>A la fin de cette fonction, on retourne les éléments en option :</w:t>
      </w:r>
      <w:r>
        <w:br/>
      </w:r>
      <w:r>
        <w:br/>
      </w:r>
      <w:r w:rsidRPr="00404647">
        <w:drawing>
          <wp:inline distT="0" distB="0" distL="0" distR="0" wp14:anchorId="5F2FF98A" wp14:editId="4E851F37">
            <wp:extent cx="4784651" cy="2550095"/>
            <wp:effectExtent l="0" t="0" r="0" b="3175"/>
            <wp:docPr id="1886987345" name="Image 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87345" name="Image 17" descr="Une image contenant texte, capture d’écran, Police&#10;&#10;Description générée automatiqueme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94841" cy="2555526"/>
                    </a:xfrm>
                    <a:prstGeom prst="rect">
                      <a:avLst/>
                    </a:prstGeom>
                    <a:noFill/>
                    <a:ln>
                      <a:noFill/>
                    </a:ln>
                  </pic:spPr>
                </pic:pic>
              </a:graphicData>
            </a:graphic>
          </wp:inline>
        </w:drawing>
      </w:r>
    </w:p>
    <w:p w14:paraId="3121DA4F" w14:textId="29DC7F4D" w:rsidR="006F315C" w:rsidRDefault="001B6CB2" w:rsidP="00C55D9C">
      <w:r>
        <w:t xml:space="preserve">Et pour finir, dans mon formulaire </w:t>
      </w:r>
      <w:proofErr w:type="spellStart"/>
      <w:r>
        <w:t>ClasseurType</w:t>
      </w:r>
      <w:proofErr w:type="spellEnd"/>
      <w:r>
        <w:t>, je mets une condition que si j’ouvre un classeur de type « Achat » alors je veux récupérer les journaux de type « Achat » et de même pour les classeurs de type « Vente » :</w:t>
      </w:r>
      <w:r>
        <w:br/>
      </w:r>
      <w:r>
        <w:br/>
      </w:r>
      <w:r w:rsidRPr="00404647">
        <w:drawing>
          <wp:inline distT="0" distB="0" distL="0" distR="0" wp14:anchorId="640B5306" wp14:editId="1B6B8980">
            <wp:extent cx="5489630" cy="3944679"/>
            <wp:effectExtent l="0" t="0" r="0" b="0"/>
            <wp:docPr id="1320859815" name="Image 19"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59815" name="Image 19" descr="Une image contenant texte, capture d’écran, logiciel&#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3314" cy="3947326"/>
                    </a:xfrm>
                    <a:prstGeom prst="rect">
                      <a:avLst/>
                    </a:prstGeom>
                    <a:noFill/>
                    <a:ln>
                      <a:noFill/>
                    </a:ln>
                  </pic:spPr>
                </pic:pic>
              </a:graphicData>
            </a:graphic>
          </wp:inline>
        </w:drawing>
      </w:r>
    </w:p>
    <w:p w14:paraId="7A54E9D4" w14:textId="4399B4A9" w:rsidR="007824BC" w:rsidRPr="007824BC" w:rsidRDefault="00C55D9C" w:rsidP="007824BC">
      <w:pPr>
        <w:pStyle w:val="MonTitre2"/>
      </w:pPr>
      <w:bookmarkStart w:id="9" w:name="_Toc183274699"/>
      <w:r w:rsidRPr="00C55D9C">
        <w:lastRenderedPageBreak/>
        <w:t>Missions pour la Problématique 3 : Nouvelle version de l’application « INGENEO »</w:t>
      </w:r>
      <w:bookmarkEnd w:id="9"/>
    </w:p>
    <w:p w14:paraId="7764A4AD" w14:textId="77203C28" w:rsidR="00C55D9C" w:rsidRDefault="00C55D9C" w:rsidP="00C55D9C">
      <w:pPr>
        <w:pStyle w:val="Paragraphedeliste"/>
        <w:numPr>
          <w:ilvl w:val="0"/>
          <w:numId w:val="32"/>
        </w:numPr>
      </w:pPr>
      <w:r w:rsidRPr="00C55D9C">
        <w:t xml:space="preserve"> </w:t>
      </w:r>
      <w:r w:rsidRPr="00C55D9C">
        <w:rPr>
          <w:b/>
          <w:bCs/>
        </w:rPr>
        <w:t>Mise en place et utilisation des réunions quotidiennes</w:t>
      </w:r>
      <w:r w:rsidRPr="00C55D9C">
        <w:t xml:space="preserve"> :</w:t>
      </w:r>
    </w:p>
    <w:p w14:paraId="56E33E40" w14:textId="77777777" w:rsidR="00C55D9C" w:rsidRPr="00C55D9C" w:rsidRDefault="00C55D9C" w:rsidP="00C55D9C"/>
    <w:p w14:paraId="6B0E7895" w14:textId="77777777" w:rsidR="00C55D9C" w:rsidRPr="00C55D9C" w:rsidRDefault="00C55D9C" w:rsidP="00266C88">
      <w:pPr>
        <w:rPr>
          <w:color w:val="538135" w:themeColor="accent6" w:themeShade="BF"/>
        </w:rPr>
      </w:pPr>
      <w:r w:rsidRPr="00C55D9C">
        <w:rPr>
          <w:b/>
          <w:bCs/>
          <w:color w:val="538135" w:themeColor="accent6" w:themeShade="BF"/>
          <w:u w:val="single"/>
        </w:rPr>
        <w:t>Objectif</w:t>
      </w:r>
      <w:r w:rsidRPr="00C55D9C">
        <w:rPr>
          <w:color w:val="538135" w:themeColor="accent6" w:themeShade="BF"/>
        </w:rPr>
        <w:t xml:space="preserve"> : Assurer une communication continue entre les membres de l’équipe pour coordonner l’avancement du projet.</w:t>
      </w:r>
    </w:p>
    <w:p w14:paraId="2534D029" w14:textId="77777777" w:rsidR="00C55D9C" w:rsidRPr="00C55D9C" w:rsidRDefault="00C55D9C" w:rsidP="00266C88">
      <w:pPr>
        <w:rPr>
          <w:color w:val="2E74B5" w:themeColor="accent5" w:themeShade="BF"/>
        </w:rPr>
      </w:pPr>
      <w:r w:rsidRPr="00C55D9C">
        <w:rPr>
          <w:b/>
          <w:bCs/>
          <w:color w:val="2E74B5" w:themeColor="accent5" w:themeShade="BF"/>
          <w:u w:val="single"/>
        </w:rPr>
        <w:t>Tâches</w:t>
      </w:r>
      <w:r w:rsidRPr="00C55D9C">
        <w:rPr>
          <w:color w:val="2E74B5" w:themeColor="accent5" w:themeShade="BF"/>
        </w:rPr>
        <w:t xml:space="preserve"> :</w:t>
      </w:r>
    </w:p>
    <w:p w14:paraId="76227B40" w14:textId="77777777" w:rsidR="00C55D9C" w:rsidRDefault="00C55D9C" w:rsidP="00266C88">
      <w:pPr>
        <w:numPr>
          <w:ilvl w:val="0"/>
          <w:numId w:val="39"/>
        </w:numPr>
        <w:rPr>
          <w:color w:val="2E74B5" w:themeColor="accent5" w:themeShade="BF"/>
        </w:rPr>
      </w:pPr>
      <w:r w:rsidRPr="00C55D9C">
        <w:rPr>
          <w:color w:val="2E74B5" w:themeColor="accent5" w:themeShade="BF"/>
        </w:rPr>
        <w:t>Participer à des réunions de type "stand-up" chaque matin pour partager l’avancement des tâches, identifier les obstacles et coordonner les priorités.</w:t>
      </w:r>
    </w:p>
    <w:p w14:paraId="42F7BD96" w14:textId="2E731F35" w:rsidR="00F735C4" w:rsidRDefault="00AA7CAD" w:rsidP="006A45B3">
      <w:r w:rsidRPr="00225248">
        <w:drawing>
          <wp:anchor distT="0" distB="0" distL="114300" distR="114300" simplePos="0" relativeHeight="251678720" behindDoc="0" locked="0" layoutInCell="1" allowOverlap="1" wp14:anchorId="1374CBD4" wp14:editId="118103FB">
            <wp:simplePos x="0" y="0"/>
            <wp:positionH relativeFrom="margin">
              <wp:align>center</wp:align>
            </wp:positionH>
            <wp:positionV relativeFrom="paragraph">
              <wp:posOffset>707050</wp:posOffset>
            </wp:positionV>
            <wp:extent cx="5646420" cy="4603750"/>
            <wp:effectExtent l="0" t="0" r="0" b="6350"/>
            <wp:wrapSquare wrapText="bothSides"/>
            <wp:docPr id="1293174025" name="Image 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74025" name="Image 11" descr="Une image contenant texte, capture d’écran, logiciel, Logiciel multimédia&#10;&#10;Description générée automatiqu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6420" cy="4603750"/>
                    </a:xfrm>
                    <a:prstGeom prst="rect">
                      <a:avLst/>
                    </a:prstGeom>
                    <a:noFill/>
                    <a:ln>
                      <a:noFill/>
                    </a:ln>
                  </pic:spPr>
                </pic:pic>
              </a:graphicData>
            </a:graphic>
          </wp:anchor>
        </w:drawing>
      </w:r>
      <w:r w:rsidR="006822C0" w:rsidRPr="006822C0">
        <w:t xml:space="preserve">Notre </w:t>
      </w:r>
      <w:r w:rsidR="006822C0">
        <w:t>directeur technique à mis en place une réunion quotidienne tous les matins pour parler de l’avancement de chaque tâche, identifier les problématiques bloquants et coordonner les priorités</w:t>
      </w:r>
      <w:r w:rsidR="00F735C4">
        <w:t>. Cette réunion est placée le matin à 9h30.</w:t>
      </w:r>
      <w:r w:rsidR="00F735C4">
        <w:br/>
      </w:r>
      <w:r w:rsidR="00F735C4">
        <w:br/>
      </w:r>
    </w:p>
    <w:p w14:paraId="763E7D8A" w14:textId="77777777" w:rsidR="001B6CB2" w:rsidRDefault="001B6CB2" w:rsidP="006A45B3"/>
    <w:p w14:paraId="31387ECA" w14:textId="77777777" w:rsidR="001B6CB2" w:rsidRDefault="001B6CB2" w:rsidP="006A45B3"/>
    <w:p w14:paraId="38F1D8F6" w14:textId="77777777" w:rsidR="001B6CB2" w:rsidRDefault="001B6CB2" w:rsidP="006A45B3"/>
    <w:p w14:paraId="48BFA962" w14:textId="77777777" w:rsidR="001B6CB2" w:rsidRDefault="001B6CB2" w:rsidP="006A45B3"/>
    <w:p w14:paraId="3D39F34E" w14:textId="77777777" w:rsidR="001B6CB2" w:rsidRDefault="001B6CB2" w:rsidP="006A45B3"/>
    <w:p w14:paraId="3DD3CEDE" w14:textId="77777777" w:rsidR="001B6CB2" w:rsidRDefault="001B6CB2" w:rsidP="006A45B3"/>
    <w:p w14:paraId="6EA33D7F" w14:textId="77777777" w:rsidR="001B6CB2" w:rsidRDefault="001B6CB2" w:rsidP="006A45B3"/>
    <w:p w14:paraId="181BAD95" w14:textId="77777777" w:rsidR="001B6CB2" w:rsidRDefault="001B6CB2" w:rsidP="006A45B3"/>
    <w:p w14:paraId="1A8EFE25" w14:textId="77777777" w:rsidR="001B6CB2" w:rsidRDefault="001B6CB2" w:rsidP="006A45B3"/>
    <w:p w14:paraId="16AA1C32" w14:textId="77777777" w:rsidR="001B6CB2" w:rsidRDefault="001B6CB2" w:rsidP="006A45B3"/>
    <w:p w14:paraId="3B07FFB1" w14:textId="77777777" w:rsidR="001B6CB2" w:rsidRDefault="001B6CB2" w:rsidP="006A45B3"/>
    <w:p w14:paraId="53FBF8CC" w14:textId="77777777" w:rsidR="001B6CB2" w:rsidRDefault="001B6CB2" w:rsidP="006A45B3"/>
    <w:p w14:paraId="6E252C26" w14:textId="77777777" w:rsidR="001B6CB2" w:rsidRDefault="001B6CB2" w:rsidP="006A45B3"/>
    <w:p w14:paraId="7690A440" w14:textId="77777777" w:rsidR="001B6CB2" w:rsidRPr="00FE0635" w:rsidRDefault="001B6CB2" w:rsidP="006A45B3"/>
    <w:p w14:paraId="17B554B7" w14:textId="75AA6887" w:rsidR="00C55D9C" w:rsidRDefault="00C55D9C" w:rsidP="00C55D9C">
      <w:pPr>
        <w:pStyle w:val="Paragraphedeliste"/>
        <w:numPr>
          <w:ilvl w:val="0"/>
          <w:numId w:val="32"/>
        </w:numPr>
      </w:pPr>
      <w:r w:rsidRPr="00C55D9C">
        <w:rPr>
          <w:b/>
          <w:bCs/>
        </w:rPr>
        <w:lastRenderedPageBreak/>
        <w:t>Suivi des tâches et gestion des versions via Azure DevOps</w:t>
      </w:r>
      <w:r w:rsidRPr="00C55D9C">
        <w:t xml:space="preserve"> :</w:t>
      </w:r>
    </w:p>
    <w:p w14:paraId="3E7FA6D1" w14:textId="77777777" w:rsidR="00C55D9C" w:rsidRPr="00C55D9C" w:rsidRDefault="00C55D9C" w:rsidP="00C55D9C"/>
    <w:p w14:paraId="227FAFF2" w14:textId="77777777" w:rsidR="00C55D9C" w:rsidRPr="00C55D9C" w:rsidRDefault="00C55D9C" w:rsidP="00266C88">
      <w:pPr>
        <w:rPr>
          <w:color w:val="538135" w:themeColor="accent6" w:themeShade="BF"/>
        </w:rPr>
      </w:pPr>
      <w:r w:rsidRPr="00C55D9C">
        <w:rPr>
          <w:b/>
          <w:bCs/>
          <w:color w:val="538135" w:themeColor="accent6" w:themeShade="BF"/>
          <w:u w:val="single"/>
        </w:rPr>
        <w:t>Objectif</w:t>
      </w:r>
      <w:r w:rsidRPr="00C55D9C">
        <w:rPr>
          <w:color w:val="538135" w:themeColor="accent6" w:themeShade="BF"/>
        </w:rPr>
        <w:t xml:space="preserve"> : Utiliser un outil de gestion de projet pour suivre l’avancement des tâches, assigner les responsabilités et documenter les progrès.</w:t>
      </w:r>
    </w:p>
    <w:p w14:paraId="178DAAFD" w14:textId="77777777" w:rsidR="00C55D9C" w:rsidRPr="00C55D9C" w:rsidRDefault="00C55D9C" w:rsidP="00266C88">
      <w:pPr>
        <w:rPr>
          <w:color w:val="2E74B5" w:themeColor="accent5" w:themeShade="BF"/>
        </w:rPr>
      </w:pPr>
      <w:r w:rsidRPr="00C55D9C">
        <w:rPr>
          <w:b/>
          <w:bCs/>
          <w:color w:val="2E74B5" w:themeColor="accent5" w:themeShade="BF"/>
          <w:u w:val="single"/>
        </w:rPr>
        <w:t>Tâches</w:t>
      </w:r>
      <w:r w:rsidRPr="00C55D9C">
        <w:rPr>
          <w:color w:val="2E74B5" w:themeColor="accent5" w:themeShade="BF"/>
        </w:rPr>
        <w:t xml:space="preserve"> :</w:t>
      </w:r>
    </w:p>
    <w:p w14:paraId="30E557BF" w14:textId="77777777" w:rsidR="00C55D9C" w:rsidRDefault="00C55D9C" w:rsidP="007824BC">
      <w:pPr>
        <w:numPr>
          <w:ilvl w:val="0"/>
          <w:numId w:val="40"/>
        </w:numPr>
        <w:rPr>
          <w:color w:val="2E74B5" w:themeColor="accent5" w:themeShade="BF"/>
        </w:rPr>
      </w:pPr>
      <w:r w:rsidRPr="00C55D9C">
        <w:rPr>
          <w:color w:val="2E74B5" w:themeColor="accent5" w:themeShade="BF"/>
        </w:rPr>
        <w:t>Utiliser Azure DevOps pour créer et assigner des tickets de tâches, en les organisant par ordre de priorité et par phase de développement.</w:t>
      </w:r>
    </w:p>
    <w:p w14:paraId="5C4F6FD2" w14:textId="6153AC5D" w:rsidR="00266C88" w:rsidRDefault="00F735C4" w:rsidP="00266C88">
      <w:r>
        <w:t xml:space="preserve">Nous utilisons Azure DevOps comme outils de ticket. Plusieurs colonnes sont </w:t>
      </w:r>
      <w:r w:rsidR="00497008">
        <w:t>mises</w:t>
      </w:r>
      <w:r>
        <w:t xml:space="preserve"> en place pour bien différentier l’état de chaque ticket : « Bugs &amp; recette », « US (TODO) », « En cours », « A merge », « A recetter », « Validé ».</w:t>
      </w:r>
      <w:r>
        <w:br/>
      </w:r>
      <w:r>
        <w:br/>
        <w:t>Voici en détails à quoi servent chaque onglet :</w:t>
      </w:r>
      <w:r>
        <w:br/>
      </w:r>
      <w:r>
        <w:br/>
      </w:r>
      <w:r w:rsidRPr="00497008">
        <w:rPr>
          <w:b/>
          <w:bCs/>
          <w:u w:val="single"/>
        </w:rPr>
        <w:t>Bugs &amp; recette</w:t>
      </w:r>
      <w:r>
        <w:t xml:space="preserve"> : Utilisé lorsqu’un bug et découvert dans l’application ou un ticket </w:t>
      </w:r>
      <w:r w:rsidR="00AA7CAD">
        <w:t>a</w:t>
      </w:r>
      <w:r>
        <w:t xml:space="preserve"> é</w:t>
      </w:r>
      <w:r w:rsidR="00497008">
        <w:t>té traité mais que le fonctionnement attendu n’est pas correct.</w:t>
      </w:r>
      <w:r w:rsidR="00497008">
        <w:br/>
      </w:r>
      <w:r w:rsidR="00497008">
        <w:br/>
      </w:r>
      <w:r w:rsidR="00497008" w:rsidRPr="00497008">
        <w:rPr>
          <w:b/>
          <w:bCs/>
          <w:u w:val="single"/>
        </w:rPr>
        <w:t>US (TODO)</w:t>
      </w:r>
      <w:r w:rsidR="00497008">
        <w:t xml:space="preserve"> : Utilisé pour </w:t>
      </w:r>
      <w:r w:rsidR="00AA7CAD">
        <w:t>les nouvelles fonctionnalités</w:t>
      </w:r>
      <w:r w:rsidR="00497008">
        <w:t xml:space="preserve"> de l’application</w:t>
      </w:r>
      <w:r w:rsidR="00497008">
        <w:br/>
      </w:r>
      <w:r w:rsidR="00497008">
        <w:br/>
      </w:r>
      <w:r w:rsidR="00497008" w:rsidRPr="00497008">
        <w:rPr>
          <w:b/>
          <w:bCs/>
          <w:u w:val="single"/>
        </w:rPr>
        <w:t>En cours</w:t>
      </w:r>
      <w:r w:rsidR="00497008">
        <w:t xml:space="preserve"> : Utilisé lorsqu’on travaille sur un des tickets. </w:t>
      </w:r>
      <w:r w:rsidR="00497008">
        <w:br/>
      </w:r>
      <w:r w:rsidR="00497008">
        <w:br/>
      </w:r>
      <w:r w:rsidR="00497008" w:rsidRPr="00497008">
        <w:rPr>
          <w:b/>
          <w:bCs/>
          <w:u w:val="single"/>
        </w:rPr>
        <w:t>A merge</w:t>
      </w:r>
      <w:r w:rsidR="00497008">
        <w:t> : Utilisé lorsqu’une tâche est terminée</w:t>
      </w:r>
      <w:r w:rsidR="00AA7CAD">
        <w:t xml:space="preserve"> mais</w:t>
      </w:r>
      <w:r w:rsidR="00497008">
        <w:t xml:space="preserve"> les modifications n’ont pas encore </w:t>
      </w:r>
      <w:r w:rsidR="001B6CB2">
        <w:t>été</w:t>
      </w:r>
      <w:r w:rsidR="00497008">
        <w:t xml:space="preserve"> transmisse à la </w:t>
      </w:r>
      <w:proofErr w:type="spellStart"/>
      <w:r w:rsidR="00497008">
        <w:t>branch</w:t>
      </w:r>
      <w:proofErr w:type="spellEnd"/>
      <w:r w:rsidR="00497008">
        <w:t xml:space="preserve"> principale.</w:t>
      </w:r>
      <w:r w:rsidR="00497008">
        <w:br/>
      </w:r>
      <w:r w:rsidR="00497008">
        <w:br/>
      </w:r>
      <w:r w:rsidR="00497008" w:rsidRPr="00497008">
        <w:rPr>
          <w:b/>
          <w:bCs/>
          <w:u w:val="single"/>
        </w:rPr>
        <w:t>A recetter</w:t>
      </w:r>
      <w:r w:rsidR="00497008">
        <w:t> : Utilisé lorsque le merge à été fait et que la personne qui s’occupe de cette partie vérifie le bon fonctionnement après le travail effectué par le développeur.</w:t>
      </w:r>
      <w:r w:rsidR="00497008">
        <w:br/>
      </w:r>
      <w:r w:rsidR="00497008">
        <w:br/>
      </w:r>
      <w:r w:rsidR="00497008" w:rsidRPr="00497008">
        <w:rPr>
          <w:b/>
          <w:bCs/>
          <w:u w:val="single"/>
        </w:rPr>
        <w:t>Validé </w:t>
      </w:r>
      <w:r w:rsidR="00497008">
        <w:t>: Utilisé si le fonctionnement attendu est correct et que la tâche a été traité en intégralité.</w:t>
      </w:r>
    </w:p>
    <w:p w14:paraId="4EE7180A" w14:textId="77777777" w:rsidR="00AA7CAD" w:rsidRDefault="00AA7CAD" w:rsidP="00266C88"/>
    <w:p w14:paraId="0739B1B4" w14:textId="77777777" w:rsidR="00AA7CAD" w:rsidRDefault="00AA7CAD" w:rsidP="00266C88"/>
    <w:p w14:paraId="49806BA8" w14:textId="77777777" w:rsidR="00AA7CAD" w:rsidRDefault="00AA7CAD" w:rsidP="00266C88"/>
    <w:p w14:paraId="7479676B" w14:textId="77777777" w:rsidR="00AA7CAD" w:rsidRDefault="00AA7CAD" w:rsidP="00266C88"/>
    <w:p w14:paraId="2DA898C2" w14:textId="77777777" w:rsidR="00AA7CAD" w:rsidRDefault="00AA7CAD" w:rsidP="00266C88"/>
    <w:p w14:paraId="6E455694" w14:textId="00731868" w:rsidR="00AA7CAD" w:rsidRDefault="00AA7CAD" w:rsidP="00266C88"/>
    <w:p w14:paraId="344709F4" w14:textId="062E3C1D" w:rsidR="00AA7CAD" w:rsidRDefault="00AA7CAD" w:rsidP="00266C88"/>
    <w:p w14:paraId="0262BF97" w14:textId="7A0AC9F8" w:rsidR="00AA7CAD" w:rsidRDefault="00AA7CAD" w:rsidP="00266C88"/>
    <w:p w14:paraId="7B5F9BA8" w14:textId="5A7BF139" w:rsidR="00AA7CAD" w:rsidRDefault="00AA7CAD" w:rsidP="00266C88">
      <w:r>
        <w:rPr>
          <w:noProof/>
        </w:rPr>
        <w:lastRenderedPageBreak/>
        <w:drawing>
          <wp:anchor distT="0" distB="0" distL="114300" distR="114300" simplePos="0" relativeHeight="251672576" behindDoc="0" locked="0" layoutInCell="1" allowOverlap="1" wp14:anchorId="6979138F" wp14:editId="5FE1EE53">
            <wp:simplePos x="0" y="0"/>
            <wp:positionH relativeFrom="margin">
              <wp:align>center</wp:align>
            </wp:positionH>
            <wp:positionV relativeFrom="paragraph">
              <wp:posOffset>500985</wp:posOffset>
            </wp:positionV>
            <wp:extent cx="6891020" cy="4180840"/>
            <wp:effectExtent l="0" t="0" r="5080" b="0"/>
            <wp:wrapSquare wrapText="bothSides"/>
            <wp:docPr id="183280296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02961" name="Image 1" descr="Une image contenant texte, capture d’écran, logiciel, Icône d’ordinateur&#10;&#10;Description générée automatiquement"/>
                    <pic:cNvPicPr/>
                  </pic:nvPicPr>
                  <pic:blipFill>
                    <a:blip r:embed="rId34"/>
                    <a:stretch>
                      <a:fillRect/>
                    </a:stretch>
                  </pic:blipFill>
                  <pic:spPr>
                    <a:xfrm>
                      <a:off x="0" y="0"/>
                      <a:ext cx="6891020" cy="4180840"/>
                    </a:xfrm>
                    <a:prstGeom prst="rect">
                      <a:avLst/>
                    </a:prstGeom>
                  </pic:spPr>
                </pic:pic>
              </a:graphicData>
            </a:graphic>
            <wp14:sizeRelH relativeFrom="margin">
              <wp14:pctWidth>0</wp14:pctWidth>
            </wp14:sizeRelH>
            <wp14:sizeRelV relativeFrom="margin">
              <wp14:pctHeight>0</wp14:pctHeight>
            </wp14:sizeRelV>
          </wp:anchor>
        </w:drawing>
      </w:r>
    </w:p>
    <w:p w14:paraId="38FCD42C" w14:textId="77777777" w:rsidR="00AA7CAD" w:rsidRDefault="00AA7CAD" w:rsidP="00266C88"/>
    <w:p w14:paraId="6431B20B" w14:textId="77777777" w:rsidR="00AA7CAD" w:rsidRDefault="00AA7CAD" w:rsidP="00266C88"/>
    <w:p w14:paraId="40AE1D6C" w14:textId="77777777" w:rsidR="00AA7CAD" w:rsidRDefault="00AA7CAD" w:rsidP="00266C88"/>
    <w:p w14:paraId="3A3DDE04" w14:textId="77777777" w:rsidR="00AA7CAD" w:rsidRDefault="00AA7CAD" w:rsidP="00266C88"/>
    <w:p w14:paraId="768EEF09" w14:textId="77777777" w:rsidR="00AA7CAD" w:rsidRDefault="00AA7CAD" w:rsidP="00266C88"/>
    <w:p w14:paraId="5CE792B5" w14:textId="77777777" w:rsidR="00AA7CAD" w:rsidRDefault="00AA7CAD" w:rsidP="00266C88"/>
    <w:p w14:paraId="43147806" w14:textId="77777777" w:rsidR="00AA7CAD" w:rsidRDefault="00AA7CAD" w:rsidP="00266C88"/>
    <w:p w14:paraId="46CF652A" w14:textId="77777777" w:rsidR="00AA7CAD" w:rsidRDefault="00AA7CAD" w:rsidP="00266C88"/>
    <w:p w14:paraId="59C7E74F" w14:textId="77777777" w:rsidR="00AA7CAD" w:rsidRDefault="00AA7CAD" w:rsidP="00266C88"/>
    <w:p w14:paraId="7F8560B3" w14:textId="77777777" w:rsidR="00AA7CAD" w:rsidRDefault="00AA7CAD" w:rsidP="00266C88"/>
    <w:p w14:paraId="17CB6387" w14:textId="77777777" w:rsidR="00AA7CAD" w:rsidRPr="00AA7CAD" w:rsidRDefault="00AA7CAD" w:rsidP="00266C88"/>
    <w:p w14:paraId="6F5E7BD9" w14:textId="4D3B11E3" w:rsidR="00C55D9C" w:rsidRDefault="00C55D9C" w:rsidP="00C55D9C">
      <w:pPr>
        <w:pStyle w:val="Paragraphedeliste"/>
        <w:numPr>
          <w:ilvl w:val="0"/>
          <w:numId w:val="32"/>
        </w:numPr>
      </w:pPr>
      <w:r w:rsidRPr="00C55D9C">
        <w:rPr>
          <w:b/>
          <w:bCs/>
        </w:rPr>
        <w:lastRenderedPageBreak/>
        <w:t>Gestion du dépôt de code et de la stratégie de branches</w:t>
      </w:r>
      <w:r w:rsidRPr="00C55D9C">
        <w:t xml:space="preserve"> :</w:t>
      </w:r>
    </w:p>
    <w:p w14:paraId="45977524" w14:textId="74416D74" w:rsidR="00C55D9C" w:rsidRPr="00C55D9C" w:rsidRDefault="00C55D9C" w:rsidP="00C55D9C"/>
    <w:p w14:paraId="16C233E3" w14:textId="1E58A210" w:rsidR="00C55D9C" w:rsidRPr="00C55D9C" w:rsidRDefault="00C55D9C" w:rsidP="007824BC">
      <w:pPr>
        <w:rPr>
          <w:color w:val="538135" w:themeColor="accent6" w:themeShade="BF"/>
        </w:rPr>
      </w:pPr>
      <w:r w:rsidRPr="00C55D9C">
        <w:rPr>
          <w:b/>
          <w:bCs/>
          <w:color w:val="538135" w:themeColor="accent6" w:themeShade="BF"/>
          <w:u w:val="single"/>
        </w:rPr>
        <w:t>Objectif</w:t>
      </w:r>
      <w:r w:rsidRPr="00C55D9C">
        <w:rPr>
          <w:color w:val="538135" w:themeColor="accent6" w:themeShade="BF"/>
        </w:rPr>
        <w:t xml:space="preserve"> : Garantir une gestion ordonnée du code et des versions pour réduire les risques d’erreurs en production.</w:t>
      </w:r>
    </w:p>
    <w:p w14:paraId="334D4F47" w14:textId="4896A01C" w:rsidR="00C55D9C" w:rsidRPr="00C55D9C" w:rsidRDefault="00C55D9C" w:rsidP="007824BC">
      <w:pPr>
        <w:rPr>
          <w:color w:val="2E74B5" w:themeColor="accent5" w:themeShade="BF"/>
        </w:rPr>
      </w:pPr>
      <w:r w:rsidRPr="00C55D9C">
        <w:rPr>
          <w:b/>
          <w:bCs/>
          <w:color w:val="2E74B5" w:themeColor="accent5" w:themeShade="BF"/>
          <w:u w:val="single"/>
        </w:rPr>
        <w:t>Tâches</w:t>
      </w:r>
      <w:r w:rsidRPr="00C55D9C">
        <w:rPr>
          <w:color w:val="2E74B5" w:themeColor="accent5" w:themeShade="BF"/>
        </w:rPr>
        <w:t xml:space="preserve"> :</w:t>
      </w:r>
    </w:p>
    <w:p w14:paraId="37E71908" w14:textId="77777777" w:rsidR="00C55D9C" w:rsidRDefault="00C55D9C" w:rsidP="007824BC">
      <w:pPr>
        <w:numPr>
          <w:ilvl w:val="0"/>
          <w:numId w:val="42"/>
        </w:numPr>
        <w:rPr>
          <w:color w:val="2E74B5" w:themeColor="accent5" w:themeShade="BF"/>
        </w:rPr>
      </w:pPr>
      <w:r w:rsidRPr="00C55D9C">
        <w:rPr>
          <w:color w:val="2E74B5" w:themeColor="accent5" w:themeShade="BF"/>
        </w:rPr>
        <w:t>Contribuer au code en utilisant deux branches principales sur Azure DevOps : la branche « develop » pour le développement collaboratif, et la branche « main » pour la version de production.</w:t>
      </w:r>
    </w:p>
    <w:p w14:paraId="44B07DA7" w14:textId="77777777" w:rsidR="00497008" w:rsidRDefault="00497008" w:rsidP="00497008">
      <w:pPr>
        <w:rPr>
          <w:color w:val="2E74B5" w:themeColor="accent5" w:themeShade="BF"/>
        </w:rPr>
      </w:pPr>
    </w:p>
    <w:p w14:paraId="6677CE19" w14:textId="77777777" w:rsidR="00225248" w:rsidRDefault="00497008" w:rsidP="00497008">
      <w:r>
        <w:t xml:space="preserve">Actuellement, nous travaillons sur 2 </w:t>
      </w:r>
      <w:proofErr w:type="spellStart"/>
      <w:r>
        <w:t>branch</w:t>
      </w:r>
      <w:proofErr w:type="spellEnd"/>
      <w:r>
        <w:t xml:space="preserve"> principale :</w:t>
      </w:r>
      <w:r>
        <w:br/>
      </w:r>
      <w:r>
        <w:br/>
        <w:t>« </w:t>
      </w:r>
      <w:proofErr w:type="spellStart"/>
      <w:r>
        <w:t>develop</w:t>
      </w:r>
      <w:proofErr w:type="spellEnd"/>
      <w:r>
        <w:t> » : Qui est utilisé en local pour les nouveaux développements en cours.</w:t>
      </w:r>
      <w:r>
        <w:br/>
      </w:r>
      <w:r>
        <w:br/>
        <w:t xml:space="preserve">« main » : Qui est utilisé comme </w:t>
      </w:r>
      <w:proofErr w:type="spellStart"/>
      <w:r>
        <w:t>branch</w:t>
      </w:r>
      <w:proofErr w:type="spellEnd"/>
      <w:r>
        <w:t xml:space="preserve"> principal pour l’applications en production. </w:t>
      </w:r>
      <w:r w:rsidR="00225248">
        <w:br/>
      </w:r>
      <w:r w:rsidR="00225248">
        <w:br/>
      </w:r>
      <w:r w:rsidR="00225248">
        <w:br/>
        <w:t xml:space="preserve">Pour contribuer au projet, nous mettons à jour notre </w:t>
      </w:r>
      <w:proofErr w:type="spellStart"/>
      <w:r w:rsidR="00225248">
        <w:t>branch</w:t>
      </w:r>
      <w:proofErr w:type="spellEnd"/>
      <w:r w:rsidR="00225248">
        <w:t xml:space="preserve"> « </w:t>
      </w:r>
      <w:proofErr w:type="spellStart"/>
      <w:r w:rsidR="00225248">
        <w:t>develop</w:t>
      </w:r>
      <w:proofErr w:type="spellEnd"/>
      <w:r w:rsidR="00225248">
        <w:t xml:space="preserve"> » en local, puis nous travaillons sur une tâche spécifique », lorsque le travail est terminé, nous avons mis en place une nomenclature pour les </w:t>
      </w:r>
      <w:proofErr w:type="spellStart"/>
      <w:r w:rsidR="00225248">
        <w:t>commits</w:t>
      </w:r>
      <w:proofErr w:type="spellEnd"/>
      <w:r w:rsidR="00225248">
        <w:t xml:space="preserve"> qui est la suivante :</w:t>
      </w:r>
      <w:r w:rsidR="00225248">
        <w:br/>
      </w:r>
      <w:r w:rsidR="00225248">
        <w:br/>
      </w:r>
      <w:r>
        <w:t xml:space="preserve"> </w:t>
      </w:r>
      <w:r w:rsidR="00225248" w:rsidRPr="00225248">
        <w:rPr>
          <w:b/>
          <w:bCs/>
        </w:rPr>
        <w:t>git commit -m « </w:t>
      </w:r>
      <w:proofErr w:type="spellStart"/>
      <w:r w:rsidR="00225248" w:rsidRPr="00225248">
        <w:rPr>
          <w:b/>
          <w:bCs/>
        </w:rPr>
        <w:t>NuméroDuTicket</w:t>
      </w:r>
      <w:proofErr w:type="spellEnd"/>
      <w:r w:rsidR="00225248" w:rsidRPr="00225248">
        <w:rPr>
          <w:b/>
          <w:bCs/>
        </w:rPr>
        <w:t xml:space="preserve"> – Description du ticket »</w:t>
      </w:r>
      <w:r w:rsidR="00225248">
        <w:t xml:space="preserve">  </w:t>
      </w:r>
      <w:r w:rsidR="00225248">
        <w:br/>
      </w:r>
    </w:p>
    <w:p w14:paraId="1320A75F" w14:textId="340FBDFB" w:rsidR="00497008" w:rsidRPr="00497008" w:rsidRDefault="00225248" w:rsidP="00497008">
      <w:r>
        <w:t xml:space="preserve">Dès que le dernier commit est push sur la </w:t>
      </w:r>
      <w:proofErr w:type="spellStart"/>
      <w:r>
        <w:t>branch</w:t>
      </w:r>
      <w:proofErr w:type="spellEnd"/>
      <w:r>
        <w:t xml:space="preserve"> </w:t>
      </w:r>
      <w:proofErr w:type="spellStart"/>
      <w:r>
        <w:t>develop</w:t>
      </w:r>
      <w:proofErr w:type="spellEnd"/>
      <w:r>
        <w:t xml:space="preserve"> et que le travail est terminé et que le ticket est passé dans l’onglet « A merge », alors un merge est demandé pour push les modifications de la </w:t>
      </w:r>
      <w:proofErr w:type="spellStart"/>
      <w:r>
        <w:t>branch</w:t>
      </w:r>
      <w:proofErr w:type="spellEnd"/>
      <w:r>
        <w:t xml:space="preserve"> </w:t>
      </w:r>
      <w:proofErr w:type="spellStart"/>
      <w:r>
        <w:t>develop</w:t>
      </w:r>
      <w:proofErr w:type="spellEnd"/>
      <w:r>
        <w:t xml:space="preserve"> sur la </w:t>
      </w:r>
      <w:proofErr w:type="spellStart"/>
      <w:r>
        <w:t>branch</w:t>
      </w:r>
      <w:proofErr w:type="spellEnd"/>
      <w:r>
        <w:t xml:space="preserve"> main.</w:t>
      </w:r>
      <w:r>
        <w:br/>
      </w:r>
    </w:p>
    <w:p w14:paraId="40146532" w14:textId="77777777" w:rsidR="00242186" w:rsidRPr="00242186" w:rsidRDefault="00242186" w:rsidP="00242186">
      <w:pPr>
        <w:pStyle w:val="MonTitre1"/>
      </w:pPr>
      <w:bookmarkStart w:id="10" w:name="_Toc183274700"/>
      <w:r w:rsidRPr="00242186">
        <w:lastRenderedPageBreak/>
        <w:t>Bilan</w:t>
      </w:r>
      <w:bookmarkEnd w:id="10"/>
      <w:r w:rsidRPr="00242186">
        <w:t> </w:t>
      </w:r>
    </w:p>
    <w:p w14:paraId="1F9D5578" w14:textId="77777777" w:rsidR="00102EB2" w:rsidRPr="00102EB2" w:rsidRDefault="00102EB2" w:rsidP="00102EB2">
      <w:pPr>
        <w:rPr>
          <w:b/>
          <w:bCs/>
        </w:rPr>
      </w:pPr>
      <w:r w:rsidRPr="00102EB2">
        <w:rPr>
          <w:b/>
          <w:bCs/>
        </w:rPr>
        <w:t>Introduction</w:t>
      </w:r>
    </w:p>
    <w:p w14:paraId="71E4A798" w14:textId="77777777" w:rsidR="00102EB2" w:rsidRPr="00102EB2" w:rsidRDefault="00102EB2" w:rsidP="00102EB2">
      <w:r w:rsidRPr="00102EB2">
        <w:t>Mon parcours au sein de Septeo Solutions Experts-Comptables a marqué un tournant important dans ma carrière professionnelle. À 31 ans, j’ai entrepris une reconversion vers le métier de développeur d’applications PHP/Symfony, et cette alternance a été l’occasion de transformer ma passion pour le développement en une compétence concrète. Ces deux années m’ont permis de construire les bases solides d’une nouvelle carrière et d’intégrer pleinement un secteur qui allie innovation et rigueur technique.</w:t>
      </w:r>
    </w:p>
    <w:p w14:paraId="6BFE6B9A" w14:textId="77777777" w:rsidR="00102EB2" w:rsidRPr="00102EB2" w:rsidRDefault="00102EB2" w:rsidP="00102EB2">
      <w:pPr>
        <w:rPr>
          <w:b/>
          <w:bCs/>
        </w:rPr>
      </w:pPr>
      <w:r w:rsidRPr="00102EB2">
        <w:rPr>
          <w:b/>
          <w:bCs/>
        </w:rPr>
        <w:t>Évolution des compétences techniques</w:t>
      </w:r>
    </w:p>
    <w:p w14:paraId="1A72D6AD" w14:textId="77777777" w:rsidR="00102EB2" w:rsidRPr="00102EB2" w:rsidRDefault="00102EB2" w:rsidP="00102EB2">
      <w:r w:rsidRPr="00102EB2">
        <w:t>Durant ces deux années, j’ai bénéficié d’une montée en compétence progressive, structurée par les problématiques et projets confiés. Les missions m’ont offert l’opportunité de travailler sur des aspects variés du développement logiciel, me permettant ainsi d’acquérir une expertise approfondie dans des domaines clés :</w:t>
      </w:r>
    </w:p>
    <w:p w14:paraId="42A27BB2" w14:textId="77777777" w:rsidR="00102EB2" w:rsidRPr="00102EB2" w:rsidRDefault="00102EB2" w:rsidP="00102EB2">
      <w:pPr>
        <w:numPr>
          <w:ilvl w:val="0"/>
          <w:numId w:val="44"/>
        </w:numPr>
      </w:pPr>
      <w:r w:rsidRPr="00102EB2">
        <w:rPr>
          <w:b/>
          <w:bCs/>
        </w:rPr>
        <w:t>Maîtrise de PHP/Symfony</w:t>
      </w:r>
      <w:r w:rsidRPr="00102EB2">
        <w:t xml:space="preserve"> :</w:t>
      </w:r>
    </w:p>
    <w:p w14:paraId="6E703520" w14:textId="77777777" w:rsidR="00102EB2" w:rsidRPr="00102EB2" w:rsidRDefault="00102EB2" w:rsidP="00102EB2">
      <w:pPr>
        <w:numPr>
          <w:ilvl w:val="1"/>
          <w:numId w:val="44"/>
        </w:numPr>
      </w:pPr>
      <w:r w:rsidRPr="00102EB2">
        <w:t xml:space="preserve">J’ai renforcé mes bases en développement </w:t>
      </w:r>
      <w:proofErr w:type="spellStart"/>
      <w:r w:rsidRPr="00102EB2">
        <w:t>back-end</w:t>
      </w:r>
      <w:proofErr w:type="spellEnd"/>
      <w:r w:rsidRPr="00102EB2">
        <w:t xml:space="preserve"> en PHP et Symfony, en participant activement à des projets complexes tels que la migration technique d’un projet client ou la création d’une nouvelle version d’INGENEO.</w:t>
      </w:r>
    </w:p>
    <w:p w14:paraId="61B3082E" w14:textId="77777777" w:rsidR="00102EB2" w:rsidRPr="00102EB2" w:rsidRDefault="00102EB2" w:rsidP="00102EB2">
      <w:pPr>
        <w:numPr>
          <w:ilvl w:val="1"/>
          <w:numId w:val="44"/>
        </w:numPr>
      </w:pPr>
      <w:r w:rsidRPr="00102EB2">
        <w:t>J’ai développé des fonctionnalités robustes tout en respectant les standards de qualité de l’entreprise, notamment à travers l’utilisation des tests unitaires et fonctionnels.</w:t>
      </w:r>
    </w:p>
    <w:p w14:paraId="2C4DBAC8" w14:textId="77777777" w:rsidR="00102EB2" w:rsidRPr="00102EB2" w:rsidRDefault="00102EB2" w:rsidP="00102EB2">
      <w:pPr>
        <w:numPr>
          <w:ilvl w:val="0"/>
          <w:numId w:val="44"/>
        </w:numPr>
      </w:pPr>
      <w:r w:rsidRPr="00102EB2">
        <w:rPr>
          <w:b/>
          <w:bCs/>
        </w:rPr>
        <w:t>Gestion de projets collaboratifs</w:t>
      </w:r>
      <w:r w:rsidRPr="00102EB2">
        <w:t xml:space="preserve"> :</w:t>
      </w:r>
    </w:p>
    <w:p w14:paraId="3D035DFA" w14:textId="77777777" w:rsidR="00102EB2" w:rsidRPr="00102EB2" w:rsidRDefault="00102EB2" w:rsidP="00102EB2">
      <w:pPr>
        <w:numPr>
          <w:ilvl w:val="1"/>
          <w:numId w:val="44"/>
        </w:numPr>
      </w:pPr>
      <w:r w:rsidRPr="00102EB2">
        <w:t>J’ai intégré des méthodologies agiles, avec des sprints de deux semaines, des réunions quotidiennes et une organisation rigoureuse via Azure DevOps.</w:t>
      </w:r>
    </w:p>
    <w:p w14:paraId="4539190F" w14:textId="77777777" w:rsidR="00102EB2" w:rsidRPr="00102EB2" w:rsidRDefault="00102EB2" w:rsidP="00102EB2">
      <w:pPr>
        <w:numPr>
          <w:ilvl w:val="1"/>
          <w:numId w:val="44"/>
        </w:numPr>
      </w:pPr>
      <w:r w:rsidRPr="00102EB2">
        <w:t xml:space="preserve">J’ai appris à travailler efficacement en équipe grâce à une gestion structurée des branches de code (main et </w:t>
      </w:r>
      <w:proofErr w:type="spellStart"/>
      <w:r w:rsidRPr="00102EB2">
        <w:t>develop</w:t>
      </w:r>
      <w:proofErr w:type="spellEnd"/>
      <w:r w:rsidRPr="00102EB2">
        <w:t>) et des revues de code collaboratives.</w:t>
      </w:r>
    </w:p>
    <w:p w14:paraId="3A833B1A" w14:textId="77777777" w:rsidR="00102EB2" w:rsidRPr="00102EB2" w:rsidRDefault="00102EB2" w:rsidP="00102EB2">
      <w:pPr>
        <w:numPr>
          <w:ilvl w:val="0"/>
          <w:numId w:val="44"/>
        </w:numPr>
      </w:pPr>
      <w:r w:rsidRPr="00102EB2">
        <w:rPr>
          <w:b/>
          <w:bCs/>
        </w:rPr>
        <w:t>Approche méthodologique pour la correction et l’optimisation</w:t>
      </w:r>
      <w:r w:rsidRPr="00102EB2">
        <w:t xml:space="preserve"> :</w:t>
      </w:r>
    </w:p>
    <w:p w14:paraId="577F2870" w14:textId="77777777" w:rsidR="00102EB2" w:rsidRPr="00102EB2" w:rsidRDefault="00102EB2" w:rsidP="00102EB2">
      <w:pPr>
        <w:numPr>
          <w:ilvl w:val="1"/>
          <w:numId w:val="44"/>
        </w:numPr>
      </w:pPr>
      <w:r w:rsidRPr="00102EB2">
        <w:t>J’ai amélioré mes compétences en résolution de problèmes, en gérant des anomalies sur des projets existants. Cela m’a permis de développer des méthodes rigoureuses d’analyse et de correction des bugs.</w:t>
      </w:r>
    </w:p>
    <w:p w14:paraId="443F4247" w14:textId="77777777" w:rsidR="00102EB2" w:rsidRPr="00102EB2" w:rsidRDefault="00102EB2" w:rsidP="00102EB2">
      <w:pPr>
        <w:numPr>
          <w:ilvl w:val="0"/>
          <w:numId w:val="44"/>
        </w:numPr>
      </w:pPr>
      <w:r w:rsidRPr="00102EB2">
        <w:rPr>
          <w:b/>
          <w:bCs/>
        </w:rPr>
        <w:t>Expérience dans la gestion des versions et des migrations</w:t>
      </w:r>
      <w:r w:rsidRPr="00102EB2">
        <w:t xml:space="preserve"> :</w:t>
      </w:r>
    </w:p>
    <w:p w14:paraId="49DE85B8" w14:textId="77777777" w:rsidR="00102EB2" w:rsidRPr="00102EB2" w:rsidRDefault="00102EB2" w:rsidP="00102EB2">
      <w:pPr>
        <w:numPr>
          <w:ilvl w:val="1"/>
          <w:numId w:val="44"/>
        </w:numPr>
      </w:pPr>
      <w:r w:rsidRPr="00102EB2">
        <w:t>La migration technique d’un projet client m’a permis de mieux comprendre les défis liés à l’évolution technologique d’une application, notamment en ce qui concerne la compatibilité et la performance.</w:t>
      </w:r>
    </w:p>
    <w:p w14:paraId="78BCBB35" w14:textId="77777777" w:rsidR="00102EB2" w:rsidRPr="00102EB2" w:rsidRDefault="00102EB2" w:rsidP="00102EB2">
      <w:r w:rsidRPr="00102EB2">
        <w:pict w14:anchorId="36837DAF">
          <v:rect id="_x0000_i1059" style="width:0;height:1.5pt" o:hralign="center" o:hrstd="t" o:hr="t" fillcolor="#a0a0a0" stroked="f"/>
        </w:pict>
      </w:r>
    </w:p>
    <w:p w14:paraId="7B66D883" w14:textId="77777777" w:rsidR="00102EB2" w:rsidRPr="00102EB2" w:rsidRDefault="00102EB2" w:rsidP="00102EB2">
      <w:pPr>
        <w:rPr>
          <w:b/>
          <w:bCs/>
        </w:rPr>
      </w:pPr>
      <w:r w:rsidRPr="00102EB2">
        <w:rPr>
          <w:b/>
          <w:bCs/>
        </w:rPr>
        <w:lastRenderedPageBreak/>
        <w:t>Contributions aux projets de l’entreprise</w:t>
      </w:r>
    </w:p>
    <w:p w14:paraId="338D07F6" w14:textId="77777777" w:rsidR="00102EB2" w:rsidRPr="00102EB2" w:rsidRDefault="00102EB2" w:rsidP="00102EB2">
      <w:r w:rsidRPr="00102EB2">
        <w:t xml:space="preserve">Mon intégration dans les projets de Septeo a été marquée par des contributions significatives, notamment dans le cadre du développement de </w:t>
      </w:r>
      <w:r w:rsidRPr="00102EB2">
        <w:rPr>
          <w:b/>
          <w:bCs/>
        </w:rPr>
        <w:t>l’application INGENEO</w:t>
      </w:r>
      <w:r w:rsidRPr="00102EB2">
        <w:t>, le produit phare de l’entreprise. J’ai participé activement à :</w:t>
      </w:r>
    </w:p>
    <w:p w14:paraId="44773146" w14:textId="77777777" w:rsidR="00102EB2" w:rsidRPr="00102EB2" w:rsidRDefault="00102EB2" w:rsidP="00102EB2">
      <w:pPr>
        <w:numPr>
          <w:ilvl w:val="0"/>
          <w:numId w:val="45"/>
        </w:numPr>
      </w:pPr>
      <w:r w:rsidRPr="00102EB2">
        <w:rPr>
          <w:b/>
          <w:bCs/>
        </w:rPr>
        <w:t>L’amélioration continue du produit</w:t>
      </w:r>
      <w:r w:rsidRPr="00102EB2">
        <w:t xml:space="preserve"> :</w:t>
      </w:r>
    </w:p>
    <w:p w14:paraId="2BAA1A28" w14:textId="77777777" w:rsidR="00102EB2" w:rsidRPr="00102EB2" w:rsidRDefault="00102EB2" w:rsidP="00102EB2">
      <w:pPr>
        <w:numPr>
          <w:ilvl w:val="1"/>
          <w:numId w:val="45"/>
        </w:numPr>
      </w:pPr>
      <w:r w:rsidRPr="00102EB2">
        <w:t>En corrigeant des anomalies sur des modules existants pour assurer la stabilité et la satisfaction des utilisateurs finaux.</w:t>
      </w:r>
    </w:p>
    <w:p w14:paraId="37BA2E33" w14:textId="77777777" w:rsidR="00102EB2" w:rsidRPr="00102EB2" w:rsidRDefault="00102EB2" w:rsidP="00102EB2">
      <w:pPr>
        <w:numPr>
          <w:ilvl w:val="1"/>
          <w:numId w:val="45"/>
        </w:numPr>
      </w:pPr>
      <w:r w:rsidRPr="00102EB2">
        <w:t>En optimisant des fonctionnalités pour répondre aux exigences du marché.</w:t>
      </w:r>
    </w:p>
    <w:p w14:paraId="7C8B20CF" w14:textId="77777777" w:rsidR="00102EB2" w:rsidRPr="00102EB2" w:rsidRDefault="00102EB2" w:rsidP="00102EB2">
      <w:pPr>
        <w:numPr>
          <w:ilvl w:val="0"/>
          <w:numId w:val="45"/>
        </w:numPr>
      </w:pPr>
      <w:r w:rsidRPr="00102EB2">
        <w:rPr>
          <w:b/>
          <w:bCs/>
        </w:rPr>
        <w:t>Le développement de la nouvelle version d’INGENEO</w:t>
      </w:r>
      <w:r w:rsidRPr="00102EB2">
        <w:t xml:space="preserve"> :</w:t>
      </w:r>
    </w:p>
    <w:p w14:paraId="00768D94" w14:textId="77777777" w:rsidR="00102EB2" w:rsidRPr="00102EB2" w:rsidRDefault="00102EB2" w:rsidP="00102EB2">
      <w:pPr>
        <w:numPr>
          <w:ilvl w:val="1"/>
          <w:numId w:val="45"/>
        </w:numPr>
      </w:pPr>
      <w:r w:rsidRPr="00102EB2">
        <w:t>En collaborant avec l’équipe pour structurer le développement et assurer un suivi rigoureux.</w:t>
      </w:r>
    </w:p>
    <w:p w14:paraId="5F221B4A" w14:textId="77777777" w:rsidR="00102EB2" w:rsidRPr="00102EB2" w:rsidRDefault="00102EB2" w:rsidP="00102EB2">
      <w:pPr>
        <w:numPr>
          <w:ilvl w:val="1"/>
          <w:numId w:val="45"/>
        </w:numPr>
      </w:pPr>
      <w:r w:rsidRPr="00102EB2">
        <w:t>En proposant des solutions techniques adaptées aux besoins spécifiques des experts-comptables.</w:t>
      </w:r>
    </w:p>
    <w:p w14:paraId="3A7DCC63" w14:textId="77777777" w:rsidR="00102EB2" w:rsidRPr="00102EB2" w:rsidRDefault="00102EB2" w:rsidP="00102EB2">
      <w:r w:rsidRPr="00102EB2">
        <w:pict w14:anchorId="6D7974FE">
          <v:rect id="_x0000_i1060" style="width:0;height:1.5pt" o:hralign="center" o:hrstd="t" o:hr="t" fillcolor="#a0a0a0" stroked="f"/>
        </w:pict>
      </w:r>
    </w:p>
    <w:p w14:paraId="0716C37E" w14:textId="77777777" w:rsidR="00102EB2" w:rsidRPr="00102EB2" w:rsidRDefault="00102EB2" w:rsidP="00102EB2">
      <w:pPr>
        <w:rPr>
          <w:b/>
          <w:bCs/>
        </w:rPr>
      </w:pPr>
      <w:r w:rsidRPr="00102EB2">
        <w:rPr>
          <w:b/>
          <w:bCs/>
        </w:rPr>
        <w:t>Développement personnel et professionnel</w:t>
      </w:r>
    </w:p>
    <w:p w14:paraId="0F565DDE" w14:textId="77777777" w:rsidR="00102EB2" w:rsidRPr="00102EB2" w:rsidRDefault="00102EB2" w:rsidP="00102EB2">
      <w:r w:rsidRPr="00102EB2">
        <w:t>En parallèle des compétences techniques, cette expérience a aussi marqué mon développement personnel :</w:t>
      </w:r>
    </w:p>
    <w:p w14:paraId="7F5BBDC0" w14:textId="77777777" w:rsidR="00102EB2" w:rsidRPr="00102EB2" w:rsidRDefault="00102EB2" w:rsidP="00102EB2">
      <w:pPr>
        <w:numPr>
          <w:ilvl w:val="0"/>
          <w:numId w:val="46"/>
        </w:numPr>
      </w:pPr>
      <w:r w:rsidRPr="00102EB2">
        <w:rPr>
          <w:b/>
          <w:bCs/>
        </w:rPr>
        <w:t>Autonomie et prise d’initiative</w:t>
      </w:r>
      <w:r w:rsidRPr="00102EB2">
        <w:t xml:space="preserve"> :</w:t>
      </w:r>
    </w:p>
    <w:p w14:paraId="66F331FE" w14:textId="5883F886" w:rsidR="00102EB2" w:rsidRPr="00102EB2" w:rsidRDefault="00102EB2" w:rsidP="00102EB2">
      <w:pPr>
        <w:numPr>
          <w:ilvl w:val="1"/>
          <w:numId w:val="46"/>
        </w:numPr>
      </w:pPr>
      <w:r w:rsidRPr="00102EB2">
        <w:t>Je suis devenu plus autonome dans la gestion de mes tâches, capable de proposer des solutions aux problématiques rencontrées.</w:t>
      </w:r>
    </w:p>
    <w:p w14:paraId="1AD1C80D" w14:textId="77777777" w:rsidR="00102EB2" w:rsidRPr="00102EB2" w:rsidRDefault="00102EB2" w:rsidP="00102EB2">
      <w:pPr>
        <w:numPr>
          <w:ilvl w:val="0"/>
          <w:numId w:val="46"/>
        </w:numPr>
      </w:pPr>
      <w:r w:rsidRPr="00102EB2">
        <w:rPr>
          <w:b/>
          <w:bCs/>
        </w:rPr>
        <w:t>Adaptabilité et gestion des priorités</w:t>
      </w:r>
      <w:r w:rsidRPr="00102EB2">
        <w:t xml:space="preserve"> :</w:t>
      </w:r>
    </w:p>
    <w:p w14:paraId="7CF447FA" w14:textId="77777777" w:rsidR="00102EB2" w:rsidRPr="00102EB2" w:rsidRDefault="00102EB2" w:rsidP="00102EB2">
      <w:pPr>
        <w:numPr>
          <w:ilvl w:val="1"/>
          <w:numId w:val="46"/>
        </w:numPr>
      </w:pPr>
      <w:r w:rsidRPr="00102EB2">
        <w:t>La diversité des projets m’a appris à m’adapter rapidement aux changements et à gérer efficacement mes priorités.</w:t>
      </w:r>
    </w:p>
    <w:p w14:paraId="427A36EF" w14:textId="77777777" w:rsidR="00102EB2" w:rsidRPr="00102EB2" w:rsidRDefault="00102EB2" w:rsidP="00102EB2">
      <w:pPr>
        <w:numPr>
          <w:ilvl w:val="0"/>
          <w:numId w:val="46"/>
        </w:numPr>
      </w:pPr>
      <w:r w:rsidRPr="00102EB2">
        <w:rPr>
          <w:b/>
          <w:bCs/>
        </w:rPr>
        <w:t>Communication et collaboration</w:t>
      </w:r>
      <w:r w:rsidRPr="00102EB2">
        <w:t xml:space="preserve"> :</w:t>
      </w:r>
    </w:p>
    <w:p w14:paraId="659A4511" w14:textId="77777777" w:rsidR="00102EB2" w:rsidRDefault="00102EB2" w:rsidP="00102EB2">
      <w:pPr>
        <w:numPr>
          <w:ilvl w:val="1"/>
          <w:numId w:val="46"/>
        </w:numPr>
      </w:pPr>
      <w:r w:rsidRPr="00102EB2">
        <w:t>J’ai développé mes compétences en communication grâce aux réunions quotidiennes et aux revues de code. Cela m’a permis de mieux comprendre les attentes de l’équipe et de contribuer de manière proactive.</w:t>
      </w:r>
    </w:p>
    <w:p w14:paraId="774F0BBB" w14:textId="77777777" w:rsidR="00102EB2" w:rsidRDefault="00102EB2" w:rsidP="00102EB2"/>
    <w:p w14:paraId="512096F8" w14:textId="77777777" w:rsidR="00102EB2" w:rsidRDefault="00102EB2" w:rsidP="00102EB2"/>
    <w:p w14:paraId="49518C66" w14:textId="77777777" w:rsidR="00102EB2" w:rsidRPr="00102EB2" w:rsidRDefault="00102EB2" w:rsidP="00102EB2"/>
    <w:p w14:paraId="6A5879A3" w14:textId="77777777" w:rsidR="00102EB2" w:rsidRPr="00102EB2" w:rsidRDefault="00102EB2" w:rsidP="00102EB2">
      <w:r w:rsidRPr="00102EB2">
        <w:lastRenderedPageBreak/>
        <w:pict w14:anchorId="678A2CFB">
          <v:rect id="_x0000_i1061" style="width:0;height:1.5pt" o:hralign="center" o:hrstd="t" o:hr="t" fillcolor="#a0a0a0" stroked="f"/>
        </w:pict>
      </w:r>
    </w:p>
    <w:p w14:paraId="5F3F4199" w14:textId="77777777" w:rsidR="00102EB2" w:rsidRPr="00102EB2" w:rsidRDefault="00102EB2" w:rsidP="00102EB2">
      <w:pPr>
        <w:rPr>
          <w:b/>
          <w:bCs/>
        </w:rPr>
      </w:pPr>
      <w:r w:rsidRPr="00102EB2">
        <w:rPr>
          <w:b/>
          <w:bCs/>
        </w:rPr>
        <w:t>Perspectives et ambitions futures</w:t>
      </w:r>
    </w:p>
    <w:p w14:paraId="18C46D31" w14:textId="77777777" w:rsidR="00102EB2" w:rsidRPr="00102EB2" w:rsidRDefault="00102EB2" w:rsidP="00102EB2">
      <w:r w:rsidRPr="00102EB2">
        <w:t>Cette alternance a confirmé ma passion pour le développement d’applications et m’a donné les outils nécessaires pour réussir dans ce domaine. Mes objectifs futurs incluent :</w:t>
      </w:r>
    </w:p>
    <w:p w14:paraId="429DA5C6" w14:textId="77777777" w:rsidR="00102EB2" w:rsidRPr="00102EB2" w:rsidRDefault="00102EB2" w:rsidP="00102EB2">
      <w:pPr>
        <w:numPr>
          <w:ilvl w:val="0"/>
          <w:numId w:val="47"/>
        </w:numPr>
      </w:pPr>
      <w:r w:rsidRPr="00102EB2">
        <w:rPr>
          <w:b/>
          <w:bCs/>
        </w:rPr>
        <w:t>Continuer à approfondir mes compétences techniques</w:t>
      </w:r>
      <w:r w:rsidRPr="00102EB2">
        <w:t xml:space="preserve"> :</w:t>
      </w:r>
    </w:p>
    <w:p w14:paraId="34ED86E1" w14:textId="77777777" w:rsidR="00102EB2" w:rsidRPr="00102EB2" w:rsidRDefault="00102EB2" w:rsidP="00102EB2">
      <w:pPr>
        <w:numPr>
          <w:ilvl w:val="1"/>
          <w:numId w:val="47"/>
        </w:numPr>
      </w:pPr>
      <w:r w:rsidRPr="00102EB2">
        <w:t>Notamment en explorant des domaines comme les API REST, la sécurité des applications web ou encore l’optimisation des performances.</w:t>
      </w:r>
    </w:p>
    <w:p w14:paraId="175C3970" w14:textId="77777777" w:rsidR="00102EB2" w:rsidRPr="00102EB2" w:rsidRDefault="00102EB2" w:rsidP="00102EB2">
      <w:pPr>
        <w:numPr>
          <w:ilvl w:val="0"/>
          <w:numId w:val="47"/>
        </w:numPr>
      </w:pPr>
      <w:r w:rsidRPr="00102EB2">
        <w:rPr>
          <w:b/>
          <w:bCs/>
        </w:rPr>
        <w:t>Participer à des projets innovants</w:t>
      </w:r>
      <w:r w:rsidRPr="00102EB2">
        <w:t xml:space="preserve"> :</w:t>
      </w:r>
    </w:p>
    <w:p w14:paraId="48142D0B" w14:textId="77777777" w:rsidR="00102EB2" w:rsidRPr="00102EB2" w:rsidRDefault="00102EB2" w:rsidP="00102EB2">
      <w:pPr>
        <w:numPr>
          <w:ilvl w:val="1"/>
          <w:numId w:val="47"/>
        </w:numPr>
      </w:pPr>
      <w:r w:rsidRPr="00102EB2">
        <w:t>En proposant des idées et des solutions qui allient créativité et rigueur technique.</w:t>
      </w:r>
    </w:p>
    <w:p w14:paraId="4910D10B" w14:textId="77777777" w:rsidR="00102EB2" w:rsidRPr="00102EB2" w:rsidRDefault="00102EB2" w:rsidP="00102EB2">
      <w:pPr>
        <w:numPr>
          <w:ilvl w:val="0"/>
          <w:numId w:val="47"/>
        </w:numPr>
      </w:pPr>
      <w:r w:rsidRPr="00102EB2">
        <w:rPr>
          <w:b/>
          <w:bCs/>
        </w:rPr>
        <w:t>Évoluer vers des responsabilités accrues</w:t>
      </w:r>
      <w:r w:rsidRPr="00102EB2">
        <w:t xml:space="preserve"> :</w:t>
      </w:r>
    </w:p>
    <w:p w14:paraId="253068DE" w14:textId="77777777" w:rsidR="00102EB2" w:rsidRPr="00102EB2" w:rsidRDefault="00102EB2" w:rsidP="00102EB2">
      <w:pPr>
        <w:numPr>
          <w:ilvl w:val="1"/>
          <w:numId w:val="47"/>
        </w:numPr>
      </w:pPr>
      <w:r w:rsidRPr="00102EB2">
        <w:t>Mon objectif est de gagner en leadership technique pour, à terme, encadrer des projets ou accompagner d’autres développeurs.</w:t>
      </w:r>
    </w:p>
    <w:p w14:paraId="4D33C645" w14:textId="77777777" w:rsidR="00102EB2" w:rsidRPr="00102EB2" w:rsidRDefault="00102EB2" w:rsidP="00102EB2">
      <w:r w:rsidRPr="00102EB2">
        <w:pict w14:anchorId="3AEC8B00">
          <v:rect id="_x0000_i1062" style="width:0;height:1.5pt" o:hralign="center" o:hrstd="t" o:hr="t" fillcolor="#a0a0a0" stroked="f"/>
        </w:pict>
      </w:r>
    </w:p>
    <w:p w14:paraId="564A12B1" w14:textId="77777777" w:rsidR="00102EB2" w:rsidRPr="00102EB2" w:rsidRDefault="00102EB2" w:rsidP="00102EB2">
      <w:pPr>
        <w:rPr>
          <w:b/>
          <w:bCs/>
        </w:rPr>
      </w:pPr>
      <w:r w:rsidRPr="00102EB2">
        <w:rPr>
          <w:b/>
          <w:bCs/>
        </w:rPr>
        <w:t>Conclusion</w:t>
      </w:r>
    </w:p>
    <w:p w14:paraId="4DCE66D3" w14:textId="495BF73C" w:rsidR="00100B5F" w:rsidRDefault="00102EB2" w:rsidP="009B6DD3">
      <w:r w:rsidRPr="00102EB2">
        <w:t>Ces deux années chez Septeo Solutions Experts-Comptables ont été une expérience déterminante dans ma reconversion professionnelle. Elles m’ont permis de transformer mes ambitions en réalisations concrètes, tout en me préparant à évoluer dans un secteur exigeant et stimulant. Grâce au soutien de l’entreprise et à mon implication, je quitte cette alternance avec des bases solides et la confiance nécessaire pour continuer à progresser en tant que développeur d’applications PHP/Symfony.</w:t>
      </w:r>
    </w:p>
    <w:sectPr w:rsidR="00100B5F" w:rsidSect="005B3BD0">
      <w:headerReference w:type="even" r:id="rId35"/>
      <w:headerReference w:type="default" r:id="rId36"/>
      <w:footerReference w:type="even" r:id="rId37"/>
      <w:footerReference w:type="default" r:id="rId38"/>
      <w:headerReference w:type="first" r:id="rId39"/>
      <w:footerReference w:type="first" r:id="rId40"/>
      <w:pgSz w:w="11906" w:h="16838"/>
      <w:pgMar w:top="668" w:right="709" w:bottom="851" w:left="992" w:header="170" w:footer="227"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717276" w14:textId="77777777" w:rsidR="00035242" w:rsidRDefault="00035242" w:rsidP="003F099A">
      <w:pPr>
        <w:spacing w:after="0"/>
      </w:pPr>
      <w:r>
        <w:separator/>
      </w:r>
    </w:p>
  </w:endnote>
  <w:endnote w:type="continuationSeparator" w:id="0">
    <w:p w14:paraId="30A392D6" w14:textId="77777777" w:rsidR="00035242" w:rsidRDefault="00035242" w:rsidP="003F099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Roboto Thin">
    <w:charset w:val="00"/>
    <w:family w:val="auto"/>
    <w:pitch w:val="variable"/>
    <w:sig w:usb0="E0000AFF" w:usb1="5000217F" w:usb2="00000021" w:usb3="00000000" w:csb0="0000019F" w:csb1="00000000"/>
  </w:font>
  <w:font w:name="Roboto Light">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A7CC72" w14:textId="77777777" w:rsidR="001E53CA" w:rsidRDefault="001E53CA" w:rsidP="005B3BD0">
    <w:pPr>
      <w:pStyle w:val="Pieddepage"/>
      <w:framePr w:wrap="none" w:vAnchor="text" w:hAnchor="margin" w:xAlign="right" w:y="1"/>
      <w:rPr>
        <w:rStyle w:val="Numrodepage"/>
      </w:rPr>
    </w:pPr>
    <w:r>
      <w:rPr>
        <w:rStyle w:val="Numrodepage"/>
      </w:rPr>
      <w:fldChar w:fldCharType="begin"/>
    </w:r>
    <w:r w:rsidR="000C567F">
      <w:rPr>
        <w:rStyle w:val="Numrodepage"/>
      </w:rPr>
      <w:instrText>PAGE</w:instrText>
    </w:r>
    <w:r>
      <w:rPr>
        <w:rStyle w:val="Numrodepage"/>
      </w:rPr>
      <w:instrText xml:space="preserve">  </w:instrText>
    </w:r>
    <w:r>
      <w:rPr>
        <w:rStyle w:val="Numrodepage"/>
      </w:rPr>
      <w:fldChar w:fldCharType="end"/>
    </w:r>
  </w:p>
  <w:p w14:paraId="2B5B0FC0" w14:textId="77777777" w:rsidR="001E53CA" w:rsidRDefault="001E53CA" w:rsidP="004252E4">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F315A" w14:textId="77777777" w:rsidR="005B3BD0" w:rsidRDefault="006A182B" w:rsidP="005B3BD0">
    <w:pPr>
      <w:spacing w:before="240" w:after="0" w:line="276" w:lineRule="auto"/>
      <w:ind w:right="360"/>
      <w:rPr>
        <w:rFonts w:ascii="Roboto" w:hAnsi="Roboto"/>
        <w:b/>
        <w:bCs/>
        <w:color w:val="2393C1"/>
      </w:rPr>
    </w:pPr>
    <w:r>
      <w:rPr>
        <w:noProof/>
      </w:rPr>
      <mc:AlternateContent>
        <mc:Choice Requires="wps">
          <w:drawing>
            <wp:anchor distT="4294967295" distB="4294967295" distL="114300" distR="114300" simplePos="0" relativeHeight="251658240" behindDoc="0" locked="0" layoutInCell="1" allowOverlap="1" wp14:anchorId="5BA33B9F" wp14:editId="20333AB9">
              <wp:simplePos x="0" y="0"/>
              <wp:positionH relativeFrom="column">
                <wp:posOffset>2001520</wp:posOffset>
              </wp:positionH>
              <wp:positionV relativeFrom="paragraph">
                <wp:posOffset>267969</wp:posOffset>
              </wp:positionV>
              <wp:extent cx="2268220" cy="0"/>
              <wp:effectExtent l="12700" t="12700" r="5080" b="0"/>
              <wp:wrapNone/>
              <wp:docPr id="3" name="Connecteur droit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68220" cy="0"/>
                      </a:xfrm>
                      <a:prstGeom prst="line">
                        <a:avLst/>
                      </a:prstGeom>
                      <a:noFill/>
                      <a:ln w="19050" cap="rnd" cmpd="sng" algn="ctr">
                        <a:solidFill>
                          <a:srgbClr val="0580B8"/>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62CE16E" id="Connecteur droit 2"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57.6pt,21.1pt" to="336.2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" strokecolor="#0580b8" strokeweight="1.5pt">
              <v:stroke joinstyle="miter" endcap="round"/>
              <o:lock v:ext="edit" shapetype="f"/>
            </v:line>
          </w:pict>
        </mc:Fallback>
      </mc:AlternateContent>
    </w:r>
  </w:p>
  <w:p w14:paraId="68350809" w14:textId="77777777" w:rsidR="005B3BD0" w:rsidRPr="005B3BD0" w:rsidRDefault="005B3BD0" w:rsidP="005B3BD0">
    <w:pPr>
      <w:pStyle w:val="Pieddepage"/>
      <w:framePr w:h="400" w:hRule="exact" w:wrap="none" w:vAnchor="text" w:hAnchor="page" w:x="11104" w:y="532"/>
      <w:spacing w:line="360" w:lineRule="auto"/>
      <w:rPr>
        <w:rStyle w:val="Numrodepage"/>
        <w:rFonts w:ascii="Roboto" w:hAnsi="Roboto"/>
        <w:color w:val="0074AB"/>
      </w:rPr>
    </w:pPr>
    <w:r w:rsidRPr="005B3BD0">
      <w:rPr>
        <w:rStyle w:val="Numrodepage"/>
        <w:rFonts w:ascii="Roboto" w:hAnsi="Roboto"/>
        <w:color w:val="0074AB"/>
      </w:rPr>
      <w:fldChar w:fldCharType="begin"/>
    </w:r>
    <w:r w:rsidRPr="005B3BD0">
      <w:rPr>
        <w:rStyle w:val="Numrodepage"/>
        <w:rFonts w:ascii="Roboto" w:hAnsi="Roboto"/>
        <w:color w:val="0074AB"/>
      </w:rPr>
      <w:instrText xml:space="preserve"> PAGE </w:instrText>
    </w:r>
    <w:r w:rsidRPr="005B3BD0">
      <w:rPr>
        <w:rStyle w:val="Numrodepage"/>
        <w:rFonts w:ascii="Roboto" w:hAnsi="Roboto"/>
        <w:color w:val="0074AB"/>
      </w:rPr>
      <w:fldChar w:fldCharType="separate"/>
    </w:r>
    <w:r w:rsidRPr="005B3BD0">
      <w:rPr>
        <w:rStyle w:val="Numrodepage"/>
        <w:rFonts w:ascii="Roboto" w:hAnsi="Roboto"/>
        <w:noProof/>
        <w:color w:val="0074AB"/>
      </w:rPr>
      <w:t>1</w:t>
    </w:r>
    <w:r w:rsidRPr="005B3BD0">
      <w:rPr>
        <w:rStyle w:val="Numrodepage"/>
        <w:rFonts w:ascii="Roboto" w:hAnsi="Roboto"/>
        <w:color w:val="0074AB"/>
      </w:rPr>
      <w:fldChar w:fldCharType="end"/>
    </w:r>
  </w:p>
  <w:p w14:paraId="55821FE7" w14:textId="77777777" w:rsidR="00E50782" w:rsidRPr="00F072C2" w:rsidRDefault="006A182B" w:rsidP="005B3BD0">
    <w:pPr>
      <w:spacing w:before="240" w:after="0" w:line="276" w:lineRule="auto"/>
      <w:ind w:right="360"/>
      <w:rPr>
        <w:rFonts w:ascii="Roboto" w:hAnsi="Roboto" w:cs="Cambria"/>
        <w:color w:val="A6A6A6"/>
        <w:sz w:val="20"/>
        <w:szCs w:val="20"/>
      </w:rPr>
    </w:pPr>
    <w:r>
      <w:rPr>
        <w:noProof/>
      </w:rPr>
      <w:drawing>
        <wp:anchor distT="0" distB="0" distL="114300" distR="114300" simplePos="0" relativeHeight="251660288" behindDoc="1" locked="1" layoutInCell="1" allowOverlap="1" wp14:anchorId="68609DA0" wp14:editId="5D8BFBD5">
          <wp:simplePos x="0" y="0"/>
          <wp:positionH relativeFrom="column">
            <wp:posOffset>-690245</wp:posOffset>
          </wp:positionH>
          <wp:positionV relativeFrom="paragraph">
            <wp:posOffset>-660400</wp:posOffset>
          </wp:positionV>
          <wp:extent cx="7620635" cy="1536700"/>
          <wp:effectExtent l="0" t="0" r="0" b="0"/>
          <wp:wrapNone/>
          <wp:docPr id="1"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0635" cy="153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2C2" w:rsidRPr="00F072C2">
      <w:rPr>
        <w:rFonts w:ascii="Roboto" w:hAnsi="Roboto"/>
        <w:b/>
        <w:bCs/>
        <w:color w:val="2393C1"/>
      </w:rPr>
      <w:t>INGENEO SAS</w:t>
    </w:r>
    <w:r w:rsidR="00F072C2" w:rsidRPr="00F072C2">
      <w:rPr>
        <w:rFonts w:ascii="Roboto" w:hAnsi="Roboto"/>
        <w:color w:val="A6A6A6"/>
        <w:sz w:val="20"/>
        <w:szCs w:val="20"/>
      </w:rPr>
      <w:br/>
    </w:r>
    <w:r w:rsidR="00F072C2" w:rsidRPr="00F072C2">
      <w:rPr>
        <w:rFonts w:ascii="Roboto Light" w:hAnsi="Roboto Light"/>
        <w:color w:val="A6A6A6"/>
        <w:sz w:val="20"/>
        <w:szCs w:val="20"/>
      </w:rPr>
      <w:t xml:space="preserve">ZI de la Couperigne </w:t>
    </w:r>
    <w:r w:rsidR="00F072C2">
      <w:rPr>
        <w:rFonts w:ascii="Roboto Light" w:hAnsi="Roboto Light"/>
        <w:color w:val="A6A6A6"/>
        <w:sz w:val="20"/>
        <w:szCs w:val="20"/>
      </w:rPr>
      <w:t>•</w:t>
    </w:r>
    <w:r w:rsidR="00F072C2" w:rsidRPr="00F072C2">
      <w:rPr>
        <w:rFonts w:ascii="Roboto Light" w:hAnsi="Roboto Light"/>
        <w:color w:val="A6A6A6"/>
        <w:sz w:val="20"/>
        <w:szCs w:val="20"/>
      </w:rPr>
      <w:t xml:space="preserve"> 56, rue Blaise Pascal </w:t>
    </w:r>
    <w:r w:rsidR="00F072C2">
      <w:rPr>
        <w:rFonts w:ascii="Roboto Light" w:hAnsi="Roboto Light"/>
        <w:color w:val="A6A6A6"/>
        <w:sz w:val="20"/>
        <w:szCs w:val="20"/>
      </w:rPr>
      <w:t>•</w:t>
    </w:r>
    <w:r w:rsidR="00F072C2" w:rsidRPr="00F072C2">
      <w:rPr>
        <w:rFonts w:ascii="Roboto Light" w:hAnsi="Roboto Light"/>
        <w:color w:val="A6A6A6"/>
        <w:sz w:val="20"/>
        <w:szCs w:val="20"/>
      </w:rPr>
      <w:t xml:space="preserve"> Bât C 1</w:t>
    </w:r>
    <w:r w:rsidR="00F072C2" w:rsidRPr="00F072C2">
      <w:rPr>
        <w:rFonts w:ascii="Roboto Light" w:hAnsi="Roboto Light"/>
        <w:color w:val="A6A6A6"/>
        <w:sz w:val="20"/>
        <w:szCs w:val="20"/>
        <w:vertAlign w:val="superscript"/>
      </w:rPr>
      <w:t>er</w:t>
    </w:r>
    <w:r w:rsidR="00F072C2" w:rsidRPr="00F072C2">
      <w:rPr>
        <w:rFonts w:ascii="Roboto Light" w:hAnsi="Roboto Light"/>
        <w:color w:val="A6A6A6"/>
        <w:sz w:val="20"/>
        <w:szCs w:val="20"/>
      </w:rPr>
      <w:t xml:space="preserve"> étage </w:t>
    </w:r>
    <w:r w:rsidR="00F072C2">
      <w:rPr>
        <w:rFonts w:ascii="Roboto Light" w:hAnsi="Roboto Light"/>
        <w:color w:val="A6A6A6"/>
        <w:sz w:val="20"/>
        <w:szCs w:val="20"/>
      </w:rPr>
      <w:t>•</w:t>
    </w:r>
    <w:r w:rsidR="00F072C2" w:rsidRPr="00F072C2">
      <w:rPr>
        <w:rFonts w:ascii="Roboto Light" w:hAnsi="Roboto Light"/>
        <w:color w:val="A6A6A6"/>
        <w:sz w:val="20"/>
        <w:szCs w:val="20"/>
      </w:rPr>
      <w:t xml:space="preserve"> 13127 VITROLLES</w:t>
    </w:r>
    <w:r w:rsidR="00F072C2" w:rsidRPr="00F072C2">
      <w:rPr>
        <w:rFonts w:ascii="Roboto" w:hAnsi="Roboto"/>
        <w:color w:val="A6A6A6"/>
        <w:sz w:val="20"/>
        <w:szCs w:val="20"/>
      </w:rPr>
      <w:br/>
    </w:r>
    <w:r w:rsidR="00F072C2" w:rsidRPr="00F072C2">
      <w:rPr>
        <w:rFonts w:ascii="Roboto" w:hAnsi="Roboto"/>
        <w:color w:val="A6A6A6"/>
        <w:sz w:val="20"/>
        <w:szCs w:val="20"/>
        <w:u w:val="single"/>
      </w:rPr>
      <w:t>Tél</w:t>
    </w:r>
    <w:r w:rsidR="00F072C2" w:rsidRPr="00F072C2">
      <w:rPr>
        <w:rFonts w:ascii="Roboto" w:hAnsi="Roboto"/>
        <w:color w:val="A6A6A6"/>
        <w:sz w:val="20"/>
        <w:szCs w:val="20"/>
      </w:rPr>
      <w:t xml:space="preserve"> : 04 65 01 00 19 | </w:t>
    </w:r>
    <w:r w:rsidR="00F072C2" w:rsidRPr="00F072C2">
      <w:rPr>
        <w:rFonts w:ascii="Roboto" w:hAnsi="Roboto"/>
        <w:color w:val="A6A6A6"/>
        <w:sz w:val="20"/>
        <w:szCs w:val="20"/>
        <w:u w:val="single"/>
      </w:rPr>
      <w:t>Fax</w:t>
    </w:r>
    <w:r w:rsidR="00F072C2" w:rsidRPr="00F072C2">
      <w:rPr>
        <w:rFonts w:ascii="Roboto" w:hAnsi="Roboto"/>
        <w:color w:val="A6A6A6"/>
        <w:sz w:val="20"/>
        <w:szCs w:val="20"/>
      </w:rPr>
      <w:t xml:space="preserve"> : 09 72 28 72 42 </w:t>
    </w:r>
    <w:r w:rsidR="00F072C2" w:rsidRPr="00F072C2">
      <w:rPr>
        <w:rFonts w:ascii="Roboto" w:hAnsi="Roboto" w:cs="Cambria"/>
        <w:color w:val="A6A6A6"/>
        <w:sz w:val="20"/>
        <w:szCs w:val="20"/>
      </w:rPr>
      <w:t xml:space="preserve">I </w:t>
    </w:r>
    <w:r w:rsidR="00F072C2" w:rsidRPr="00F072C2">
      <w:rPr>
        <w:rFonts w:ascii="Roboto" w:hAnsi="Roboto" w:cs="Cambria"/>
        <w:color w:val="A6A6A6"/>
        <w:sz w:val="20"/>
        <w:szCs w:val="20"/>
        <w:u w:val="single"/>
      </w:rPr>
      <w:t>Courriel</w:t>
    </w:r>
    <w:r w:rsidR="00F072C2" w:rsidRPr="00F072C2">
      <w:rPr>
        <w:rFonts w:ascii="Roboto" w:hAnsi="Roboto" w:cs="Cambria"/>
        <w:color w:val="A6A6A6"/>
        <w:sz w:val="20"/>
        <w:szCs w:val="20"/>
      </w:rPr>
      <w:t> : support@</w:t>
    </w:r>
    <w:r w:rsidR="00613FCE">
      <w:rPr>
        <w:rFonts w:ascii="Roboto" w:hAnsi="Roboto" w:cs="Cambria"/>
        <w:color w:val="A6A6A6"/>
        <w:sz w:val="20"/>
        <w:szCs w:val="20"/>
      </w:rPr>
      <w:t>ingeneo</w:t>
    </w:r>
    <w:r w:rsidR="00F072C2" w:rsidRPr="00F072C2">
      <w:rPr>
        <w:rFonts w:ascii="Roboto" w:hAnsi="Roboto" w:cs="Cambria"/>
        <w:color w:val="A6A6A6"/>
        <w:sz w:val="20"/>
        <w:szCs w:val="20"/>
      </w:rPr>
      <w:t>.eu | www.</w:t>
    </w:r>
    <w:r w:rsidR="00613FCE">
      <w:rPr>
        <w:rFonts w:ascii="Roboto" w:hAnsi="Roboto" w:cs="Cambria"/>
        <w:color w:val="A6A6A6"/>
        <w:sz w:val="20"/>
        <w:szCs w:val="20"/>
      </w:rPr>
      <w:t>ingeneo</w:t>
    </w:r>
    <w:r w:rsidR="00F072C2" w:rsidRPr="00F072C2">
      <w:rPr>
        <w:rFonts w:ascii="Roboto" w:hAnsi="Roboto" w:cs="Cambria"/>
        <w:color w:val="A6A6A6"/>
        <w:sz w:val="20"/>
        <w:szCs w:val="20"/>
      </w:rPr>
      <w:t>.eu</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D6C0C" w14:textId="77777777" w:rsidR="001E53CA" w:rsidRPr="00461616" w:rsidRDefault="001E53CA" w:rsidP="004252E4">
    <w:pPr>
      <w:pStyle w:val="Pieddepage"/>
      <w:ind w:left="-851"/>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05A106" w14:textId="77777777" w:rsidR="00035242" w:rsidRDefault="00035242" w:rsidP="003F099A">
      <w:pPr>
        <w:spacing w:after="0"/>
      </w:pPr>
      <w:r>
        <w:separator/>
      </w:r>
    </w:p>
  </w:footnote>
  <w:footnote w:type="continuationSeparator" w:id="0">
    <w:p w14:paraId="35EE6DE4" w14:textId="77777777" w:rsidR="00035242" w:rsidRDefault="00035242" w:rsidP="003F099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FBFB78" w14:textId="77777777" w:rsidR="004872B1" w:rsidRDefault="00000000">
    <w:pPr>
      <w:pStyle w:val="En-tte"/>
    </w:pPr>
    <w:r>
      <w:rPr>
        <w:noProof/>
      </w:rPr>
      <w:pict w14:anchorId="588634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5" type="#_x0000_t75" style="position:absolute;margin-left:0;margin-top:0;width:606.6pt;height:853.25pt;z-index:-251655168;mso-wrap-edited:f;mso-position-horizontal:center;mso-position-horizontal-relative:margin;mso-position-vertical:center;mso-position-vertical-relative:margin" wrapcoords="-26 0 -26 21562 21600 21562 21600 0 -26 0">
          <v:imagedata r:id="rId1" o:title="Page de Garde Fiche Produit_INGENEO - A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51C6BF" w14:textId="166C80B1" w:rsidR="00BD7C5A" w:rsidRDefault="00ED2429" w:rsidP="00564336">
    <w:pPr>
      <w:pStyle w:val="En-tte"/>
      <w:tabs>
        <w:tab w:val="clear" w:pos="9072"/>
        <w:tab w:val="right" w:pos="10065"/>
      </w:tabs>
      <w:ind w:left="-851" w:right="-993"/>
      <w:jc w:val="both"/>
    </w:pPr>
    <w:r>
      <w:rPr>
        <w:noProof/>
      </w:rPr>
      <mc:AlternateContent>
        <mc:Choice Requires="wps">
          <w:drawing>
            <wp:anchor distT="0" distB="0" distL="114300" distR="114300" simplePos="0" relativeHeight="251655168" behindDoc="0" locked="0" layoutInCell="1" allowOverlap="1" wp14:anchorId="41CCE616" wp14:editId="3B8A8C9C">
              <wp:simplePos x="0" y="0"/>
              <wp:positionH relativeFrom="margin">
                <wp:posOffset>-767080</wp:posOffset>
              </wp:positionH>
              <wp:positionV relativeFrom="paragraph">
                <wp:posOffset>352425</wp:posOffset>
              </wp:positionV>
              <wp:extent cx="2712720" cy="622300"/>
              <wp:effectExtent l="0" t="0" r="0" b="6350"/>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2720" cy="622300"/>
                      </a:xfrm>
                      <a:prstGeom prst="rect">
                        <a:avLst/>
                      </a:prstGeom>
                      <a:noFill/>
                      <a:ln w="6350">
                        <a:noFill/>
                      </a:ln>
                    </wps:spPr>
                    <wps:txbx>
                      <w:txbxContent>
                        <w:p w14:paraId="6FC1933D" w14:textId="43A3D033" w:rsidR="00FD3EA8" w:rsidRDefault="00ED2429" w:rsidP="00FD3EA8">
                          <w:pPr>
                            <w:spacing w:after="0"/>
                            <w:jc w:val="right"/>
                            <w:rPr>
                              <w:rFonts w:ascii="Roboto" w:hAnsi="Roboto"/>
                              <w:color w:val="FFFFFF"/>
                              <w:sz w:val="44"/>
                            </w:rPr>
                          </w:pPr>
                          <w:r>
                            <w:rPr>
                              <w:rFonts w:ascii="Roboto" w:hAnsi="Roboto"/>
                              <w:b/>
                              <w:bCs/>
                              <w:color w:val="FFFFFF"/>
                              <w:sz w:val="32"/>
                              <w:szCs w:val="32"/>
                            </w:rPr>
                            <w:t>Documentation Technique</w:t>
                          </w:r>
                        </w:p>
                        <w:p w14:paraId="27BF6BE0" w14:textId="020FDA84" w:rsidR="00790B53" w:rsidRPr="006A182B" w:rsidRDefault="00ED2429" w:rsidP="006914D2">
                          <w:pPr>
                            <w:jc w:val="right"/>
                            <w:rPr>
                              <w:rFonts w:ascii="Roboto" w:hAnsi="Roboto"/>
                              <w:color w:val="FFFFFF"/>
                            </w:rPr>
                          </w:pPr>
                          <w:r>
                            <w:rPr>
                              <w:rFonts w:ascii="Roboto" w:hAnsi="Roboto"/>
                              <w:color w:val="FFFFFF"/>
                            </w:rPr>
                            <w:t>ToDo &amp; 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CE616" id="_x0000_t202" coordsize="21600,21600" o:spt="202" path="m,l,21600r21600,l21600,xe">
              <v:stroke joinstyle="miter"/>
              <v:path gradientshapeok="t" o:connecttype="rect"/>
            </v:shapetype>
            <v:shape id="Zone de texte 24" o:spid="_x0000_s1028" type="#_x0000_t202" style="position:absolute;left:0;text-align:left;margin-left:-60.4pt;margin-top:27.75pt;width:213.6pt;height:49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" filled="f" stroked="f" strokeweight=".5pt">
              <v:textbox>
                <w:txbxContent>
                  <w:p w14:paraId="6FC1933D" w14:textId="43A3D033" w:rsidR="00FD3EA8" w:rsidRDefault="00ED2429" w:rsidP="00FD3EA8">
                    <w:pPr>
                      <w:spacing w:after="0"/>
                      <w:jc w:val="right"/>
                      <w:rPr>
                        <w:rFonts w:ascii="Roboto" w:hAnsi="Roboto"/>
                        <w:color w:val="FFFFFF"/>
                        <w:sz w:val="44"/>
                      </w:rPr>
                    </w:pPr>
                    <w:r>
                      <w:rPr>
                        <w:rFonts w:ascii="Roboto" w:hAnsi="Roboto"/>
                        <w:b/>
                        <w:bCs/>
                        <w:color w:val="FFFFFF"/>
                        <w:sz w:val="32"/>
                        <w:szCs w:val="32"/>
                      </w:rPr>
                      <w:t>Documentation Technique</w:t>
                    </w:r>
                  </w:p>
                  <w:p w14:paraId="27BF6BE0" w14:textId="020FDA84" w:rsidR="00790B53" w:rsidRPr="006A182B" w:rsidRDefault="00ED2429" w:rsidP="006914D2">
                    <w:pPr>
                      <w:jc w:val="right"/>
                      <w:rPr>
                        <w:rFonts w:ascii="Roboto" w:hAnsi="Roboto"/>
                        <w:color w:val="FFFFFF"/>
                      </w:rPr>
                    </w:pPr>
                    <w:r>
                      <w:rPr>
                        <w:rFonts w:ascii="Roboto" w:hAnsi="Roboto"/>
                        <w:color w:val="FFFFFF"/>
                      </w:rPr>
                      <w:t>ToDo &amp; Co</w:t>
                    </w:r>
                  </w:p>
                </w:txbxContent>
              </v:textbox>
              <w10:wrap anchorx="margin"/>
            </v:shape>
          </w:pict>
        </mc:Fallback>
      </mc:AlternateContent>
    </w:r>
    <w:r w:rsidR="006A182B">
      <w:rPr>
        <w:noProof/>
      </w:rPr>
      <w:drawing>
        <wp:anchor distT="0" distB="0" distL="114300" distR="114300" simplePos="0" relativeHeight="251654144" behindDoc="1" locked="1" layoutInCell="1" allowOverlap="1" wp14:anchorId="2F8B9F4D" wp14:editId="0F9E5C76">
          <wp:simplePos x="0" y="0"/>
          <wp:positionH relativeFrom="page">
            <wp:posOffset>0</wp:posOffset>
          </wp:positionH>
          <wp:positionV relativeFrom="page">
            <wp:posOffset>-50165</wp:posOffset>
          </wp:positionV>
          <wp:extent cx="8495665" cy="1536700"/>
          <wp:effectExtent l="0" t="0" r="0" b="0"/>
          <wp:wrapNone/>
          <wp:docPr id="8" name="Image 45" descr="Une image contenant tenant, volant, eau, bleu&#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5" descr="Une image contenant tenant, volant, eau, bleu&#10;&#10;Description générée automatiquement"/>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95665" cy="153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1E53CA">
      <w:t xml:space="preserve">                                                                                                  </w:t>
    </w:r>
    <w:r w:rsidR="001E53CA">
      <w:rPr>
        <w:noProof/>
      </w:rPr>
      <w:t xml:space="preserve"> </w:t>
    </w:r>
    <w:r w:rsidR="001E53CA" w:rsidRPr="00F75776">
      <w:t xml:space="preserve"> </w:t>
    </w:r>
    <w:r w:rsidR="001E53CA">
      <w:rPr>
        <w:noProof/>
      </w:rPr>
      <w:t xml:space="preserve">       </w:t>
    </w:r>
    <w:r w:rsidR="001E53CA" w:rsidRPr="00F75776">
      <w:t xml:space="preserve"> </w:t>
    </w:r>
    <w:r w:rsidR="001E53CA">
      <w:rPr>
        <w:noProof/>
      </w:rPr>
      <w:t xml:space="preserve">      </w:t>
    </w:r>
  </w:p>
  <w:p w14:paraId="50423699" w14:textId="4C41E149" w:rsidR="00BD7C5A" w:rsidRDefault="00ED2429" w:rsidP="00FD3EA8">
    <w:pPr>
      <w:pStyle w:val="En-tte"/>
      <w:tabs>
        <w:tab w:val="clear" w:pos="4536"/>
        <w:tab w:val="clear" w:pos="9072"/>
        <w:tab w:val="left" w:pos="2955"/>
      </w:tabs>
      <w:ind w:left="-851" w:right="-993"/>
    </w:pPr>
    <w:r>
      <w:rPr>
        <w:noProof/>
      </w:rPr>
      <mc:AlternateContent>
        <mc:Choice Requires="wps">
          <w:drawing>
            <wp:anchor distT="0" distB="0" distL="114299" distR="114299" simplePos="0" relativeHeight="251656192" behindDoc="0" locked="0" layoutInCell="1" allowOverlap="1" wp14:anchorId="4D19FA7C" wp14:editId="55CE8A26">
              <wp:simplePos x="0" y="0"/>
              <wp:positionH relativeFrom="column">
                <wp:posOffset>2063115</wp:posOffset>
              </wp:positionH>
              <wp:positionV relativeFrom="paragraph">
                <wp:posOffset>94615</wp:posOffset>
              </wp:positionV>
              <wp:extent cx="0" cy="431800"/>
              <wp:effectExtent l="0" t="0" r="38100" b="25400"/>
              <wp:wrapNone/>
              <wp:docPr id="25" name="Connecteur droit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31800"/>
                      </a:xfrm>
                      <a:prstGeom prst="line">
                        <a:avLst/>
                      </a:prstGeom>
                      <a:noFill/>
                      <a:ln w="25400" cap="rnd" cmpd="sng" algn="ctr">
                        <a:solidFill>
                          <a:sysClr val="window" lastClr="FFFFFF"/>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6231296" id="Connecteur droit 25" o:spid="_x0000_s1026" style="position:absolute;z-index:2516561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162.45pt,7.45pt" to="162.45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" strokecolor="window" strokeweight="2pt">
              <v:stroke joinstyle="miter" endcap="round"/>
              <o:lock v:ext="edit" shapetype="f"/>
            </v:line>
          </w:pict>
        </mc:Fallback>
      </mc:AlternateContent>
    </w:r>
    <w:r w:rsidR="00FD3EA8">
      <w:rPr>
        <w:noProof/>
      </w:rPr>
      <mc:AlternateContent>
        <mc:Choice Requires="wps">
          <w:drawing>
            <wp:anchor distT="0" distB="0" distL="114300" distR="114300" simplePos="0" relativeHeight="251657216" behindDoc="0" locked="0" layoutInCell="1" allowOverlap="1" wp14:anchorId="5F6D6198" wp14:editId="7CC81715">
              <wp:simplePos x="0" y="0"/>
              <wp:positionH relativeFrom="margin">
                <wp:align>center</wp:align>
              </wp:positionH>
              <wp:positionV relativeFrom="paragraph">
                <wp:posOffset>172720</wp:posOffset>
              </wp:positionV>
              <wp:extent cx="2390775" cy="480695"/>
              <wp:effectExtent l="0" t="0" r="0" b="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0775" cy="480695"/>
                      </a:xfrm>
                      <a:prstGeom prst="rect">
                        <a:avLst/>
                      </a:prstGeom>
                      <a:noFill/>
                      <a:ln w="6350">
                        <a:noFill/>
                      </a:ln>
                    </wps:spPr>
                    <wps:txbx>
                      <w:txbxContent>
                        <w:p w14:paraId="391E48AC" w14:textId="18E6EDA8" w:rsidR="00790B53" w:rsidRPr="00FD3EA8" w:rsidRDefault="00FD3EA8" w:rsidP="00FD3EA8">
                          <w:pPr>
                            <w:rPr>
                              <w:rFonts w:ascii="Roboto Light" w:hAnsi="Roboto Light"/>
                              <w:color w:val="FFFFFF"/>
                              <w:sz w:val="20"/>
                              <w:szCs w:val="20"/>
                            </w:rPr>
                          </w:pPr>
                          <w:r w:rsidRPr="00FD3EA8">
                            <w:rPr>
                              <w:rFonts w:ascii="Roboto Light" w:hAnsi="Roboto Light"/>
                              <w:color w:val="FFFFFF"/>
                              <w:sz w:val="20"/>
                              <w:szCs w:val="20"/>
                            </w:rPr>
                            <w:t xml:space="preserve">Version </w:t>
                          </w:r>
                          <w:r w:rsidR="006D3ED3">
                            <w:rPr>
                              <w:rFonts w:ascii="Roboto Light" w:hAnsi="Roboto Light"/>
                              <w:color w:val="FFFFFF"/>
                              <w:sz w:val="20"/>
                              <w:szCs w:val="20"/>
                            </w:rPr>
                            <w:t>1.0</w:t>
                          </w:r>
                          <w:r w:rsidR="00790B53" w:rsidRPr="00FD3EA8">
                            <w:rPr>
                              <w:rFonts w:ascii="Roboto Light" w:hAnsi="Roboto Light"/>
                              <w:color w:val="FFFFFF"/>
                              <w:sz w:val="20"/>
                              <w:szCs w:val="20"/>
                            </w:rPr>
                            <w:t xml:space="preserve"> </w:t>
                          </w:r>
                          <w:r>
                            <w:rPr>
                              <w:rFonts w:ascii="Roboto Light" w:hAnsi="Roboto Light"/>
                              <w:color w:val="FFFFFF"/>
                              <w:sz w:val="20"/>
                              <w:szCs w:val="20"/>
                            </w:rPr>
                            <w:t>–</w:t>
                          </w:r>
                          <w:r w:rsidR="00790B53" w:rsidRPr="00FD3EA8">
                            <w:rPr>
                              <w:rFonts w:ascii="Roboto Light" w:hAnsi="Roboto Light"/>
                              <w:color w:val="FFFFFF"/>
                              <w:sz w:val="20"/>
                              <w:szCs w:val="20"/>
                            </w:rPr>
                            <w:t xml:space="preserve"> </w:t>
                          </w:r>
                          <w:r w:rsidR="009A4A57">
                            <w:rPr>
                              <w:rFonts w:ascii="Roboto Thin" w:hAnsi="Roboto Thin"/>
                              <w:color w:val="FFFFFF"/>
                              <w:sz w:val="20"/>
                              <w:szCs w:val="20"/>
                            </w:rPr>
                            <w:t>0</w:t>
                          </w:r>
                          <w:r w:rsidR="006D3ED3">
                            <w:rPr>
                              <w:rFonts w:ascii="Roboto Thin" w:hAnsi="Roboto Thin"/>
                              <w:color w:val="FFFFFF"/>
                              <w:sz w:val="20"/>
                              <w:szCs w:val="20"/>
                            </w:rPr>
                            <w:t>0/00/0000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D6198" id="Zone de texte 26" o:spid="_x0000_s1029" type="#_x0000_t202" style="position:absolute;left:0;text-align:left;margin-left:0;margin-top:13.6pt;width:188.25pt;height:37.8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" filled="f" stroked="f" strokeweight=".5pt">
              <v:textbox>
                <w:txbxContent>
                  <w:p w14:paraId="391E48AC" w14:textId="18E6EDA8" w:rsidR="00790B53" w:rsidRPr="00FD3EA8" w:rsidRDefault="00FD3EA8" w:rsidP="00FD3EA8">
                    <w:pPr>
                      <w:rPr>
                        <w:rFonts w:ascii="Roboto Light" w:hAnsi="Roboto Light"/>
                        <w:color w:val="FFFFFF"/>
                        <w:sz w:val="20"/>
                        <w:szCs w:val="20"/>
                      </w:rPr>
                    </w:pPr>
                    <w:r w:rsidRPr="00FD3EA8">
                      <w:rPr>
                        <w:rFonts w:ascii="Roboto Light" w:hAnsi="Roboto Light"/>
                        <w:color w:val="FFFFFF"/>
                        <w:sz w:val="20"/>
                        <w:szCs w:val="20"/>
                      </w:rPr>
                      <w:t xml:space="preserve">Version </w:t>
                    </w:r>
                    <w:r w:rsidR="006D3ED3">
                      <w:rPr>
                        <w:rFonts w:ascii="Roboto Light" w:hAnsi="Roboto Light"/>
                        <w:color w:val="FFFFFF"/>
                        <w:sz w:val="20"/>
                        <w:szCs w:val="20"/>
                      </w:rPr>
                      <w:t>1.0</w:t>
                    </w:r>
                    <w:r w:rsidR="00790B53" w:rsidRPr="00FD3EA8">
                      <w:rPr>
                        <w:rFonts w:ascii="Roboto Light" w:hAnsi="Roboto Light"/>
                        <w:color w:val="FFFFFF"/>
                        <w:sz w:val="20"/>
                        <w:szCs w:val="20"/>
                      </w:rPr>
                      <w:t xml:space="preserve"> </w:t>
                    </w:r>
                    <w:r>
                      <w:rPr>
                        <w:rFonts w:ascii="Roboto Light" w:hAnsi="Roboto Light"/>
                        <w:color w:val="FFFFFF"/>
                        <w:sz w:val="20"/>
                        <w:szCs w:val="20"/>
                      </w:rPr>
                      <w:t>–</w:t>
                    </w:r>
                    <w:r w:rsidR="00790B53" w:rsidRPr="00FD3EA8">
                      <w:rPr>
                        <w:rFonts w:ascii="Roboto Light" w:hAnsi="Roboto Light"/>
                        <w:color w:val="FFFFFF"/>
                        <w:sz w:val="20"/>
                        <w:szCs w:val="20"/>
                      </w:rPr>
                      <w:t xml:space="preserve"> </w:t>
                    </w:r>
                    <w:r w:rsidR="009A4A57">
                      <w:rPr>
                        <w:rFonts w:ascii="Roboto Thin" w:hAnsi="Roboto Thin"/>
                        <w:color w:val="FFFFFF"/>
                        <w:sz w:val="20"/>
                        <w:szCs w:val="20"/>
                      </w:rPr>
                      <w:t>0</w:t>
                    </w:r>
                    <w:r w:rsidR="006D3ED3">
                      <w:rPr>
                        <w:rFonts w:ascii="Roboto Thin" w:hAnsi="Roboto Thin"/>
                        <w:color w:val="FFFFFF"/>
                        <w:sz w:val="20"/>
                        <w:szCs w:val="20"/>
                      </w:rPr>
                      <w:t>0/00/0000</w:t>
                    </w:r>
                  </w:p>
                </w:txbxContent>
              </v:textbox>
              <w10:wrap anchorx="margin"/>
            </v:shape>
          </w:pict>
        </mc:Fallback>
      </mc:AlternateContent>
    </w:r>
    <w:r w:rsidR="00564336">
      <w:rPr>
        <w:noProof/>
      </w:rPr>
      <w:drawing>
        <wp:anchor distT="0" distB="0" distL="114300" distR="114300" simplePos="0" relativeHeight="251659264" behindDoc="0" locked="0" layoutInCell="1" allowOverlap="1" wp14:anchorId="17C618E4" wp14:editId="22C28AAB">
          <wp:simplePos x="0" y="0"/>
          <wp:positionH relativeFrom="margin">
            <wp:posOffset>5059680</wp:posOffset>
          </wp:positionH>
          <wp:positionV relativeFrom="margin">
            <wp:posOffset>-1249680</wp:posOffset>
          </wp:positionV>
          <wp:extent cx="1280160" cy="351790"/>
          <wp:effectExtent l="0" t="0" r="0" b="0"/>
          <wp:wrapThrough wrapText="bothSides">
            <wp:wrapPolygon edited="0">
              <wp:start x="1607" y="0"/>
              <wp:lineTo x="321" y="5848"/>
              <wp:lineTo x="321" y="12866"/>
              <wp:lineTo x="1607" y="19884"/>
              <wp:lineTo x="4179" y="19884"/>
              <wp:lineTo x="21214" y="17545"/>
              <wp:lineTo x="21214" y="7018"/>
              <wp:lineTo x="4179" y="0"/>
              <wp:lineTo x="1607" y="0"/>
            </wp:wrapPolygon>
          </wp:wrapThrough>
          <wp:docPr id="7" name="Image 46" descr="Une image contenant dess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 descr="Une image contenant dessin&#10;&#10;Description générée automatiquement"/>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80160" cy="35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3EA8">
      <w:tab/>
    </w:r>
  </w:p>
  <w:p w14:paraId="173578AC" w14:textId="27BAE841" w:rsidR="001E53CA" w:rsidRDefault="001E53CA" w:rsidP="004252E4">
    <w:pPr>
      <w:pStyle w:val="En-tte"/>
      <w:tabs>
        <w:tab w:val="clear" w:pos="9072"/>
        <w:tab w:val="right" w:pos="10065"/>
      </w:tabs>
      <w:ind w:left="-851" w:right="-993"/>
    </w:pPr>
    <w:r>
      <w:t xml:space="preserve">                                                                                                   </w:t>
    </w:r>
    <w:r>
      <w:rPr>
        <w:noProof/>
      </w:rPr>
      <w:t xml:space="preserve"> </w:t>
    </w:r>
    <w:r w:rsidRPr="00F75776">
      <w:t xml:space="preserve"> </w:t>
    </w:r>
    <w:r>
      <w:rPr>
        <w:noProof/>
      </w:rPr>
      <w:t xml:space="preserve">       </w:t>
    </w:r>
    <w:r w:rsidRPr="00F75776">
      <w:t xml:space="preserve"> </w:t>
    </w:r>
    <w:r>
      <w:rPr>
        <w:noProof/>
      </w:rPr>
      <w:t xml:space="preserve">      </w:t>
    </w:r>
  </w:p>
  <w:p w14:paraId="796314A8" w14:textId="77777777" w:rsidR="00BD7C5A" w:rsidRDefault="00BD7C5A" w:rsidP="004252E4">
    <w:pPr>
      <w:pStyle w:val="En-tte"/>
    </w:pPr>
  </w:p>
  <w:p w14:paraId="691C5762" w14:textId="77777777" w:rsidR="00BD7C5A" w:rsidRPr="00461616" w:rsidRDefault="00BD7C5A" w:rsidP="004252E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DFADC" w14:textId="77777777" w:rsidR="001E53CA" w:rsidRDefault="001E53CA" w:rsidP="004252E4">
    <w:pPr>
      <w:pStyle w:val="En-tte"/>
      <w:tabs>
        <w:tab w:val="clear" w:pos="4536"/>
        <w:tab w:val="clear" w:pos="9072"/>
        <w:tab w:val="center" w:pos="510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E25FB"/>
    <w:multiLevelType w:val="hybridMultilevel"/>
    <w:tmpl w:val="8C10AC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7C3DDB"/>
    <w:multiLevelType w:val="multilevel"/>
    <w:tmpl w:val="57A826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A9681E"/>
    <w:multiLevelType w:val="hybridMultilevel"/>
    <w:tmpl w:val="1AAA66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527541F"/>
    <w:multiLevelType w:val="multilevel"/>
    <w:tmpl w:val="1BC6EBE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879309E"/>
    <w:multiLevelType w:val="hybridMultilevel"/>
    <w:tmpl w:val="B7586320"/>
    <w:lvl w:ilvl="0" w:tplc="01767ED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F4044B4"/>
    <w:multiLevelType w:val="multilevel"/>
    <w:tmpl w:val="CD62B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EE2477"/>
    <w:multiLevelType w:val="hybridMultilevel"/>
    <w:tmpl w:val="2B8ABD9E"/>
    <w:lvl w:ilvl="0" w:tplc="3CA05166">
      <w:start w:val="2"/>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1BD2653"/>
    <w:multiLevelType w:val="hybridMultilevel"/>
    <w:tmpl w:val="0772E5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3265867"/>
    <w:multiLevelType w:val="multilevel"/>
    <w:tmpl w:val="F33A8322"/>
    <w:lvl w:ilvl="0">
      <w:start w:val="1"/>
      <w:numFmt w:val="decimal"/>
      <w:pStyle w:val="Titre2"/>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9" w15:restartNumberingAfterBreak="0">
    <w:nsid w:val="19C722DC"/>
    <w:multiLevelType w:val="hybridMultilevel"/>
    <w:tmpl w:val="A72A6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B391547"/>
    <w:multiLevelType w:val="hybridMultilevel"/>
    <w:tmpl w:val="8B2C900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E030E98"/>
    <w:multiLevelType w:val="hybridMultilevel"/>
    <w:tmpl w:val="D80CCA5A"/>
    <w:lvl w:ilvl="0" w:tplc="36C6D58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E4616E5"/>
    <w:multiLevelType w:val="multilevel"/>
    <w:tmpl w:val="345AEC1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75F23A4"/>
    <w:multiLevelType w:val="multilevel"/>
    <w:tmpl w:val="FF421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7248DA"/>
    <w:multiLevelType w:val="hybridMultilevel"/>
    <w:tmpl w:val="16A284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91702F9"/>
    <w:multiLevelType w:val="hybridMultilevel"/>
    <w:tmpl w:val="6E6A516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BC8538B"/>
    <w:multiLevelType w:val="multilevel"/>
    <w:tmpl w:val="75165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A3341F"/>
    <w:multiLevelType w:val="hybridMultilevel"/>
    <w:tmpl w:val="A66865A0"/>
    <w:lvl w:ilvl="0" w:tplc="850468EA">
      <w:start w:val="1"/>
      <w:numFmt w:val="bullet"/>
      <w:pStyle w:val="Titre3"/>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3BF5D03"/>
    <w:multiLevelType w:val="hybridMultilevel"/>
    <w:tmpl w:val="3AB8021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81C4EA4"/>
    <w:multiLevelType w:val="multilevel"/>
    <w:tmpl w:val="4F641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7476AE"/>
    <w:multiLevelType w:val="multilevel"/>
    <w:tmpl w:val="8A4A9C58"/>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387640C2"/>
    <w:multiLevelType w:val="multilevel"/>
    <w:tmpl w:val="3370C0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146A5B"/>
    <w:multiLevelType w:val="multilevel"/>
    <w:tmpl w:val="C54ED4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0C5594"/>
    <w:multiLevelType w:val="hybridMultilevel"/>
    <w:tmpl w:val="1E5AE388"/>
    <w:lvl w:ilvl="0" w:tplc="8368A500">
      <w:start w:val="1"/>
      <w:numFmt w:val="lowerLetter"/>
      <w:pStyle w:val="MonTitre2"/>
      <w:lvlText w:val="%1)"/>
      <w:lvlJc w:val="left"/>
      <w:pPr>
        <w:ind w:left="71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start w:val="1"/>
      <w:numFmt w:val="lowerLetter"/>
      <w:lvlText w:val="%2."/>
      <w:lvlJc w:val="left"/>
      <w:pPr>
        <w:ind w:left="1437" w:hanging="360"/>
      </w:pPr>
    </w:lvl>
    <w:lvl w:ilvl="2" w:tplc="040C001B" w:tentative="1">
      <w:start w:val="1"/>
      <w:numFmt w:val="lowerRoman"/>
      <w:lvlText w:val="%3."/>
      <w:lvlJc w:val="right"/>
      <w:pPr>
        <w:ind w:left="2157" w:hanging="180"/>
      </w:pPr>
    </w:lvl>
    <w:lvl w:ilvl="3" w:tplc="040C000F" w:tentative="1">
      <w:start w:val="1"/>
      <w:numFmt w:val="decimal"/>
      <w:lvlText w:val="%4."/>
      <w:lvlJc w:val="left"/>
      <w:pPr>
        <w:ind w:left="2877" w:hanging="360"/>
      </w:pPr>
    </w:lvl>
    <w:lvl w:ilvl="4" w:tplc="040C0019" w:tentative="1">
      <w:start w:val="1"/>
      <w:numFmt w:val="lowerLetter"/>
      <w:lvlText w:val="%5."/>
      <w:lvlJc w:val="left"/>
      <w:pPr>
        <w:ind w:left="3597" w:hanging="360"/>
      </w:pPr>
    </w:lvl>
    <w:lvl w:ilvl="5" w:tplc="040C001B" w:tentative="1">
      <w:start w:val="1"/>
      <w:numFmt w:val="lowerRoman"/>
      <w:lvlText w:val="%6."/>
      <w:lvlJc w:val="right"/>
      <w:pPr>
        <w:ind w:left="4317" w:hanging="180"/>
      </w:pPr>
    </w:lvl>
    <w:lvl w:ilvl="6" w:tplc="040C000F" w:tentative="1">
      <w:start w:val="1"/>
      <w:numFmt w:val="decimal"/>
      <w:lvlText w:val="%7."/>
      <w:lvlJc w:val="left"/>
      <w:pPr>
        <w:ind w:left="5037" w:hanging="360"/>
      </w:pPr>
    </w:lvl>
    <w:lvl w:ilvl="7" w:tplc="040C0019" w:tentative="1">
      <w:start w:val="1"/>
      <w:numFmt w:val="lowerLetter"/>
      <w:lvlText w:val="%8."/>
      <w:lvlJc w:val="left"/>
      <w:pPr>
        <w:ind w:left="5757" w:hanging="360"/>
      </w:pPr>
    </w:lvl>
    <w:lvl w:ilvl="8" w:tplc="040C001B" w:tentative="1">
      <w:start w:val="1"/>
      <w:numFmt w:val="lowerRoman"/>
      <w:lvlText w:val="%9."/>
      <w:lvlJc w:val="right"/>
      <w:pPr>
        <w:ind w:left="6477" w:hanging="180"/>
      </w:pPr>
    </w:lvl>
  </w:abstractNum>
  <w:abstractNum w:abstractNumId="24" w15:restartNumberingAfterBreak="0">
    <w:nsid w:val="41A10E54"/>
    <w:multiLevelType w:val="multilevel"/>
    <w:tmpl w:val="9C366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EA7DB2"/>
    <w:multiLevelType w:val="hybridMultilevel"/>
    <w:tmpl w:val="C06ED1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2364EFC"/>
    <w:multiLevelType w:val="hybridMultilevel"/>
    <w:tmpl w:val="B280475E"/>
    <w:lvl w:ilvl="0" w:tplc="03E844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49550120"/>
    <w:multiLevelType w:val="hybridMultilevel"/>
    <w:tmpl w:val="9A22B2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EDB69C3"/>
    <w:multiLevelType w:val="multilevel"/>
    <w:tmpl w:val="0F928F5C"/>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509D4B44"/>
    <w:multiLevelType w:val="hybridMultilevel"/>
    <w:tmpl w:val="42E251F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143406E"/>
    <w:multiLevelType w:val="multilevel"/>
    <w:tmpl w:val="D8E8C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CC02B0"/>
    <w:multiLevelType w:val="multilevel"/>
    <w:tmpl w:val="91388B4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4F0347F"/>
    <w:multiLevelType w:val="hybridMultilevel"/>
    <w:tmpl w:val="B09262A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3" w15:restartNumberingAfterBreak="0">
    <w:nsid w:val="55F31007"/>
    <w:multiLevelType w:val="multilevel"/>
    <w:tmpl w:val="AA6EB3A2"/>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589B778F"/>
    <w:multiLevelType w:val="hybridMultilevel"/>
    <w:tmpl w:val="E58CF06C"/>
    <w:lvl w:ilvl="0" w:tplc="DC2ABC72">
      <w:start w:val="1"/>
      <w:numFmt w:val="decimal"/>
      <w:pStyle w:val="MonTitre1"/>
      <w:lvlText w:val="%1."/>
      <w:lvlJc w:val="left"/>
      <w:pPr>
        <w:ind w:left="36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5E193FDC"/>
    <w:multiLevelType w:val="hybridMultilevel"/>
    <w:tmpl w:val="2B70E4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73101CE"/>
    <w:multiLevelType w:val="multilevel"/>
    <w:tmpl w:val="B6A8F2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7516039"/>
    <w:multiLevelType w:val="hybridMultilevel"/>
    <w:tmpl w:val="61F0D1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8DD3549"/>
    <w:multiLevelType w:val="multilevel"/>
    <w:tmpl w:val="46128A20"/>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4A70BE3"/>
    <w:multiLevelType w:val="multilevel"/>
    <w:tmpl w:val="50D43D7C"/>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7701402A"/>
    <w:multiLevelType w:val="hybridMultilevel"/>
    <w:tmpl w:val="A8041C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A0977F1"/>
    <w:multiLevelType w:val="hybridMultilevel"/>
    <w:tmpl w:val="6B2A9F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A6411F5"/>
    <w:multiLevelType w:val="multilevel"/>
    <w:tmpl w:val="C6820D7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7CC439DB"/>
    <w:multiLevelType w:val="hybridMultilevel"/>
    <w:tmpl w:val="F3524CF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966621314">
    <w:abstractNumId w:val="17"/>
  </w:num>
  <w:num w:numId="2" w16cid:durableId="447897298">
    <w:abstractNumId w:val="34"/>
  </w:num>
  <w:num w:numId="3" w16cid:durableId="482821924">
    <w:abstractNumId w:val="23"/>
  </w:num>
  <w:num w:numId="4" w16cid:durableId="1802769844">
    <w:abstractNumId w:val="8"/>
  </w:num>
  <w:num w:numId="5" w16cid:durableId="282159132">
    <w:abstractNumId w:val="40"/>
  </w:num>
  <w:num w:numId="6" w16cid:durableId="932281817">
    <w:abstractNumId w:val="9"/>
  </w:num>
  <w:num w:numId="7" w16cid:durableId="621881891">
    <w:abstractNumId w:val="0"/>
  </w:num>
  <w:num w:numId="8" w16cid:durableId="1559584428">
    <w:abstractNumId w:val="23"/>
    <w:lvlOverride w:ilvl="0">
      <w:startOverride w:val="1"/>
    </w:lvlOverride>
  </w:num>
  <w:num w:numId="9" w16cid:durableId="476341503">
    <w:abstractNumId w:val="15"/>
  </w:num>
  <w:num w:numId="10" w16cid:durableId="918099954">
    <w:abstractNumId w:val="35"/>
  </w:num>
  <w:num w:numId="11" w16cid:durableId="719671771">
    <w:abstractNumId w:val="27"/>
  </w:num>
  <w:num w:numId="12" w16cid:durableId="1157576640">
    <w:abstractNumId w:val="41"/>
  </w:num>
  <w:num w:numId="13" w16cid:durableId="1365247102">
    <w:abstractNumId w:val="23"/>
    <w:lvlOverride w:ilvl="0">
      <w:startOverride w:val="1"/>
    </w:lvlOverride>
  </w:num>
  <w:num w:numId="14" w16cid:durableId="930164836">
    <w:abstractNumId w:val="37"/>
  </w:num>
  <w:num w:numId="15" w16cid:durableId="443154590">
    <w:abstractNumId w:val="2"/>
  </w:num>
  <w:num w:numId="16" w16cid:durableId="1342125934">
    <w:abstractNumId w:val="34"/>
  </w:num>
  <w:num w:numId="17" w16cid:durableId="1009915462">
    <w:abstractNumId w:val="6"/>
  </w:num>
  <w:num w:numId="18" w16cid:durableId="643851621">
    <w:abstractNumId w:val="11"/>
  </w:num>
  <w:num w:numId="19" w16cid:durableId="718019622">
    <w:abstractNumId w:val="26"/>
  </w:num>
  <w:num w:numId="20" w16cid:durableId="818964990">
    <w:abstractNumId w:val="4"/>
  </w:num>
  <w:num w:numId="21" w16cid:durableId="1283150050">
    <w:abstractNumId w:val="30"/>
  </w:num>
  <w:num w:numId="22" w16cid:durableId="346369338">
    <w:abstractNumId w:val="5"/>
  </w:num>
  <w:num w:numId="23" w16cid:durableId="217059030">
    <w:abstractNumId w:val="13"/>
  </w:num>
  <w:num w:numId="24" w16cid:durableId="1409231857">
    <w:abstractNumId w:val="16"/>
  </w:num>
  <w:num w:numId="25" w16cid:durableId="1320235721">
    <w:abstractNumId w:val="43"/>
  </w:num>
  <w:num w:numId="26" w16cid:durableId="105777350">
    <w:abstractNumId w:val="1"/>
  </w:num>
  <w:num w:numId="27" w16cid:durableId="1909220284">
    <w:abstractNumId w:val="22"/>
  </w:num>
  <w:num w:numId="28" w16cid:durableId="2101943639">
    <w:abstractNumId w:val="28"/>
  </w:num>
  <w:num w:numId="29" w16cid:durableId="1841386028">
    <w:abstractNumId w:val="33"/>
  </w:num>
  <w:num w:numId="30" w16cid:durableId="3633081">
    <w:abstractNumId w:val="20"/>
  </w:num>
  <w:num w:numId="31" w16cid:durableId="1462990988">
    <w:abstractNumId w:val="38"/>
  </w:num>
  <w:num w:numId="32" w16cid:durableId="779178613">
    <w:abstractNumId w:val="18"/>
  </w:num>
  <w:num w:numId="33" w16cid:durableId="1104350882">
    <w:abstractNumId w:val="10"/>
  </w:num>
  <w:num w:numId="34" w16cid:durableId="2145004642">
    <w:abstractNumId w:val="32"/>
  </w:num>
  <w:num w:numId="35" w16cid:durableId="1513685453">
    <w:abstractNumId w:val="29"/>
  </w:num>
  <w:num w:numId="36" w16cid:durableId="957446583">
    <w:abstractNumId w:val="25"/>
  </w:num>
  <w:num w:numId="37" w16cid:durableId="684329624">
    <w:abstractNumId w:val="7"/>
  </w:num>
  <w:num w:numId="38" w16cid:durableId="1046956388">
    <w:abstractNumId w:val="31"/>
  </w:num>
  <w:num w:numId="39" w16cid:durableId="550649849">
    <w:abstractNumId w:val="42"/>
  </w:num>
  <w:num w:numId="40" w16cid:durableId="1074932802">
    <w:abstractNumId w:val="39"/>
  </w:num>
  <w:num w:numId="41" w16cid:durableId="2058628836">
    <w:abstractNumId w:val="3"/>
  </w:num>
  <w:num w:numId="42" w16cid:durableId="51737955">
    <w:abstractNumId w:val="12"/>
  </w:num>
  <w:num w:numId="43" w16cid:durableId="383452093">
    <w:abstractNumId w:val="14"/>
  </w:num>
  <w:num w:numId="44" w16cid:durableId="151724892">
    <w:abstractNumId w:val="21"/>
  </w:num>
  <w:num w:numId="45" w16cid:durableId="2026248869">
    <w:abstractNumId w:val="24"/>
  </w:num>
  <w:num w:numId="46" w16cid:durableId="1000472917">
    <w:abstractNumId w:val="36"/>
  </w:num>
  <w:num w:numId="47" w16cid:durableId="1313212718">
    <w:abstractNumId w:val="1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attachedTemplate r:id="rId1"/>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4D2"/>
    <w:rsid w:val="00007750"/>
    <w:rsid w:val="00012228"/>
    <w:rsid w:val="000133DC"/>
    <w:rsid w:val="00026589"/>
    <w:rsid w:val="00035242"/>
    <w:rsid w:val="00037D48"/>
    <w:rsid w:val="00044C9B"/>
    <w:rsid w:val="00046B9A"/>
    <w:rsid w:val="00056D9E"/>
    <w:rsid w:val="00056F19"/>
    <w:rsid w:val="00065DA4"/>
    <w:rsid w:val="00071154"/>
    <w:rsid w:val="00073BD1"/>
    <w:rsid w:val="00084B9B"/>
    <w:rsid w:val="00096956"/>
    <w:rsid w:val="000B58FE"/>
    <w:rsid w:val="000C567F"/>
    <w:rsid w:val="000D535C"/>
    <w:rsid w:val="000D66A5"/>
    <w:rsid w:val="000E5D37"/>
    <w:rsid w:val="000E765E"/>
    <w:rsid w:val="000F033E"/>
    <w:rsid w:val="000F6990"/>
    <w:rsid w:val="00100B5F"/>
    <w:rsid w:val="00102EB2"/>
    <w:rsid w:val="00105AF0"/>
    <w:rsid w:val="00113FF7"/>
    <w:rsid w:val="00122301"/>
    <w:rsid w:val="00131977"/>
    <w:rsid w:val="00156981"/>
    <w:rsid w:val="001629F7"/>
    <w:rsid w:val="001647FA"/>
    <w:rsid w:val="001678E6"/>
    <w:rsid w:val="00176921"/>
    <w:rsid w:val="00183C41"/>
    <w:rsid w:val="00197C69"/>
    <w:rsid w:val="001A2A27"/>
    <w:rsid w:val="001A4F94"/>
    <w:rsid w:val="001B67A3"/>
    <w:rsid w:val="001B6CB2"/>
    <w:rsid w:val="001C038C"/>
    <w:rsid w:val="001E1069"/>
    <w:rsid w:val="001E53CA"/>
    <w:rsid w:val="001F12FD"/>
    <w:rsid w:val="001F369A"/>
    <w:rsid w:val="001F3D74"/>
    <w:rsid w:val="00213DD4"/>
    <w:rsid w:val="002152D4"/>
    <w:rsid w:val="00216DFE"/>
    <w:rsid w:val="00220871"/>
    <w:rsid w:val="002229ED"/>
    <w:rsid w:val="00225248"/>
    <w:rsid w:val="0023287D"/>
    <w:rsid w:val="0024039D"/>
    <w:rsid w:val="00242186"/>
    <w:rsid w:val="00252C9D"/>
    <w:rsid w:val="002655E9"/>
    <w:rsid w:val="00266C88"/>
    <w:rsid w:val="0028088D"/>
    <w:rsid w:val="002A071D"/>
    <w:rsid w:val="002A0841"/>
    <w:rsid w:val="002A2446"/>
    <w:rsid w:val="002B638A"/>
    <w:rsid w:val="002C0A91"/>
    <w:rsid w:val="002C7D47"/>
    <w:rsid w:val="002D0E38"/>
    <w:rsid w:val="002D556B"/>
    <w:rsid w:val="002E6070"/>
    <w:rsid w:val="002F21F3"/>
    <w:rsid w:val="003008C0"/>
    <w:rsid w:val="003026D3"/>
    <w:rsid w:val="00304A65"/>
    <w:rsid w:val="00304C36"/>
    <w:rsid w:val="00306B59"/>
    <w:rsid w:val="00310E3D"/>
    <w:rsid w:val="0031347D"/>
    <w:rsid w:val="00316154"/>
    <w:rsid w:val="00320E60"/>
    <w:rsid w:val="00323929"/>
    <w:rsid w:val="00331FB8"/>
    <w:rsid w:val="00342FF5"/>
    <w:rsid w:val="00344C6B"/>
    <w:rsid w:val="003455B5"/>
    <w:rsid w:val="0036208F"/>
    <w:rsid w:val="003640EB"/>
    <w:rsid w:val="003658D5"/>
    <w:rsid w:val="00371C2B"/>
    <w:rsid w:val="00390D45"/>
    <w:rsid w:val="003934A4"/>
    <w:rsid w:val="0039409B"/>
    <w:rsid w:val="003A5C93"/>
    <w:rsid w:val="003B7B4A"/>
    <w:rsid w:val="003C43D1"/>
    <w:rsid w:val="003C672B"/>
    <w:rsid w:val="003D4C00"/>
    <w:rsid w:val="003E22D3"/>
    <w:rsid w:val="003F099A"/>
    <w:rsid w:val="003F0AD4"/>
    <w:rsid w:val="003F3C14"/>
    <w:rsid w:val="003F61CD"/>
    <w:rsid w:val="00400E15"/>
    <w:rsid w:val="00404647"/>
    <w:rsid w:val="00404B97"/>
    <w:rsid w:val="004146C2"/>
    <w:rsid w:val="00420D08"/>
    <w:rsid w:val="004252E4"/>
    <w:rsid w:val="004262E5"/>
    <w:rsid w:val="00467BD0"/>
    <w:rsid w:val="00480EE4"/>
    <w:rsid w:val="004864D4"/>
    <w:rsid w:val="004872B1"/>
    <w:rsid w:val="00496AE3"/>
    <w:rsid w:val="00497008"/>
    <w:rsid w:val="004A1239"/>
    <w:rsid w:val="004A3EEB"/>
    <w:rsid w:val="004A7F62"/>
    <w:rsid w:val="004C3399"/>
    <w:rsid w:val="004C63C0"/>
    <w:rsid w:val="004D1BE2"/>
    <w:rsid w:val="004D5BDA"/>
    <w:rsid w:val="004E7989"/>
    <w:rsid w:val="004F7152"/>
    <w:rsid w:val="004F776C"/>
    <w:rsid w:val="004F7EC3"/>
    <w:rsid w:val="00502318"/>
    <w:rsid w:val="00504536"/>
    <w:rsid w:val="0050638D"/>
    <w:rsid w:val="005066A9"/>
    <w:rsid w:val="00506ECA"/>
    <w:rsid w:val="00515077"/>
    <w:rsid w:val="005155AE"/>
    <w:rsid w:val="00515699"/>
    <w:rsid w:val="00525173"/>
    <w:rsid w:val="00531F4A"/>
    <w:rsid w:val="00533AA3"/>
    <w:rsid w:val="00546CD3"/>
    <w:rsid w:val="005474FE"/>
    <w:rsid w:val="00551B14"/>
    <w:rsid w:val="00563557"/>
    <w:rsid w:val="00563781"/>
    <w:rsid w:val="00564336"/>
    <w:rsid w:val="00570B6A"/>
    <w:rsid w:val="005710BC"/>
    <w:rsid w:val="00583ED6"/>
    <w:rsid w:val="00591DB8"/>
    <w:rsid w:val="0059521B"/>
    <w:rsid w:val="005A2DDC"/>
    <w:rsid w:val="005A31D6"/>
    <w:rsid w:val="005B3BD0"/>
    <w:rsid w:val="005B5501"/>
    <w:rsid w:val="005E50E8"/>
    <w:rsid w:val="005F0561"/>
    <w:rsid w:val="005F3009"/>
    <w:rsid w:val="005F6C2A"/>
    <w:rsid w:val="006038BE"/>
    <w:rsid w:val="006129AB"/>
    <w:rsid w:val="00613FCE"/>
    <w:rsid w:val="0061603F"/>
    <w:rsid w:val="0062070F"/>
    <w:rsid w:val="00632D90"/>
    <w:rsid w:val="00640145"/>
    <w:rsid w:val="0064086F"/>
    <w:rsid w:val="00643DE5"/>
    <w:rsid w:val="0065726D"/>
    <w:rsid w:val="0066051A"/>
    <w:rsid w:val="00663EED"/>
    <w:rsid w:val="0066761B"/>
    <w:rsid w:val="0067356A"/>
    <w:rsid w:val="00674121"/>
    <w:rsid w:val="006822C0"/>
    <w:rsid w:val="00683872"/>
    <w:rsid w:val="006914D2"/>
    <w:rsid w:val="006A182B"/>
    <w:rsid w:val="006A1D65"/>
    <w:rsid w:val="006A45B3"/>
    <w:rsid w:val="006A69B7"/>
    <w:rsid w:val="006A6CC4"/>
    <w:rsid w:val="006B0057"/>
    <w:rsid w:val="006C2802"/>
    <w:rsid w:val="006C6C7F"/>
    <w:rsid w:val="006D3ED3"/>
    <w:rsid w:val="006D4DC1"/>
    <w:rsid w:val="006D6544"/>
    <w:rsid w:val="006E132A"/>
    <w:rsid w:val="006E19A1"/>
    <w:rsid w:val="006F1A6E"/>
    <w:rsid w:val="006F315C"/>
    <w:rsid w:val="006F34BC"/>
    <w:rsid w:val="00701041"/>
    <w:rsid w:val="007036D5"/>
    <w:rsid w:val="00706CD8"/>
    <w:rsid w:val="00715CB0"/>
    <w:rsid w:val="00732CC6"/>
    <w:rsid w:val="007336E0"/>
    <w:rsid w:val="00741CB5"/>
    <w:rsid w:val="00750AF9"/>
    <w:rsid w:val="007512FB"/>
    <w:rsid w:val="0075208F"/>
    <w:rsid w:val="00753C34"/>
    <w:rsid w:val="0076542D"/>
    <w:rsid w:val="00767EC8"/>
    <w:rsid w:val="007721D9"/>
    <w:rsid w:val="0077379C"/>
    <w:rsid w:val="00775A70"/>
    <w:rsid w:val="007824BC"/>
    <w:rsid w:val="007850CC"/>
    <w:rsid w:val="00790B53"/>
    <w:rsid w:val="007964F1"/>
    <w:rsid w:val="007A47AC"/>
    <w:rsid w:val="007A571E"/>
    <w:rsid w:val="007B631D"/>
    <w:rsid w:val="007B6BDA"/>
    <w:rsid w:val="007C2A24"/>
    <w:rsid w:val="007C2CBF"/>
    <w:rsid w:val="007D09EE"/>
    <w:rsid w:val="007F5B5A"/>
    <w:rsid w:val="007F5DE8"/>
    <w:rsid w:val="008070F0"/>
    <w:rsid w:val="008207E9"/>
    <w:rsid w:val="00827ACC"/>
    <w:rsid w:val="008301CE"/>
    <w:rsid w:val="00833B80"/>
    <w:rsid w:val="0084142A"/>
    <w:rsid w:val="008466B7"/>
    <w:rsid w:val="00846EBA"/>
    <w:rsid w:val="00847D3E"/>
    <w:rsid w:val="00863BB5"/>
    <w:rsid w:val="00874A2A"/>
    <w:rsid w:val="00893545"/>
    <w:rsid w:val="00893FB6"/>
    <w:rsid w:val="008A1041"/>
    <w:rsid w:val="008A4368"/>
    <w:rsid w:val="008B1743"/>
    <w:rsid w:val="008C3011"/>
    <w:rsid w:val="008D6FEB"/>
    <w:rsid w:val="008F10C0"/>
    <w:rsid w:val="008F1293"/>
    <w:rsid w:val="008F2F21"/>
    <w:rsid w:val="0091047C"/>
    <w:rsid w:val="00910D22"/>
    <w:rsid w:val="00922935"/>
    <w:rsid w:val="009320CE"/>
    <w:rsid w:val="00933C55"/>
    <w:rsid w:val="00935D51"/>
    <w:rsid w:val="00951AA5"/>
    <w:rsid w:val="009607F8"/>
    <w:rsid w:val="00961AFE"/>
    <w:rsid w:val="00964B86"/>
    <w:rsid w:val="00970A71"/>
    <w:rsid w:val="00981F6D"/>
    <w:rsid w:val="0098466D"/>
    <w:rsid w:val="00985618"/>
    <w:rsid w:val="009859F9"/>
    <w:rsid w:val="009865A3"/>
    <w:rsid w:val="00987EF1"/>
    <w:rsid w:val="00993CC5"/>
    <w:rsid w:val="00994D9F"/>
    <w:rsid w:val="009A4A57"/>
    <w:rsid w:val="009B2E6B"/>
    <w:rsid w:val="009B6DD3"/>
    <w:rsid w:val="009C3E51"/>
    <w:rsid w:val="009E2638"/>
    <w:rsid w:val="009E3B05"/>
    <w:rsid w:val="009E4655"/>
    <w:rsid w:val="009F0596"/>
    <w:rsid w:val="009F16CB"/>
    <w:rsid w:val="00A04A87"/>
    <w:rsid w:val="00A05793"/>
    <w:rsid w:val="00A07CD0"/>
    <w:rsid w:val="00A24A2A"/>
    <w:rsid w:val="00A24FAD"/>
    <w:rsid w:val="00A2579C"/>
    <w:rsid w:val="00A273D7"/>
    <w:rsid w:val="00A44076"/>
    <w:rsid w:val="00A4459B"/>
    <w:rsid w:val="00A51228"/>
    <w:rsid w:val="00A67566"/>
    <w:rsid w:val="00A74F96"/>
    <w:rsid w:val="00A96A4F"/>
    <w:rsid w:val="00AA21D0"/>
    <w:rsid w:val="00AA45F5"/>
    <w:rsid w:val="00AA7CAD"/>
    <w:rsid w:val="00AB156B"/>
    <w:rsid w:val="00AB3856"/>
    <w:rsid w:val="00AB787D"/>
    <w:rsid w:val="00AC3FED"/>
    <w:rsid w:val="00AE3383"/>
    <w:rsid w:val="00AE5B1E"/>
    <w:rsid w:val="00AF46E1"/>
    <w:rsid w:val="00AF700E"/>
    <w:rsid w:val="00B0091D"/>
    <w:rsid w:val="00B064DC"/>
    <w:rsid w:val="00B14BA8"/>
    <w:rsid w:val="00B16C5A"/>
    <w:rsid w:val="00B2719F"/>
    <w:rsid w:val="00B273DD"/>
    <w:rsid w:val="00B34878"/>
    <w:rsid w:val="00B4462E"/>
    <w:rsid w:val="00B45EE8"/>
    <w:rsid w:val="00B469F8"/>
    <w:rsid w:val="00B47122"/>
    <w:rsid w:val="00B50FFE"/>
    <w:rsid w:val="00B6470B"/>
    <w:rsid w:val="00B64D9B"/>
    <w:rsid w:val="00B838AF"/>
    <w:rsid w:val="00B916B9"/>
    <w:rsid w:val="00B97F85"/>
    <w:rsid w:val="00BA10B8"/>
    <w:rsid w:val="00BA50CB"/>
    <w:rsid w:val="00BA7A70"/>
    <w:rsid w:val="00BB0315"/>
    <w:rsid w:val="00BB708D"/>
    <w:rsid w:val="00BD7C5A"/>
    <w:rsid w:val="00BF5AC2"/>
    <w:rsid w:val="00BF7718"/>
    <w:rsid w:val="00BF7F3A"/>
    <w:rsid w:val="00C03C68"/>
    <w:rsid w:val="00C12D01"/>
    <w:rsid w:val="00C2247D"/>
    <w:rsid w:val="00C26AEA"/>
    <w:rsid w:val="00C505D1"/>
    <w:rsid w:val="00C515A9"/>
    <w:rsid w:val="00C55D9C"/>
    <w:rsid w:val="00C57BE9"/>
    <w:rsid w:val="00C65294"/>
    <w:rsid w:val="00C66711"/>
    <w:rsid w:val="00C8567E"/>
    <w:rsid w:val="00C914C4"/>
    <w:rsid w:val="00CA2015"/>
    <w:rsid w:val="00CA43EE"/>
    <w:rsid w:val="00CA77C4"/>
    <w:rsid w:val="00CC5044"/>
    <w:rsid w:val="00CD1082"/>
    <w:rsid w:val="00CD14A7"/>
    <w:rsid w:val="00CD1A28"/>
    <w:rsid w:val="00CD2C48"/>
    <w:rsid w:val="00CD30DA"/>
    <w:rsid w:val="00CE7F7D"/>
    <w:rsid w:val="00D0706F"/>
    <w:rsid w:val="00D12F83"/>
    <w:rsid w:val="00D22CCC"/>
    <w:rsid w:val="00D24096"/>
    <w:rsid w:val="00D26EBB"/>
    <w:rsid w:val="00D40DAA"/>
    <w:rsid w:val="00D47A5B"/>
    <w:rsid w:val="00D51EE8"/>
    <w:rsid w:val="00D62B2F"/>
    <w:rsid w:val="00D672FB"/>
    <w:rsid w:val="00D706B1"/>
    <w:rsid w:val="00D77684"/>
    <w:rsid w:val="00D947FB"/>
    <w:rsid w:val="00DA0935"/>
    <w:rsid w:val="00DA42D8"/>
    <w:rsid w:val="00DA6DC4"/>
    <w:rsid w:val="00DA79F4"/>
    <w:rsid w:val="00DB47C3"/>
    <w:rsid w:val="00DB520E"/>
    <w:rsid w:val="00DC4217"/>
    <w:rsid w:val="00DC5D3C"/>
    <w:rsid w:val="00DE153A"/>
    <w:rsid w:val="00DE3E43"/>
    <w:rsid w:val="00E107C6"/>
    <w:rsid w:val="00E10982"/>
    <w:rsid w:val="00E2643E"/>
    <w:rsid w:val="00E26B00"/>
    <w:rsid w:val="00E324C1"/>
    <w:rsid w:val="00E36D3A"/>
    <w:rsid w:val="00E37032"/>
    <w:rsid w:val="00E4090D"/>
    <w:rsid w:val="00E44B1E"/>
    <w:rsid w:val="00E454AE"/>
    <w:rsid w:val="00E50782"/>
    <w:rsid w:val="00E513E2"/>
    <w:rsid w:val="00E51E15"/>
    <w:rsid w:val="00E71FC2"/>
    <w:rsid w:val="00E73881"/>
    <w:rsid w:val="00E83261"/>
    <w:rsid w:val="00E862ED"/>
    <w:rsid w:val="00E95218"/>
    <w:rsid w:val="00EA3762"/>
    <w:rsid w:val="00EB1960"/>
    <w:rsid w:val="00EC0722"/>
    <w:rsid w:val="00EC5DD3"/>
    <w:rsid w:val="00EC7243"/>
    <w:rsid w:val="00ED03AC"/>
    <w:rsid w:val="00ED12CB"/>
    <w:rsid w:val="00ED2429"/>
    <w:rsid w:val="00ED7517"/>
    <w:rsid w:val="00EE0446"/>
    <w:rsid w:val="00EE2295"/>
    <w:rsid w:val="00F0363C"/>
    <w:rsid w:val="00F050C2"/>
    <w:rsid w:val="00F06237"/>
    <w:rsid w:val="00F072C2"/>
    <w:rsid w:val="00F10114"/>
    <w:rsid w:val="00F157F5"/>
    <w:rsid w:val="00F15FEF"/>
    <w:rsid w:val="00F425B0"/>
    <w:rsid w:val="00F557C8"/>
    <w:rsid w:val="00F57EF7"/>
    <w:rsid w:val="00F609A6"/>
    <w:rsid w:val="00F735C4"/>
    <w:rsid w:val="00F75229"/>
    <w:rsid w:val="00F7774A"/>
    <w:rsid w:val="00F809B2"/>
    <w:rsid w:val="00F94C10"/>
    <w:rsid w:val="00FA1B9C"/>
    <w:rsid w:val="00FA2A61"/>
    <w:rsid w:val="00FB05C9"/>
    <w:rsid w:val="00FC7CE2"/>
    <w:rsid w:val="00FD252B"/>
    <w:rsid w:val="00FD3EA8"/>
    <w:rsid w:val="00FD4D7C"/>
    <w:rsid w:val="00FD5625"/>
    <w:rsid w:val="00FE0635"/>
    <w:rsid w:val="00FE2127"/>
    <w:rsid w:val="00FE377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FA8894"/>
  <w15:chartTrackingRefBased/>
  <w15:docId w15:val="{C2774628-355E-46E2-833A-528FEA39F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e normal"/>
    <w:qFormat/>
    <w:rsid w:val="006914D2"/>
    <w:pPr>
      <w:spacing w:after="240"/>
    </w:pPr>
    <w:rPr>
      <w:sz w:val="22"/>
      <w:szCs w:val="22"/>
    </w:rPr>
  </w:style>
  <w:style w:type="paragraph" w:styleId="Titre1">
    <w:name w:val="heading 1"/>
    <w:aliases w:val="Sous titre doc"/>
    <w:next w:val="Grillemoyenne21"/>
    <w:link w:val="Titre1Car"/>
    <w:uiPriority w:val="9"/>
    <w:qFormat/>
    <w:rsid w:val="003F099A"/>
    <w:pPr>
      <w:keepNext/>
      <w:keepLines/>
      <w:spacing w:after="240" w:line="276" w:lineRule="auto"/>
      <w:jc w:val="center"/>
      <w:outlineLvl w:val="0"/>
    </w:pPr>
    <w:rPr>
      <w:rFonts w:ascii="Century Gothic" w:eastAsia="Yu Gothic Light" w:hAnsi="Century Gothic"/>
      <w:b/>
      <w:bCs/>
      <w:sz w:val="44"/>
      <w:szCs w:val="28"/>
    </w:rPr>
  </w:style>
  <w:style w:type="paragraph" w:styleId="Titre20">
    <w:name w:val="heading 2"/>
    <w:aliases w:val="Version du doc/ Date- Heure du doc"/>
    <w:basedOn w:val="Normal"/>
    <w:next w:val="Normal"/>
    <w:link w:val="Titre2Car"/>
    <w:uiPriority w:val="9"/>
    <w:qFormat/>
    <w:rsid w:val="003F099A"/>
    <w:pPr>
      <w:keepNext/>
      <w:keepLines/>
      <w:spacing w:before="200"/>
      <w:jc w:val="center"/>
      <w:outlineLvl w:val="1"/>
    </w:pPr>
    <w:rPr>
      <w:rFonts w:eastAsia="Yu Gothic Light"/>
      <w:bCs/>
      <w:sz w:val="28"/>
      <w:szCs w:val="26"/>
    </w:rPr>
  </w:style>
  <w:style w:type="paragraph" w:styleId="Titre30">
    <w:name w:val="heading 3"/>
    <w:basedOn w:val="Normal"/>
    <w:next w:val="Normal"/>
    <w:link w:val="Titre3Car"/>
    <w:uiPriority w:val="9"/>
    <w:qFormat/>
    <w:rsid w:val="003F099A"/>
    <w:pPr>
      <w:keepNext/>
      <w:keepLines/>
      <w:spacing w:before="200"/>
      <w:outlineLvl w:val="2"/>
    </w:pPr>
    <w:rPr>
      <w:rFonts w:ascii="Calibri Light" w:eastAsia="Yu Gothic Light" w:hAnsi="Calibri Light"/>
      <w:b/>
      <w:bCs/>
      <w:color w:val="5B9BD5"/>
    </w:rPr>
  </w:style>
  <w:style w:type="paragraph" w:styleId="Titre4">
    <w:name w:val="heading 4"/>
    <w:basedOn w:val="Normal"/>
    <w:next w:val="Normal"/>
    <w:link w:val="Titre4Car"/>
    <w:uiPriority w:val="9"/>
    <w:qFormat/>
    <w:rsid w:val="003F099A"/>
    <w:pPr>
      <w:keepNext/>
      <w:keepLines/>
      <w:spacing w:before="200"/>
      <w:outlineLvl w:val="3"/>
    </w:pPr>
    <w:rPr>
      <w:rFonts w:ascii="Calibri Light" w:eastAsia="Yu Gothic Light" w:hAnsi="Calibri Light"/>
      <w:b/>
      <w:bCs/>
      <w:i/>
      <w:iCs/>
      <w:color w:val="5B9BD5"/>
    </w:rPr>
  </w:style>
  <w:style w:type="paragraph" w:styleId="Titre5">
    <w:name w:val="heading 5"/>
    <w:basedOn w:val="Normal"/>
    <w:next w:val="Normal"/>
    <w:link w:val="Titre5Car"/>
    <w:uiPriority w:val="9"/>
    <w:qFormat/>
    <w:rsid w:val="003F099A"/>
    <w:pPr>
      <w:keepNext/>
      <w:keepLines/>
      <w:spacing w:before="200"/>
      <w:outlineLvl w:val="4"/>
    </w:pPr>
    <w:rPr>
      <w:rFonts w:ascii="Calibri Light" w:eastAsia="Yu Gothic Light" w:hAnsi="Calibri Light"/>
      <w:color w:val="1F4D7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Sous titre doc Car"/>
    <w:link w:val="Titre1"/>
    <w:uiPriority w:val="9"/>
    <w:rsid w:val="003F099A"/>
    <w:rPr>
      <w:rFonts w:ascii="Century Gothic" w:eastAsia="Yu Gothic Light" w:hAnsi="Century Gothic" w:cs="Times New Roman"/>
      <w:b/>
      <w:bCs/>
      <w:sz w:val="44"/>
      <w:szCs w:val="28"/>
      <w:lang w:eastAsia="fr-FR"/>
    </w:rPr>
  </w:style>
  <w:style w:type="character" w:customStyle="1" w:styleId="Titre2Car">
    <w:name w:val="Titre 2 Car"/>
    <w:aliases w:val="Version du doc/ Date- Heure du doc Car"/>
    <w:link w:val="Titre20"/>
    <w:uiPriority w:val="9"/>
    <w:rsid w:val="003F099A"/>
    <w:rPr>
      <w:rFonts w:ascii="Calibri" w:eastAsia="Yu Gothic Light" w:hAnsi="Calibri" w:cs="Times New Roman"/>
      <w:bCs/>
      <w:sz w:val="28"/>
      <w:szCs w:val="26"/>
      <w:lang w:eastAsia="fr-FR"/>
    </w:rPr>
  </w:style>
  <w:style w:type="character" w:customStyle="1" w:styleId="Titre3Car">
    <w:name w:val="Titre 3 Car"/>
    <w:link w:val="Titre30"/>
    <w:uiPriority w:val="9"/>
    <w:rsid w:val="003F099A"/>
    <w:rPr>
      <w:rFonts w:ascii="Calibri Light" w:eastAsia="Yu Gothic Light" w:hAnsi="Calibri Light" w:cs="Times New Roman"/>
      <w:b/>
      <w:bCs/>
      <w:color w:val="5B9BD5"/>
      <w:lang w:eastAsia="fr-FR"/>
    </w:rPr>
  </w:style>
  <w:style w:type="character" w:customStyle="1" w:styleId="Titre4Car">
    <w:name w:val="Titre 4 Car"/>
    <w:link w:val="Titre4"/>
    <w:uiPriority w:val="9"/>
    <w:semiHidden/>
    <w:rsid w:val="003F099A"/>
    <w:rPr>
      <w:rFonts w:ascii="Calibri Light" w:eastAsia="Yu Gothic Light" w:hAnsi="Calibri Light" w:cs="Times New Roman"/>
      <w:b/>
      <w:bCs/>
      <w:i/>
      <w:iCs/>
      <w:color w:val="5B9BD5"/>
      <w:lang w:eastAsia="fr-FR"/>
    </w:rPr>
  </w:style>
  <w:style w:type="character" w:customStyle="1" w:styleId="Titre5Car">
    <w:name w:val="Titre 5 Car"/>
    <w:link w:val="Titre5"/>
    <w:uiPriority w:val="9"/>
    <w:semiHidden/>
    <w:rsid w:val="003F099A"/>
    <w:rPr>
      <w:rFonts w:ascii="Calibri Light" w:eastAsia="Yu Gothic Light" w:hAnsi="Calibri Light" w:cs="Times New Roman"/>
      <w:color w:val="1F4D78"/>
      <w:lang w:eastAsia="fr-FR"/>
    </w:rPr>
  </w:style>
  <w:style w:type="paragraph" w:styleId="En-tte">
    <w:name w:val="header"/>
    <w:basedOn w:val="Normal"/>
    <w:link w:val="En-tteCar"/>
    <w:uiPriority w:val="99"/>
    <w:unhideWhenUsed/>
    <w:rsid w:val="003F099A"/>
    <w:pPr>
      <w:tabs>
        <w:tab w:val="center" w:pos="4536"/>
        <w:tab w:val="right" w:pos="9072"/>
      </w:tabs>
    </w:pPr>
  </w:style>
  <w:style w:type="character" w:customStyle="1" w:styleId="En-tteCar">
    <w:name w:val="En-tête Car"/>
    <w:link w:val="En-tte"/>
    <w:uiPriority w:val="99"/>
    <w:rsid w:val="003F099A"/>
    <w:rPr>
      <w:rFonts w:ascii="Calibri" w:hAnsi="Calibri" w:cs="Times New Roman"/>
      <w:lang w:eastAsia="fr-FR"/>
    </w:rPr>
  </w:style>
  <w:style w:type="paragraph" w:styleId="Pieddepage">
    <w:name w:val="footer"/>
    <w:basedOn w:val="Normal"/>
    <w:link w:val="PieddepageCar"/>
    <w:uiPriority w:val="99"/>
    <w:unhideWhenUsed/>
    <w:rsid w:val="003F099A"/>
    <w:pPr>
      <w:tabs>
        <w:tab w:val="center" w:pos="4536"/>
        <w:tab w:val="right" w:pos="9072"/>
      </w:tabs>
    </w:pPr>
  </w:style>
  <w:style w:type="character" w:customStyle="1" w:styleId="PieddepageCar">
    <w:name w:val="Pied de page Car"/>
    <w:link w:val="Pieddepage"/>
    <w:uiPriority w:val="99"/>
    <w:rsid w:val="003F099A"/>
    <w:rPr>
      <w:rFonts w:ascii="Calibri" w:hAnsi="Calibri" w:cs="Times New Roman"/>
      <w:lang w:eastAsia="fr-FR"/>
    </w:rPr>
  </w:style>
  <w:style w:type="paragraph" w:styleId="Textedebulles">
    <w:name w:val="Balloon Text"/>
    <w:basedOn w:val="Normal"/>
    <w:link w:val="TextedebullesCar"/>
    <w:uiPriority w:val="99"/>
    <w:semiHidden/>
    <w:unhideWhenUsed/>
    <w:rsid w:val="003F099A"/>
    <w:rPr>
      <w:rFonts w:ascii="Tahoma" w:hAnsi="Tahoma" w:cs="Tahoma"/>
      <w:sz w:val="16"/>
      <w:szCs w:val="16"/>
    </w:rPr>
  </w:style>
  <w:style w:type="character" w:customStyle="1" w:styleId="TextedebullesCar">
    <w:name w:val="Texte de bulles Car"/>
    <w:link w:val="Textedebulles"/>
    <w:uiPriority w:val="99"/>
    <w:semiHidden/>
    <w:rsid w:val="003F099A"/>
    <w:rPr>
      <w:rFonts w:ascii="Tahoma" w:hAnsi="Tahoma" w:cs="Tahoma"/>
      <w:sz w:val="16"/>
      <w:szCs w:val="16"/>
      <w:lang w:eastAsia="fr-FR"/>
    </w:rPr>
  </w:style>
  <w:style w:type="paragraph" w:customStyle="1" w:styleId="Listecouleur-Accent11">
    <w:name w:val="Liste couleur - Accent 11"/>
    <w:basedOn w:val="Normal"/>
    <w:link w:val="Listecouleur-Accent1Car"/>
    <w:uiPriority w:val="34"/>
    <w:rsid w:val="003F099A"/>
    <w:pPr>
      <w:ind w:left="720"/>
    </w:pPr>
    <w:rPr>
      <w:lang w:eastAsia="en-US"/>
    </w:rPr>
  </w:style>
  <w:style w:type="paragraph" w:styleId="Titre">
    <w:name w:val="Title"/>
    <w:basedOn w:val="Normal"/>
    <w:next w:val="Normal"/>
    <w:link w:val="TitreCar"/>
    <w:uiPriority w:val="10"/>
    <w:qFormat/>
    <w:rsid w:val="003F099A"/>
    <w:pPr>
      <w:pBdr>
        <w:bottom w:val="single" w:sz="8" w:space="4" w:color="5B9BD5"/>
      </w:pBdr>
      <w:spacing w:after="300"/>
      <w:contextualSpacing/>
    </w:pPr>
    <w:rPr>
      <w:rFonts w:ascii="Calibri Light" w:eastAsia="Yu Gothic Light" w:hAnsi="Calibri Light"/>
      <w:color w:val="323E4F"/>
      <w:spacing w:val="5"/>
      <w:kern w:val="28"/>
      <w:sz w:val="52"/>
      <w:szCs w:val="52"/>
    </w:rPr>
  </w:style>
  <w:style w:type="character" w:customStyle="1" w:styleId="TitreCar">
    <w:name w:val="Titre Car"/>
    <w:link w:val="Titre"/>
    <w:uiPriority w:val="10"/>
    <w:rsid w:val="003F099A"/>
    <w:rPr>
      <w:rFonts w:ascii="Calibri Light" w:eastAsia="Yu Gothic Light" w:hAnsi="Calibri Light" w:cs="Times New Roman"/>
      <w:color w:val="323E4F"/>
      <w:spacing w:val="5"/>
      <w:kern w:val="28"/>
      <w:sz w:val="52"/>
      <w:szCs w:val="52"/>
      <w:lang w:eastAsia="fr-FR"/>
    </w:rPr>
  </w:style>
  <w:style w:type="paragraph" w:styleId="Sous-titre">
    <w:name w:val="Subtitle"/>
    <w:basedOn w:val="Normal"/>
    <w:next w:val="Normal"/>
    <w:link w:val="Sous-titreCar"/>
    <w:uiPriority w:val="11"/>
    <w:qFormat/>
    <w:rsid w:val="003F099A"/>
    <w:pPr>
      <w:numPr>
        <w:ilvl w:val="1"/>
      </w:numPr>
    </w:pPr>
    <w:rPr>
      <w:rFonts w:ascii="Calibri Light" w:eastAsia="Yu Gothic Light" w:hAnsi="Calibri Light"/>
      <w:i/>
      <w:iCs/>
      <w:color w:val="5B9BD5"/>
      <w:spacing w:val="15"/>
      <w:szCs w:val="24"/>
    </w:rPr>
  </w:style>
  <w:style w:type="character" w:customStyle="1" w:styleId="Sous-titreCar">
    <w:name w:val="Sous-titre Car"/>
    <w:link w:val="Sous-titre"/>
    <w:uiPriority w:val="11"/>
    <w:rsid w:val="003F099A"/>
    <w:rPr>
      <w:rFonts w:ascii="Calibri Light" w:eastAsia="Yu Gothic Light" w:hAnsi="Calibri Light" w:cs="Times New Roman"/>
      <w:i/>
      <w:iCs/>
      <w:color w:val="5B9BD5"/>
      <w:spacing w:val="15"/>
      <w:szCs w:val="24"/>
      <w:lang w:eastAsia="fr-FR"/>
    </w:rPr>
  </w:style>
  <w:style w:type="character" w:customStyle="1" w:styleId="Tableausimple41">
    <w:name w:val="Tableau simple 41"/>
    <w:uiPriority w:val="21"/>
    <w:rsid w:val="003F099A"/>
    <w:rPr>
      <w:b/>
      <w:bCs/>
      <w:i/>
      <w:iCs/>
      <w:color w:val="5B9BD5"/>
    </w:rPr>
  </w:style>
  <w:style w:type="character" w:styleId="Accentuation">
    <w:name w:val="Emphasis"/>
    <w:uiPriority w:val="20"/>
    <w:qFormat/>
    <w:rsid w:val="003F099A"/>
    <w:rPr>
      <w:i/>
      <w:iCs/>
    </w:rPr>
  </w:style>
  <w:style w:type="paragraph" w:customStyle="1" w:styleId="Trameclaire-Accent21">
    <w:name w:val="Trame claire - Accent 21"/>
    <w:basedOn w:val="Normal"/>
    <w:next w:val="Normal"/>
    <w:link w:val="Trameclaire-Accent2Car"/>
    <w:uiPriority w:val="30"/>
    <w:rsid w:val="003F099A"/>
    <w:pPr>
      <w:pBdr>
        <w:bottom w:val="single" w:sz="4" w:space="4" w:color="5B9BD5"/>
      </w:pBdr>
      <w:spacing w:before="200" w:after="280"/>
      <w:ind w:left="936" w:right="936"/>
    </w:pPr>
    <w:rPr>
      <w:b/>
      <w:bCs/>
      <w:i/>
      <w:iCs/>
      <w:color w:val="5B9BD5"/>
    </w:rPr>
  </w:style>
  <w:style w:type="character" w:customStyle="1" w:styleId="Trameclaire-Accent2Car">
    <w:name w:val="Trame claire - Accent 2 Car"/>
    <w:link w:val="Trameclaire-Accent21"/>
    <w:uiPriority w:val="30"/>
    <w:rsid w:val="003F099A"/>
    <w:rPr>
      <w:rFonts w:ascii="Calibri" w:hAnsi="Calibri" w:cs="Times New Roman"/>
      <w:b/>
      <w:bCs/>
      <w:i/>
      <w:iCs/>
      <w:color w:val="5B9BD5"/>
      <w:lang w:eastAsia="fr-FR"/>
    </w:rPr>
  </w:style>
  <w:style w:type="character" w:styleId="Lienhypertexte">
    <w:name w:val="Hyperlink"/>
    <w:uiPriority w:val="99"/>
    <w:unhideWhenUsed/>
    <w:rsid w:val="003F099A"/>
    <w:rPr>
      <w:color w:val="0563C1"/>
      <w:u w:val="single"/>
    </w:rPr>
  </w:style>
  <w:style w:type="character" w:styleId="lev">
    <w:name w:val="Strong"/>
    <w:uiPriority w:val="22"/>
    <w:qFormat/>
    <w:rsid w:val="003F099A"/>
    <w:rPr>
      <w:b/>
      <w:bCs/>
    </w:rPr>
  </w:style>
  <w:style w:type="character" w:customStyle="1" w:styleId="apple-converted-space">
    <w:name w:val="apple-converted-space"/>
    <w:basedOn w:val="Policepardfaut"/>
    <w:rsid w:val="003F099A"/>
  </w:style>
  <w:style w:type="paragraph" w:customStyle="1" w:styleId="Grillecouleur-Accent11">
    <w:name w:val="Grille couleur - Accent 11"/>
    <w:basedOn w:val="Normal"/>
    <w:next w:val="Normal"/>
    <w:link w:val="Grillecouleur-Accent1Car"/>
    <w:uiPriority w:val="29"/>
    <w:rsid w:val="003F099A"/>
    <w:rPr>
      <w:i/>
      <w:iCs/>
      <w:color w:val="000000"/>
    </w:rPr>
  </w:style>
  <w:style w:type="character" w:customStyle="1" w:styleId="Grillecouleur-Accent1Car">
    <w:name w:val="Grille couleur - Accent 1 Car"/>
    <w:link w:val="Grillecouleur-Accent11"/>
    <w:uiPriority w:val="29"/>
    <w:rsid w:val="003F099A"/>
    <w:rPr>
      <w:rFonts w:ascii="Calibri" w:hAnsi="Calibri" w:cs="Times New Roman"/>
      <w:i/>
      <w:iCs/>
      <w:color w:val="000000"/>
      <w:lang w:eastAsia="fr-FR"/>
    </w:rPr>
  </w:style>
  <w:style w:type="paragraph" w:customStyle="1" w:styleId="affichage">
    <w:name w:val="affichage"/>
    <w:basedOn w:val="Normal"/>
    <w:rsid w:val="003F099A"/>
    <w:pPr>
      <w:spacing w:before="100" w:beforeAutospacing="1" w:after="100" w:afterAutospacing="1"/>
    </w:pPr>
    <w:rPr>
      <w:rFonts w:ascii="Times New Roman" w:eastAsia="Times New Roman" w:hAnsi="Times New Roman"/>
      <w:szCs w:val="24"/>
    </w:rPr>
  </w:style>
  <w:style w:type="character" w:customStyle="1" w:styleId="TableauGrille1Clair1">
    <w:name w:val="Tableau Grille 1 Clair1"/>
    <w:uiPriority w:val="33"/>
    <w:rsid w:val="003F099A"/>
    <w:rPr>
      <w:b/>
      <w:bCs/>
      <w:smallCaps/>
      <w:spacing w:val="5"/>
    </w:rPr>
  </w:style>
  <w:style w:type="table" w:styleId="Grilledutableau">
    <w:name w:val="Table Grid"/>
    <w:basedOn w:val="TableauNormal"/>
    <w:uiPriority w:val="59"/>
    <w:rsid w:val="003F09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rillemoyenne21">
    <w:name w:val="Grille moyenne 21"/>
    <w:aliases w:val="Titre doc"/>
    <w:basedOn w:val="Normal"/>
    <w:link w:val="Grillemoyenne2Car"/>
    <w:uiPriority w:val="1"/>
    <w:qFormat/>
    <w:rsid w:val="003F099A"/>
    <w:pPr>
      <w:jc w:val="center"/>
    </w:pPr>
    <w:rPr>
      <w:rFonts w:eastAsia="Yu Mincho" w:cs="Arial"/>
      <w:color w:val="FFFFFF"/>
      <w:sz w:val="80"/>
      <w:szCs w:val="80"/>
    </w:rPr>
  </w:style>
  <w:style w:type="character" w:customStyle="1" w:styleId="Grillemoyenne2Car">
    <w:name w:val="Grille moyenne 2 Car"/>
    <w:aliases w:val="Titre doc Car"/>
    <w:link w:val="Grillemoyenne21"/>
    <w:uiPriority w:val="1"/>
    <w:rsid w:val="003F099A"/>
    <w:rPr>
      <w:rFonts w:ascii="Calibri" w:eastAsia="Yu Mincho" w:hAnsi="Calibri" w:cs="Arial"/>
      <w:color w:val="FFFFFF"/>
      <w:sz w:val="80"/>
      <w:szCs w:val="80"/>
      <w:lang w:eastAsia="fr-FR"/>
    </w:rPr>
  </w:style>
  <w:style w:type="character" w:styleId="Numrodepage">
    <w:name w:val="page number"/>
    <w:basedOn w:val="Policepardfaut"/>
    <w:uiPriority w:val="99"/>
    <w:semiHidden/>
    <w:unhideWhenUsed/>
    <w:rsid w:val="003F099A"/>
  </w:style>
  <w:style w:type="character" w:customStyle="1" w:styleId="Grilledetableauclaire1">
    <w:name w:val="Grille de tableau claire1"/>
    <w:uiPriority w:val="32"/>
    <w:rsid w:val="003F099A"/>
    <w:rPr>
      <w:b/>
      <w:bCs/>
      <w:smallCaps/>
      <w:color w:val="ED7D31"/>
      <w:spacing w:val="5"/>
      <w:u w:val="single"/>
    </w:rPr>
  </w:style>
  <w:style w:type="paragraph" w:customStyle="1" w:styleId="Pied-de-page">
    <w:name w:val="Pied-de-page"/>
    <w:basedOn w:val="Pieddepage"/>
    <w:rsid w:val="003F099A"/>
    <w:pPr>
      <w:shd w:val="clear" w:color="auto" w:fill="D9D9D9"/>
    </w:pPr>
    <w:rPr>
      <w:sz w:val="20"/>
      <w:szCs w:val="20"/>
    </w:rPr>
  </w:style>
  <w:style w:type="paragraph" w:customStyle="1" w:styleId="ID-Titre">
    <w:name w:val="ID - Titre"/>
    <w:basedOn w:val="Normal"/>
    <w:autoRedefine/>
    <w:rsid w:val="003F099A"/>
    <w:pPr>
      <w:ind w:left="-567" w:right="-426"/>
      <w:jc w:val="center"/>
    </w:pPr>
    <w:rPr>
      <w:color w:val="FFFFFF"/>
      <w:sz w:val="80"/>
      <w:szCs w:val="72"/>
    </w:rPr>
  </w:style>
  <w:style w:type="paragraph" w:customStyle="1" w:styleId="ID-Sous-titre">
    <w:name w:val="ID- Sous-titre"/>
    <w:basedOn w:val="Normal"/>
    <w:rsid w:val="003F099A"/>
    <w:pPr>
      <w:ind w:left="-567" w:right="-426"/>
    </w:pPr>
    <w:rPr>
      <w:b/>
      <w:sz w:val="28"/>
      <w:szCs w:val="44"/>
    </w:rPr>
  </w:style>
  <w:style w:type="paragraph" w:customStyle="1" w:styleId="Titretest">
    <w:name w:val="Titre test"/>
    <w:basedOn w:val="Grillemoyenne21"/>
    <w:link w:val="TitretestCar"/>
    <w:rsid w:val="003F099A"/>
    <w:rPr>
      <w:rFonts w:ascii="Arial" w:hAnsi="Arial"/>
    </w:rPr>
  </w:style>
  <w:style w:type="paragraph" w:customStyle="1" w:styleId="Soustitre1">
    <w:name w:val="Sous titre 1"/>
    <w:basedOn w:val="Titre1"/>
    <w:link w:val="Soustitre1Car"/>
    <w:rsid w:val="003F099A"/>
    <w:rPr>
      <w:rFonts w:ascii="Calibri" w:hAnsi="Calibri"/>
      <w:b w:val="0"/>
      <w:color w:val="FFFFFF"/>
      <w:sz w:val="32"/>
    </w:rPr>
  </w:style>
  <w:style w:type="character" w:customStyle="1" w:styleId="TitretestCar">
    <w:name w:val="Titre test Car"/>
    <w:link w:val="Titretest"/>
    <w:rsid w:val="003F099A"/>
    <w:rPr>
      <w:rFonts w:ascii="Arial" w:eastAsia="Yu Mincho" w:hAnsi="Arial" w:cs="Arial"/>
      <w:color w:val="FFFFFF"/>
      <w:sz w:val="80"/>
      <w:szCs w:val="80"/>
      <w:lang w:eastAsia="fr-FR"/>
    </w:rPr>
  </w:style>
  <w:style w:type="character" w:customStyle="1" w:styleId="Soustitre1Car">
    <w:name w:val="Sous titre 1 Car"/>
    <w:link w:val="Soustitre1"/>
    <w:rsid w:val="003F099A"/>
    <w:rPr>
      <w:rFonts w:ascii="Calibri" w:eastAsia="Yu Gothic Light" w:hAnsi="Calibri" w:cs="Times New Roman"/>
      <w:b w:val="0"/>
      <w:bCs/>
      <w:color w:val="FFFFFF"/>
      <w:sz w:val="32"/>
      <w:szCs w:val="28"/>
      <w:lang w:eastAsia="fr-FR"/>
    </w:rPr>
  </w:style>
  <w:style w:type="character" w:styleId="CitationHTML">
    <w:name w:val="HTML Cite"/>
    <w:uiPriority w:val="99"/>
    <w:semiHidden/>
    <w:unhideWhenUsed/>
    <w:rsid w:val="003F099A"/>
    <w:rPr>
      <w:i/>
      <w:iCs/>
    </w:rPr>
  </w:style>
  <w:style w:type="character" w:customStyle="1" w:styleId="cbw">
    <w:name w:val="cbw"/>
    <w:basedOn w:val="Policepardfaut"/>
    <w:rsid w:val="003F099A"/>
  </w:style>
  <w:style w:type="character" w:customStyle="1" w:styleId="aw-bid-default">
    <w:name w:val="aw-bid-default"/>
    <w:basedOn w:val="Policepardfaut"/>
    <w:rsid w:val="003F099A"/>
  </w:style>
  <w:style w:type="paragraph" w:styleId="NormalWeb">
    <w:name w:val="Normal (Web)"/>
    <w:basedOn w:val="Normal"/>
    <w:uiPriority w:val="99"/>
    <w:unhideWhenUsed/>
    <w:rsid w:val="003F099A"/>
    <w:pPr>
      <w:spacing w:before="100" w:beforeAutospacing="1" w:after="100" w:afterAutospacing="1"/>
    </w:pPr>
    <w:rPr>
      <w:rFonts w:ascii="Times New Roman" w:eastAsia="Times New Roman" w:hAnsi="Times New Roman"/>
      <w:szCs w:val="24"/>
    </w:rPr>
  </w:style>
  <w:style w:type="character" w:styleId="Lienhypertextesuivivisit">
    <w:name w:val="FollowedHyperlink"/>
    <w:uiPriority w:val="99"/>
    <w:semiHidden/>
    <w:unhideWhenUsed/>
    <w:rsid w:val="003F099A"/>
    <w:rPr>
      <w:color w:val="954F72"/>
      <w:u w:val="single"/>
    </w:rPr>
  </w:style>
  <w:style w:type="paragraph" w:customStyle="1" w:styleId="Default">
    <w:name w:val="Default"/>
    <w:rsid w:val="003F099A"/>
    <w:pPr>
      <w:autoSpaceDE w:val="0"/>
      <w:autoSpaceDN w:val="0"/>
      <w:adjustRightInd w:val="0"/>
      <w:spacing w:after="240" w:line="120" w:lineRule="auto"/>
      <w:jc w:val="right"/>
    </w:pPr>
    <w:rPr>
      <w:rFonts w:ascii="Century Gothic" w:hAnsi="Century Gothic" w:cs="Century Gothic"/>
      <w:color w:val="000000"/>
      <w:sz w:val="24"/>
      <w:szCs w:val="24"/>
      <w:lang w:eastAsia="en-US"/>
    </w:rPr>
  </w:style>
  <w:style w:type="character" w:customStyle="1" w:styleId="Mentionnonrsolue1">
    <w:name w:val="Mention non résolue1"/>
    <w:uiPriority w:val="99"/>
    <w:semiHidden/>
    <w:unhideWhenUsed/>
    <w:rsid w:val="003F099A"/>
    <w:rPr>
      <w:color w:val="605E5C"/>
      <w:shd w:val="clear" w:color="auto" w:fill="E1DFDD"/>
    </w:rPr>
  </w:style>
  <w:style w:type="paragraph" w:customStyle="1" w:styleId="action-menu-item">
    <w:name w:val="action-menu-item"/>
    <w:basedOn w:val="Normal"/>
    <w:rsid w:val="003F099A"/>
    <w:pPr>
      <w:spacing w:before="100" w:beforeAutospacing="1" w:after="100" w:afterAutospacing="1"/>
    </w:pPr>
    <w:rPr>
      <w:rFonts w:ascii="Times New Roman" w:eastAsia="Times New Roman" w:hAnsi="Times New Roman"/>
      <w:szCs w:val="24"/>
    </w:rPr>
  </w:style>
  <w:style w:type="character" w:customStyle="1" w:styleId="TITRE0">
    <w:name w:val="TITRE"/>
    <w:uiPriority w:val="1"/>
    <w:qFormat/>
    <w:rsid w:val="003F099A"/>
    <w:rPr>
      <w:rFonts w:ascii="Calibri" w:eastAsia="MS Gothic" w:hAnsi="Calibri" w:cs="Cambria"/>
      <w:b w:val="0"/>
      <w:color w:val="A6A6A6"/>
      <w:sz w:val="50"/>
      <w:szCs w:val="50"/>
    </w:rPr>
  </w:style>
  <w:style w:type="character" w:customStyle="1" w:styleId="STITRE">
    <w:name w:val="STITRE"/>
    <w:uiPriority w:val="1"/>
    <w:rsid w:val="003F099A"/>
    <w:rPr>
      <w:rFonts w:ascii="Calibri Light" w:eastAsia="MS Gothic" w:hAnsi="Calibri Light" w:cs="Cambria"/>
      <w:color w:val="FFFFFF"/>
      <w:sz w:val="32"/>
      <w:szCs w:val="32"/>
    </w:rPr>
  </w:style>
  <w:style w:type="paragraph" w:customStyle="1" w:styleId="MonTitre1">
    <w:name w:val="Mon Titre 1"/>
    <w:next w:val="MonTitre2"/>
    <w:link w:val="MonTitre1Car"/>
    <w:qFormat/>
    <w:rsid w:val="0066761B"/>
    <w:pPr>
      <w:pageBreakBefore/>
      <w:numPr>
        <w:numId w:val="2"/>
      </w:numPr>
      <w:spacing w:before="360" w:after="360"/>
      <w:ind w:left="357" w:hanging="357"/>
    </w:pPr>
    <w:rPr>
      <w:b/>
      <w:noProof/>
      <w:color w:val="0070C0"/>
      <w:sz w:val="36"/>
      <w:szCs w:val="22"/>
    </w:rPr>
  </w:style>
  <w:style w:type="paragraph" w:customStyle="1" w:styleId="MonTitre2">
    <w:name w:val="Mon Titre 2"/>
    <w:next w:val="Normal"/>
    <w:link w:val="MonTitre2Car"/>
    <w:qFormat/>
    <w:rsid w:val="006914D2"/>
    <w:pPr>
      <w:numPr>
        <w:numId w:val="3"/>
      </w:numPr>
      <w:spacing w:before="240" w:after="240"/>
      <w:ind w:left="714" w:hanging="357"/>
      <w:outlineLvl w:val="1"/>
    </w:pPr>
    <w:rPr>
      <w:b/>
      <w:color w:val="777777"/>
      <w:sz w:val="24"/>
      <w:szCs w:val="22"/>
    </w:rPr>
  </w:style>
  <w:style w:type="character" w:customStyle="1" w:styleId="Listecouleur-Accent1Car">
    <w:name w:val="Liste couleur - Accent 1 Car"/>
    <w:link w:val="Listecouleur-Accent11"/>
    <w:uiPriority w:val="34"/>
    <w:rsid w:val="003F099A"/>
    <w:rPr>
      <w:rFonts w:ascii="Calibri" w:hAnsi="Calibri" w:cs="Times New Roman"/>
    </w:rPr>
  </w:style>
  <w:style w:type="character" w:customStyle="1" w:styleId="MonTitre1Car">
    <w:name w:val="Mon Titre 1 Car"/>
    <w:link w:val="MonTitre1"/>
    <w:rsid w:val="0066761B"/>
    <w:rPr>
      <w:b/>
      <w:noProof/>
      <w:color w:val="0070C0"/>
      <w:sz w:val="36"/>
      <w:szCs w:val="22"/>
    </w:rPr>
  </w:style>
  <w:style w:type="character" w:customStyle="1" w:styleId="MonTitre2Car">
    <w:name w:val="Mon Titre 2 Car"/>
    <w:link w:val="MonTitre2"/>
    <w:rsid w:val="006914D2"/>
    <w:rPr>
      <w:b/>
      <w:color w:val="777777"/>
      <w:sz w:val="24"/>
      <w:szCs w:val="22"/>
    </w:rPr>
  </w:style>
  <w:style w:type="table" w:customStyle="1" w:styleId="Tableaudeprojet">
    <w:name w:val="Tableau de projet"/>
    <w:basedOn w:val="TableauNormal"/>
    <w:uiPriority w:val="99"/>
    <w:rsid w:val="003F099A"/>
    <w:pPr>
      <w:spacing w:before="120" w:after="120"/>
    </w:pPr>
    <w:rPr>
      <w:rFonts w:eastAsia="Yu Mincho"/>
      <w:color w:val="404040"/>
      <w:sz w:val="18"/>
      <w:szCs w:val="18"/>
      <w:lang w:val="en-US" w:eastAsia="ja-JP"/>
    </w:rPr>
    <w:tblPr>
      <w:tblStyleColBandSize w:val="1"/>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left w:w="144" w:type="dxa"/>
        <w:right w:w="144" w:type="dxa"/>
      </w:tblCellMar>
    </w:tblPr>
    <w:tblStylePr w:type="firstRow">
      <w:pPr>
        <w:keepNext/>
        <w:wordWrap/>
      </w:pPr>
      <w:rPr>
        <w:b/>
      </w:rPr>
      <w:tblPr/>
      <w:tcPr>
        <w:shd w:val="clear" w:color="auto" w:fill="DEEAF6"/>
        <w:vAlign w:val="bottom"/>
      </w:tcPr>
    </w:tblStylePr>
    <w:tblStylePr w:type="lastRow">
      <w:rPr>
        <w:b/>
        <w:color w:val="FFFFFF"/>
      </w:rPr>
      <w:tblPr/>
      <w:tcPr>
        <w:shd w:val="clear" w:color="auto" w:fill="5B9BD5"/>
      </w:tcPr>
    </w:tblStylePr>
    <w:tblStylePr w:type="band1Vert">
      <w:rPr>
        <w:b/>
      </w:rPr>
      <w:tblPr/>
      <w:tcPr>
        <w:shd w:val="clear" w:color="auto" w:fill="DEEAF6"/>
      </w:tcPr>
    </w:tblStylePr>
  </w:style>
  <w:style w:type="table" w:customStyle="1" w:styleId="TableauGrille1Clair-Accentuation11">
    <w:name w:val="Tableau Grille 1 Clair - Accentuation 11"/>
    <w:basedOn w:val="TableauNormal"/>
    <w:uiPriority w:val="46"/>
    <w:rsid w:val="003F099A"/>
    <w:rPr>
      <w:rFonts w:ascii="Times New Roman" w:eastAsia="Times New Roman" w:hAnsi="Times New Roman"/>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paragraph" w:styleId="TM1">
    <w:name w:val="toc 1"/>
    <w:basedOn w:val="Normalsansinterligne"/>
    <w:next w:val="Normal"/>
    <w:link w:val="TM1Car"/>
    <w:autoRedefine/>
    <w:uiPriority w:val="39"/>
    <w:unhideWhenUsed/>
    <w:rsid w:val="003F099A"/>
    <w:pPr>
      <w:spacing w:before="120" w:after="120"/>
    </w:pPr>
    <w:rPr>
      <w:rFonts w:cs="Calibri"/>
      <w:b/>
      <w:bCs/>
      <w:color w:val="5F5F5F"/>
      <w:szCs w:val="20"/>
    </w:rPr>
  </w:style>
  <w:style w:type="paragraph" w:styleId="TM9">
    <w:name w:val="toc 9"/>
    <w:basedOn w:val="Normal"/>
    <w:next w:val="Normal"/>
    <w:autoRedefine/>
    <w:uiPriority w:val="39"/>
    <w:unhideWhenUsed/>
    <w:rsid w:val="003F099A"/>
    <w:pPr>
      <w:ind w:left="1760"/>
    </w:pPr>
    <w:rPr>
      <w:rFonts w:cs="Calibri"/>
      <w:sz w:val="18"/>
      <w:szCs w:val="18"/>
    </w:rPr>
  </w:style>
  <w:style w:type="paragraph" w:styleId="TM2">
    <w:name w:val="toc 2"/>
    <w:basedOn w:val="Normalsansinterligne"/>
    <w:next w:val="MonTitre2"/>
    <w:link w:val="TM2Car"/>
    <w:autoRedefine/>
    <w:uiPriority w:val="39"/>
    <w:unhideWhenUsed/>
    <w:rsid w:val="003F099A"/>
    <w:pPr>
      <w:ind w:left="220"/>
    </w:pPr>
    <w:rPr>
      <w:rFonts w:cs="Calibri"/>
      <w:color w:val="5F5F5F"/>
      <w:sz w:val="24"/>
      <w:szCs w:val="20"/>
    </w:rPr>
  </w:style>
  <w:style w:type="paragraph" w:customStyle="1" w:styleId="TableauGrille31">
    <w:name w:val="Tableau Grille 31"/>
    <w:basedOn w:val="Titre1"/>
    <w:next w:val="Normal"/>
    <w:uiPriority w:val="39"/>
    <w:unhideWhenUsed/>
    <w:qFormat/>
    <w:rsid w:val="003F099A"/>
    <w:pPr>
      <w:spacing w:before="240" w:line="259" w:lineRule="auto"/>
      <w:jc w:val="left"/>
      <w:outlineLvl w:val="9"/>
    </w:pPr>
    <w:rPr>
      <w:rFonts w:ascii="Calibri Light" w:hAnsi="Calibri Light"/>
      <w:b w:val="0"/>
      <w:bCs w:val="0"/>
      <w:color w:val="2E74B5"/>
      <w:sz w:val="32"/>
      <w:szCs w:val="32"/>
    </w:rPr>
  </w:style>
  <w:style w:type="paragraph" w:styleId="TM3">
    <w:name w:val="toc 3"/>
    <w:basedOn w:val="Normal"/>
    <w:next w:val="Titre30"/>
    <w:autoRedefine/>
    <w:uiPriority w:val="39"/>
    <w:unhideWhenUsed/>
    <w:rsid w:val="003F099A"/>
    <w:pPr>
      <w:ind w:left="440"/>
    </w:pPr>
    <w:rPr>
      <w:rFonts w:cs="Calibri"/>
      <w:i/>
      <w:iCs/>
      <w:sz w:val="20"/>
      <w:szCs w:val="20"/>
    </w:rPr>
  </w:style>
  <w:style w:type="character" w:customStyle="1" w:styleId="TM1Car">
    <w:name w:val="TM 1 Car"/>
    <w:link w:val="TM1"/>
    <w:uiPriority w:val="39"/>
    <w:rsid w:val="003F099A"/>
    <w:rPr>
      <w:rFonts w:cs="Calibri"/>
      <w:b/>
      <w:bCs/>
      <w:color w:val="5F5F5F"/>
      <w:szCs w:val="20"/>
      <w:lang w:eastAsia="fr-FR"/>
    </w:rPr>
  </w:style>
  <w:style w:type="paragraph" w:styleId="TM5">
    <w:name w:val="toc 5"/>
    <w:basedOn w:val="Normal"/>
    <w:next w:val="Normal"/>
    <w:autoRedefine/>
    <w:uiPriority w:val="39"/>
    <w:unhideWhenUsed/>
    <w:rsid w:val="003F099A"/>
    <w:pPr>
      <w:ind w:left="880"/>
    </w:pPr>
    <w:rPr>
      <w:rFonts w:cs="Calibri"/>
      <w:sz w:val="18"/>
      <w:szCs w:val="18"/>
    </w:rPr>
  </w:style>
  <w:style w:type="paragraph" w:styleId="TM4">
    <w:name w:val="toc 4"/>
    <w:basedOn w:val="Normal"/>
    <w:next w:val="Normal"/>
    <w:autoRedefine/>
    <w:uiPriority w:val="39"/>
    <w:unhideWhenUsed/>
    <w:rsid w:val="003F099A"/>
    <w:pPr>
      <w:ind w:left="660"/>
    </w:pPr>
    <w:rPr>
      <w:rFonts w:cs="Calibri"/>
      <w:sz w:val="18"/>
      <w:szCs w:val="18"/>
    </w:rPr>
  </w:style>
  <w:style w:type="paragraph" w:customStyle="1" w:styleId="Style1">
    <w:name w:val="Style1"/>
    <w:basedOn w:val="Titre20"/>
    <w:link w:val="Style1Car"/>
    <w:rsid w:val="003F099A"/>
  </w:style>
  <w:style w:type="character" w:customStyle="1" w:styleId="TM2Car">
    <w:name w:val="TM 2 Car"/>
    <w:link w:val="TM2"/>
    <w:uiPriority w:val="39"/>
    <w:rsid w:val="003F099A"/>
    <w:rPr>
      <w:rFonts w:ascii="Calibri" w:hAnsi="Calibri" w:cs="Calibri"/>
      <w:b w:val="0"/>
      <w:color w:val="5F5F5F"/>
      <w:sz w:val="24"/>
      <w:szCs w:val="20"/>
      <w:lang w:eastAsia="fr-FR"/>
    </w:rPr>
  </w:style>
  <w:style w:type="character" w:customStyle="1" w:styleId="Style1Car">
    <w:name w:val="Style1 Car"/>
    <w:link w:val="Style1"/>
    <w:rsid w:val="003F099A"/>
    <w:rPr>
      <w:rFonts w:ascii="Calibri" w:eastAsia="Yu Gothic Light" w:hAnsi="Calibri" w:cs="Times New Roman"/>
      <w:bCs/>
      <w:sz w:val="28"/>
      <w:szCs w:val="26"/>
      <w:lang w:eastAsia="fr-FR"/>
    </w:rPr>
  </w:style>
  <w:style w:type="paragraph" w:customStyle="1" w:styleId="titre21">
    <w:name w:val="titre 2"/>
    <w:basedOn w:val="Titre20"/>
    <w:link w:val="titre2Car0"/>
    <w:rsid w:val="003F099A"/>
    <w:pPr>
      <w:ind w:left="360" w:hanging="360"/>
    </w:pPr>
  </w:style>
  <w:style w:type="character" w:customStyle="1" w:styleId="titre2Car0">
    <w:name w:val="titre 2 Car"/>
    <w:link w:val="titre21"/>
    <w:rsid w:val="003F099A"/>
    <w:rPr>
      <w:rFonts w:ascii="Calibri" w:eastAsia="Yu Gothic Light" w:hAnsi="Calibri" w:cs="Times New Roman"/>
      <w:bCs/>
      <w:sz w:val="28"/>
      <w:szCs w:val="26"/>
      <w:lang w:eastAsia="fr-FR"/>
    </w:rPr>
  </w:style>
  <w:style w:type="table" w:customStyle="1" w:styleId="TableauListe41">
    <w:name w:val="Tableau Liste 41"/>
    <w:basedOn w:val="TableauNormal"/>
    <w:uiPriority w:val="49"/>
    <w:rsid w:val="003F099A"/>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eauGrille41">
    <w:name w:val="Tableau Grille 41"/>
    <w:basedOn w:val="TableauNormal"/>
    <w:uiPriority w:val="49"/>
    <w:rsid w:val="003F099A"/>
    <w:tblPr>
      <w:tblStyleRowBandSize w:val="1"/>
      <w:tblStyleColBandSize w:val="1"/>
      <w:tblBorders>
        <w:top w:val="single" w:sz="4" w:space="0" w:color="186AA6"/>
        <w:left w:val="single" w:sz="4" w:space="0" w:color="186AA6"/>
        <w:bottom w:val="single" w:sz="4" w:space="0" w:color="186AA6"/>
        <w:right w:val="single" w:sz="4" w:space="0" w:color="186AA6"/>
        <w:insideH w:val="single" w:sz="4" w:space="0" w:color="186AA6"/>
        <w:insideV w:val="single" w:sz="4" w:space="0" w:color="186AA6"/>
      </w:tblBorders>
    </w:tblPr>
    <w:tblStylePr w:type="firstRow">
      <w:rPr>
        <w:b/>
        <w:bCs/>
        <w:color w:val="FFFFFF"/>
      </w:rPr>
      <w:tblPr/>
      <w:tcPr>
        <w:shd w:val="clear" w:color="auto" w:fill="186AA6"/>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Horz">
      <w:tblPr/>
      <w:tcPr>
        <w:shd w:val="clear" w:color="auto" w:fill="98CAF0"/>
      </w:tcPr>
    </w:tblStylePr>
  </w:style>
  <w:style w:type="table" w:customStyle="1" w:styleId="TableauGrille6Couleur1">
    <w:name w:val="Tableau Grille 6 Couleur1"/>
    <w:basedOn w:val="TableauNormal"/>
    <w:uiPriority w:val="51"/>
    <w:rsid w:val="003F099A"/>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Grillemoyenne11">
    <w:name w:val="Grille moyenne 11"/>
    <w:uiPriority w:val="99"/>
    <w:semiHidden/>
    <w:rsid w:val="003F099A"/>
    <w:rPr>
      <w:color w:val="808080"/>
    </w:rPr>
  </w:style>
  <w:style w:type="table" w:customStyle="1" w:styleId="Grilledetableauclaire2">
    <w:name w:val="Grille de tableau claire2"/>
    <w:basedOn w:val="TableauNormal"/>
    <w:uiPriority w:val="40"/>
    <w:rsid w:val="003F099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itre3">
    <w:name w:val="Titre3"/>
    <w:link w:val="Titre3Car0"/>
    <w:rsid w:val="003F099A"/>
    <w:pPr>
      <w:numPr>
        <w:numId w:val="1"/>
      </w:numPr>
      <w:spacing w:before="120" w:after="120" w:line="120" w:lineRule="auto"/>
      <w:ind w:left="714" w:hanging="357"/>
      <w:jc w:val="right"/>
    </w:pPr>
    <w:rPr>
      <w:b/>
      <w:color w:val="767171"/>
      <w:sz w:val="24"/>
      <w:szCs w:val="22"/>
    </w:rPr>
  </w:style>
  <w:style w:type="paragraph" w:styleId="TM6">
    <w:name w:val="toc 6"/>
    <w:basedOn w:val="Normal"/>
    <w:next w:val="Normal"/>
    <w:autoRedefine/>
    <w:uiPriority w:val="39"/>
    <w:unhideWhenUsed/>
    <w:rsid w:val="003F099A"/>
    <w:pPr>
      <w:ind w:left="1100"/>
    </w:pPr>
    <w:rPr>
      <w:rFonts w:cs="Calibri"/>
      <w:sz w:val="18"/>
      <w:szCs w:val="18"/>
    </w:rPr>
  </w:style>
  <w:style w:type="character" w:customStyle="1" w:styleId="Titre3Car0">
    <w:name w:val="Titre3 Car"/>
    <w:link w:val="Titre3"/>
    <w:rsid w:val="003F099A"/>
    <w:rPr>
      <w:b/>
      <w:color w:val="767171"/>
      <w:sz w:val="24"/>
      <w:szCs w:val="22"/>
    </w:rPr>
  </w:style>
  <w:style w:type="paragraph" w:styleId="TM7">
    <w:name w:val="toc 7"/>
    <w:basedOn w:val="Normal"/>
    <w:next w:val="Normal"/>
    <w:autoRedefine/>
    <w:uiPriority w:val="39"/>
    <w:unhideWhenUsed/>
    <w:rsid w:val="003F099A"/>
    <w:pPr>
      <w:ind w:left="1320"/>
    </w:pPr>
    <w:rPr>
      <w:rFonts w:cs="Calibri"/>
      <w:sz w:val="18"/>
      <w:szCs w:val="18"/>
    </w:rPr>
  </w:style>
  <w:style w:type="paragraph" w:styleId="TM8">
    <w:name w:val="toc 8"/>
    <w:basedOn w:val="Normal"/>
    <w:next w:val="Normal"/>
    <w:autoRedefine/>
    <w:uiPriority w:val="39"/>
    <w:unhideWhenUsed/>
    <w:rsid w:val="003F099A"/>
    <w:pPr>
      <w:ind w:left="1540"/>
    </w:pPr>
    <w:rPr>
      <w:rFonts w:cs="Calibri"/>
      <w:sz w:val="18"/>
      <w:szCs w:val="18"/>
    </w:rPr>
  </w:style>
  <w:style w:type="paragraph" w:customStyle="1" w:styleId="Normalsansinterligne">
    <w:name w:val="Normal sans interligne"/>
    <w:basedOn w:val="Normal"/>
    <w:link w:val="NormalsansinterligneCar"/>
    <w:rsid w:val="003F099A"/>
    <w:pPr>
      <w:spacing w:after="0"/>
    </w:pPr>
  </w:style>
  <w:style w:type="character" w:customStyle="1" w:styleId="NormalsansinterligneCar">
    <w:name w:val="Normal sans interligne Car"/>
    <w:link w:val="Normalsansinterligne"/>
    <w:rsid w:val="003F099A"/>
    <w:rPr>
      <w:rFonts w:ascii="Calibri" w:hAnsi="Calibri" w:cs="Times New Roman"/>
      <w:lang w:eastAsia="fr-FR"/>
    </w:rPr>
  </w:style>
  <w:style w:type="character" w:customStyle="1" w:styleId="Mentionnonrsolue2">
    <w:name w:val="Mention non résolue2"/>
    <w:uiPriority w:val="99"/>
    <w:semiHidden/>
    <w:unhideWhenUsed/>
    <w:rsid w:val="003F099A"/>
    <w:rPr>
      <w:color w:val="605E5C"/>
      <w:shd w:val="clear" w:color="auto" w:fill="E1DFDD"/>
    </w:rPr>
  </w:style>
  <w:style w:type="character" w:customStyle="1" w:styleId="Mentionnonrsolue3">
    <w:name w:val="Mention non résolue3"/>
    <w:uiPriority w:val="99"/>
    <w:semiHidden/>
    <w:unhideWhenUsed/>
    <w:rsid w:val="000B58FE"/>
    <w:rPr>
      <w:color w:val="605E5C"/>
      <w:shd w:val="clear" w:color="auto" w:fill="E1DFDD"/>
    </w:rPr>
  </w:style>
  <w:style w:type="paragraph" w:styleId="Rvision">
    <w:name w:val="Revision"/>
    <w:hidden/>
    <w:uiPriority w:val="71"/>
    <w:rsid w:val="00BD7C5A"/>
    <w:rPr>
      <w:sz w:val="22"/>
      <w:szCs w:val="22"/>
    </w:rPr>
  </w:style>
  <w:style w:type="paragraph" w:styleId="Sansinterligne">
    <w:name w:val="No Spacing"/>
    <w:uiPriority w:val="1"/>
    <w:qFormat/>
    <w:rsid w:val="00E50782"/>
    <w:rPr>
      <w:rFonts w:eastAsia="Times New Roman"/>
      <w:sz w:val="22"/>
      <w:szCs w:val="22"/>
      <w:lang w:val="en-US" w:eastAsia="zh-CN"/>
    </w:rPr>
  </w:style>
  <w:style w:type="paragraph" w:styleId="Paragraphedeliste">
    <w:name w:val="List Paragraph"/>
    <w:basedOn w:val="Normal"/>
    <w:link w:val="ParagraphedelisteCar"/>
    <w:uiPriority w:val="34"/>
    <w:qFormat/>
    <w:rsid w:val="0066761B"/>
    <w:pPr>
      <w:spacing w:after="0"/>
      <w:ind w:left="720"/>
    </w:pPr>
    <w:rPr>
      <w:rFonts w:eastAsiaTheme="minorHAnsi"/>
      <w:lang w:eastAsia="en-US"/>
    </w:rPr>
  </w:style>
  <w:style w:type="character" w:customStyle="1" w:styleId="ParagraphedelisteCar">
    <w:name w:val="Paragraphe de liste Car"/>
    <w:basedOn w:val="Policepardfaut"/>
    <w:link w:val="Paragraphedeliste"/>
    <w:uiPriority w:val="34"/>
    <w:qFormat/>
    <w:rsid w:val="0066761B"/>
    <w:rPr>
      <w:rFonts w:eastAsiaTheme="minorHAnsi"/>
      <w:sz w:val="22"/>
      <w:szCs w:val="22"/>
      <w:lang w:eastAsia="en-US"/>
    </w:rPr>
  </w:style>
  <w:style w:type="paragraph" w:styleId="En-ttedetabledesmatires">
    <w:name w:val="TOC Heading"/>
    <w:basedOn w:val="Titre1"/>
    <w:next w:val="Normal"/>
    <w:uiPriority w:val="39"/>
    <w:unhideWhenUsed/>
    <w:qFormat/>
    <w:rsid w:val="0066761B"/>
    <w:pPr>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styleId="Mentionnonrsolue">
    <w:name w:val="Unresolved Mention"/>
    <w:basedOn w:val="Policepardfaut"/>
    <w:uiPriority w:val="99"/>
    <w:semiHidden/>
    <w:unhideWhenUsed/>
    <w:rsid w:val="00342FF5"/>
    <w:rPr>
      <w:color w:val="605E5C"/>
      <w:shd w:val="clear" w:color="auto" w:fill="E1DFDD"/>
    </w:rPr>
  </w:style>
  <w:style w:type="paragraph" w:customStyle="1" w:styleId="Titre2">
    <w:name w:val="Titre2"/>
    <w:basedOn w:val="Normal"/>
    <w:next w:val="Titre20"/>
    <w:link w:val="Titre2Car1"/>
    <w:rsid w:val="00CA43EE"/>
    <w:pPr>
      <w:numPr>
        <w:numId w:val="4"/>
      </w:numPr>
      <w:spacing w:after="0"/>
      <w:ind w:left="357" w:hanging="357"/>
      <w:outlineLvl w:val="1"/>
    </w:pPr>
    <w:rPr>
      <w:rFonts w:eastAsiaTheme="minorHAnsi"/>
      <w:b/>
      <w:sz w:val="32"/>
      <w:lang w:eastAsia="en-US"/>
    </w:rPr>
  </w:style>
  <w:style w:type="character" w:customStyle="1" w:styleId="Titre2Car1">
    <w:name w:val="Titre2 Car"/>
    <w:basedOn w:val="ParagraphedelisteCar"/>
    <w:link w:val="Titre2"/>
    <w:rsid w:val="00CA43EE"/>
    <w:rPr>
      <w:rFonts w:eastAsiaTheme="minorHAnsi"/>
      <w:b/>
      <w:sz w:val="32"/>
      <w:szCs w:val="22"/>
      <w:lang w:eastAsia="en-US"/>
    </w:rPr>
  </w:style>
  <w:style w:type="paragraph" w:styleId="PrformatHTML">
    <w:name w:val="HTML Preformatted"/>
    <w:basedOn w:val="Normal"/>
    <w:link w:val="PrformatHTMLCar"/>
    <w:uiPriority w:val="99"/>
    <w:semiHidden/>
    <w:unhideWhenUsed/>
    <w:rsid w:val="007B631D"/>
    <w:pPr>
      <w:spacing w:after="0"/>
    </w:pPr>
    <w:rPr>
      <w:rFonts w:ascii="Consolas" w:hAnsi="Consolas"/>
      <w:sz w:val="20"/>
      <w:szCs w:val="20"/>
    </w:rPr>
  </w:style>
  <w:style w:type="character" w:customStyle="1" w:styleId="PrformatHTMLCar">
    <w:name w:val="Préformaté HTML Car"/>
    <w:basedOn w:val="Policepardfaut"/>
    <w:link w:val="PrformatHTML"/>
    <w:uiPriority w:val="99"/>
    <w:semiHidden/>
    <w:rsid w:val="007B631D"/>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10831">
      <w:bodyDiv w:val="1"/>
      <w:marLeft w:val="0"/>
      <w:marRight w:val="0"/>
      <w:marTop w:val="0"/>
      <w:marBottom w:val="0"/>
      <w:divBdr>
        <w:top w:val="none" w:sz="0" w:space="0" w:color="auto"/>
        <w:left w:val="none" w:sz="0" w:space="0" w:color="auto"/>
        <w:bottom w:val="none" w:sz="0" w:space="0" w:color="auto"/>
        <w:right w:val="none" w:sz="0" w:space="0" w:color="auto"/>
      </w:divBdr>
    </w:div>
    <w:div w:id="8066142">
      <w:bodyDiv w:val="1"/>
      <w:marLeft w:val="0"/>
      <w:marRight w:val="0"/>
      <w:marTop w:val="0"/>
      <w:marBottom w:val="0"/>
      <w:divBdr>
        <w:top w:val="none" w:sz="0" w:space="0" w:color="auto"/>
        <w:left w:val="none" w:sz="0" w:space="0" w:color="auto"/>
        <w:bottom w:val="none" w:sz="0" w:space="0" w:color="auto"/>
        <w:right w:val="none" w:sz="0" w:space="0" w:color="auto"/>
      </w:divBdr>
    </w:div>
    <w:div w:id="28921455">
      <w:bodyDiv w:val="1"/>
      <w:marLeft w:val="0"/>
      <w:marRight w:val="0"/>
      <w:marTop w:val="0"/>
      <w:marBottom w:val="0"/>
      <w:divBdr>
        <w:top w:val="none" w:sz="0" w:space="0" w:color="auto"/>
        <w:left w:val="none" w:sz="0" w:space="0" w:color="auto"/>
        <w:bottom w:val="none" w:sz="0" w:space="0" w:color="auto"/>
        <w:right w:val="none" w:sz="0" w:space="0" w:color="auto"/>
      </w:divBdr>
    </w:div>
    <w:div w:id="58333254">
      <w:bodyDiv w:val="1"/>
      <w:marLeft w:val="0"/>
      <w:marRight w:val="0"/>
      <w:marTop w:val="0"/>
      <w:marBottom w:val="0"/>
      <w:divBdr>
        <w:top w:val="none" w:sz="0" w:space="0" w:color="auto"/>
        <w:left w:val="none" w:sz="0" w:space="0" w:color="auto"/>
        <w:bottom w:val="none" w:sz="0" w:space="0" w:color="auto"/>
        <w:right w:val="none" w:sz="0" w:space="0" w:color="auto"/>
      </w:divBdr>
    </w:div>
    <w:div w:id="72120537">
      <w:bodyDiv w:val="1"/>
      <w:marLeft w:val="0"/>
      <w:marRight w:val="0"/>
      <w:marTop w:val="0"/>
      <w:marBottom w:val="0"/>
      <w:divBdr>
        <w:top w:val="none" w:sz="0" w:space="0" w:color="auto"/>
        <w:left w:val="none" w:sz="0" w:space="0" w:color="auto"/>
        <w:bottom w:val="none" w:sz="0" w:space="0" w:color="auto"/>
        <w:right w:val="none" w:sz="0" w:space="0" w:color="auto"/>
      </w:divBdr>
    </w:div>
    <w:div w:id="72708889">
      <w:bodyDiv w:val="1"/>
      <w:marLeft w:val="0"/>
      <w:marRight w:val="0"/>
      <w:marTop w:val="0"/>
      <w:marBottom w:val="0"/>
      <w:divBdr>
        <w:top w:val="none" w:sz="0" w:space="0" w:color="auto"/>
        <w:left w:val="none" w:sz="0" w:space="0" w:color="auto"/>
        <w:bottom w:val="none" w:sz="0" w:space="0" w:color="auto"/>
        <w:right w:val="none" w:sz="0" w:space="0" w:color="auto"/>
      </w:divBdr>
    </w:div>
    <w:div w:id="84421793">
      <w:bodyDiv w:val="1"/>
      <w:marLeft w:val="0"/>
      <w:marRight w:val="0"/>
      <w:marTop w:val="0"/>
      <w:marBottom w:val="0"/>
      <w:divBdr>
        <w:top w:val="none" w:sz="0" w:space="0" w:color="auto"/>
        <w:left w:val="none" w:sz="0" w:space="0" w:color="auto"/>
        <w:bottom w:val="none" w:sz="0" w:space="0" w:color="auto"/>
        <w:right w:val="none" w:sz="0" w:space="0" w:color="auto"/>
      </w:divBdr>
    </w:div>
    <w:div w:id="145710592">
      <w:bodyDiv w:val="1"/>
      <w:marLeft w:val="0"/>
      <w:marRight w:val="0"/>
      <w:marTop w:val="0"/>
      <w:marBottom w:val="0"/>
      <w:divBdr>
        <w:top w:val="none" w:sz="0" w:space="0" w:color="auto"/>
        <w:left w:val="none" w:sz="0" w:space="0" w:color="auto"/>
        <w:bottom w:val="none" w:sz="0" w:space="0" w:color="auto"/>
        <w:right w:val="none" w:sz="0" w:space="0" w:color="auto"/>
      </w:divBdr>
    </w:div>
    <w:div w:id="172576095">
      <w:bodyDiv w:val="1"/>
      <w:marLeft w:val="0"/>
      <w:marRight w:val="0"/>
      <w:marTop w:val="0"/>
      <w:marBottom w:val="0"/>
      <w:divBdr>
        <w:top w:val="none" w:sz="0" w:space="0" w:color="auto"/>
        <w:left w:val="none" w:sz="0" w:space="0" w:color="auto"/>
        <w:bottom w:val="none" w:sz="0" w:space="0" w:color="auto"/>
        <w:right w:val="none" w:sz="0" w:space="0" w:color="auto"/>
      </w:divBdr>
      <w:divsChild>
        <w:div w:id="758067641">
          <w:marLeft w:val="0"/>
          <w:marRight w:val="0"/>
          <w:marTop w:val="0"/>
          <w:marBottom w:val="0"/>
          <w:divBdr>
            <w:top w:val="none" w:sz="0" w:space="0" w:color="auto"/>
            <w:left w:val="none" w:sz="0" w:space="0" w:color="auto"/>
            <w:bottom w:val="none" w:sz="0" w:space="0" w:color="auto"/>
            <w:right w:val="none" w:sz="0" w:space="0" w:color="auto"/>
          </w:divBdr>
          <w:divsChild>
            <w:div w:id="132759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576">
      <w:bodyDiv w:val="1"/>
      <w:marLeft w:val="0"/>
      <w:marRight w:val="0"/>
      <w:marTop w:val="0"/>
      <w:marBottom w:val="0"/>
      <w:divBdr>
        <w:top w:val="none" w:sz="0" w:space="0" w:color="auto"/>
        <w:left w:val="none" w:sz="0" w:space="0" w:color="auto"/>
        <w:bottom w:val="none" w:sz="0" w:space="0" w:color="auto"/>
        <w:right w:val="none" w:sz="0" w:space="0" w:color="auto"/>
      </w:divBdr>
    </w:div>
    <w:div w:id="224997843">
      <w:bodyDiv w:val="1"/>
      <w:marLeft w:val="0"/>
      <w:marRight w:val="0"/>
      <w:marTop w:val="0"/>
      <w:marBottom w:val="0"/>
      <w:divBdr>
        <w:top w:val="none" w:sz="0" w:space="0" w:color="auto"/>
        <w:left w:val="none" w:sz="0" w:space="0" w:color="auto"/>
        <w:bottom w:val="none" w:sz="0" w:space="0" w:color="auto"/>
        <w:right w:val="none" w:sz="0" w:space="0" w:color="auto"/>
      </w:divBdr>
    </w:div>
    <w:div w:id="245117504">
      <w:bodyDiv w:val="1"/>
      <w:marLeft w:val="0"/>
      <w:marRight w:val="0"/>
      <w:marTop w:val="0"/>
      <w:marBottom w:val="0"/>
      <w:divBdr>
        <w:top w:val="none" w:sz="0" w:space="0" w:color="auto"/>
        <w:left w:val="none" w:sz="0" w:space="0" w:color="auto"/>
        <w:bottom w:val="none" w:sz="0" w:space="0" w:color="auto"/>
        <w:right w:val="none" w:sz="0" w:space="0" w:color="auto"/>
      </w:divBdr>
    </w:div>
    <w:div w:id="290675913">
      <w:bodyDiv w:val="1"/>
      <w:marLeft w:val="0"/>
      <w:marRight w:val="0"/>
      <w:marTop w:val="0"/>
      <w:marBottom w:val="0"/>
      <w:divBdr>
        <w:top w:val="none" w:sz="0" w:space="0" w:color="auto"/>
        <w:left w:val="none" w:sz="0" w:space="0" w:color="auto"/>
        <w:bottom w:val="none" w:sz="0" w:space="0" w:color="auto"/>
        <w:right w:val="none" w:sz="0" w:space="0" w:color="auto"/>
      </w:divBdr>
    </w:div>
    <w:div w:id="307252704">
      <w:bodyDiv w:val="1"/>
      <w:marLeft w:val="0"/>
      <w:marRight w:val="0"/>
      <w:marTop w:val="0"/>
      <w:marBottom w:val="0"/>
      <w:divBdr>
        <w:top w:val="none" w:sz="0" w:space="0" w:color="auto"/>
        <w:left w:val="none" w:sz="0" w:space="0" w:color="auto"/>
        <w:bottom w:val="none" w:sz="0" w:space="0" w:color="auto"/>
        <w:right w:val="none" w:sz="0" w:space="0" w:color="auto"/>
      </w:divBdr>
      <w:divsChild>
        <w:div w:id="1713379784">
          <w:marLeft w:val="0"/>
          <w:marRight w:val="0"/>
          <w:marTop w:val="0"/>
          <w:marBottom w:val="0"/>
          <w:divBdr>
            <w:top w:val="none" w:sz="0" w:space="0" w:color="auto"/>
            <w:left w:val="none" w:sz="0" w:space="0" w:color="auto"/>
            <w:bottom w:val="none" w:sz="0" w:space="0" w:color="auto"/>
            <w:right w:val="none" w:sz="0" w:space="0" w:color="auto"/>
          </w:divBdr>
        </w:div>
      </w:divsChild>
    </w:div>
    <w:div w:id="328564356">
      <w:bodyDiv w:val="1"/>
      <w:marLeft w:val="0"/>
      <w:marRight w:val="0"/>
      <w:marTop w:val="0"/>
      <w:marBottom w:val="0"/>
      <w:divBdr>
        <w:top w:val="none" w:sz="0" w:space="0" w:color="auto"/>
        <w:left w:val="none" w:sz="0" w:space="0" w:color="auto"/>
        <w:bottom w:val="none" w:sz="0" w:space="0" w:color="auto"/>
        <w:right w:val="none" w:sz="0" w:space="0" w:color="auto"/>
      </w:divBdr>
    </w:div>
    <w:div w:id="338581155">
      <w:bodyDiv w:val="1"/>
      <w:marLeft w:val="0"/>
      <w:marRight w:val="0"/>
      <w:marTop w:val="0"/>
      <w:marBottom w:val="0"/>
      <w:divBdr>
        <w:top w:val="none" w:sz="0" w:space="0" w:color="auto"/>
        <w:left w:val="none" w:sz="0" w:space="0" w:color="auto"/>
        <w:bottom w:val="none" w:sz="0" w:space="0" w:color="auto"/>
        <w:right w:val="none" w:sz="0" w:space="0" w:color="auto"/>
      </w:divBdr>
    </w:div>
    <w:div w:id="509569471">
      <w:bodyDiv w:val="1"/>
      <w:marLeft w:val="0"/>
      <w:marRight w:val="0"/>
      <w:marTop w:val="0"/>
      <w:marBottom w:val="0"/>
      <w:divBdr>
        <w:top w:val="none" w:sz="0" w:space="0" w:color="auto"/>
        <w:left w:val="none" w:sz="0" w:space="0" w:color="auto"/>
        <w:bottom w:val="none" w:sz="0" w:space="0" w:color="auto"/>
        <w:right w:val="none" w:sz="0" w:space="0" w:color="auto"/>
      </w:divBdr>
    </w:div>
    <w:div w:id="586813368">
      <w:bodyDiv w:val="1"/>
      <w:marLeft w:val="0"/>
      <w:marRight w:val="0"/>
      <w:marTop w:val="0"/>
      <w:marBottom w:val="0"/>
      <w:divBdr>
        <w:top w:val="none" w:sz="0" w:space="0" w:color="auto"/>
        <w:left w:val="none" w:sz="0" w:space="0" w:color="auto"/>
        <w:bottom w:val="none" w:sz="0" w:space="0" w:color="auto"/>
        <w:right w:val="none" w:sz="0" w:space="0" w:color="auto"/>
      </w:divBdr>
    </w:div>
    <w:div w:id="613680426">
      <w:bodyDiv w:val="1"/>
      <w:marLeft w:val="0"/>
      <w:marRight w:val="0"/>
      <w:marTop w:val="0"/>
      <w:marBottom w:val="0"/>
      <w:divBdr>
        <w:top w:val="none" w:sz="0" w:space="0" w:color="auto"/>
        <w:left w:val="none" w:sz="0" w:space="0" w:color="auto"/>
        <w:bottom w:val="none" w:sz="0" w:space="0" w:color="auto"/>
        <w:right w:val="none" w:sz="0" w:space="0" w:color="auto"/>
      </w:divBdr>
    </w:div>
    <w:div w:id="671298829">
      <w:bodyDiv w:val="1"/>
      <w:marLeft w:val="0"/>
      <w:marRight w:val="0"/>
      <w:marTop w:val="0"/>
      <w:marBottom w:val="0"/>
      <w:divBdr>
        <w:top w:val="none" w:sz="0" w:space="0" w:color="auto"/>
        <w:left w:val="none" w:sz="0" w:space="0" w:color="auto"/>
        <w:bottom w:val="none" w:sz="0" w:space="0" w:color="auto"/>
        <w:right w:val="none" w:sz="0" w:space="0" w:color="auto"/>
      </w:divBdr>
    </w:div>
    <w:div w:id="710348658">
      <w:bodyDiv w:val="1"/>
      <w:marLeft w:val="0"/>
      <w:marRight w:val="0"/>
      <w:marTop w:val="0"/>
      <w:marBottom w:val="0"/>
      <w:divBdr>
        <w:top w:val="none" w:sz="0" w:space="0" w:color="auto"/>
        <w:left w:val="none" w:sz="0" w:space="0" w:color="auto"/>
        <w:bottom w:val="none" w:sz="0" w:space="0" w:color="auto"/>
        <w:right w:val="none" w:sz="0" w:space="0" w:color="auto"/>
      </w:divBdr>
    </w:div>
    <w:div w:id="710765648">
      <w:bodyDiv w:val="1"/>
      <w:marLeft w:val="0"/>
      <w:marRight w:val="0"/>
      <w:marTop w:val="0"/>
      <w:marBottom w:val="0"/>
      <w:divBdr>
        <w:top w:val="none" w:sz="0" w:space="0" w:color="auto"/>
        <w:left w:val="none" w:sz="0" w:space="0" w:color="auto"/>
        <w:bottom w:val="none" w:sz="0" w:space="0" w:color="auto"/>
        <w:right w:val="none" w:sz="0" w:space="0" w:color="auto"/>
      </w:divBdr>
      <w:divsChild>
        <w:div w:id="229928725">
          <w:marLeft w:val="0"/>
          <w:marRight w:val="0"/>
          <w:marTop w:val="0"/>
          <w:marBottom w:val="0"/>
          <w:divBdr>
            <w:top w:val="none" w:sz="0" w:space="0" w:color="auto"/>
            <w:left w:val="none" w:sz="0" w:space="0" w:color="auto"/>
            <w:bottom w:val="none" w:sz="0" w:space="0" w:color="auto"/>
            <w:right w:val="none" w:sz="0" w:space="0" w:color="auto"/>
          </w:divBdr>
          <w:divsChild>
            <w:div w:id="75262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28419">
      <w:bodyDiv w:val="1"/>
      <w:marLeft w:val="0"/>
      <w:marRight w:val="0"/>
      <w:marTop w:val="0"/>
      <w:marBottom w:val="0"/>
      <w:divBdr>
        <w:top w:val="none" w:sz="0" w:space="0" w:color="auto"/>
        <w:left w:val="none" w:sz="0" w:space="0" w:color="auto"/>
        <w:bottom w:val="none" w:sz="0" w:space="0" w:color="auto"/>
        <w:right w:val="none" w:sz="0" w:space="0" w:color="auto"/>
      </w:divBdr>
    </w:div>
    <w:div w:id="721252209">
      <w:bodyDiv w:val="1"/>
      <w:marLeft w:val="0"/>
      <w:marRight w:val="0"/>
      <w:marTop w:val="0"/>
      <w:marBottom w:val="0"/>
      <w:divBdr>
        <w:top w:val="none" w:sz="0" w:space="0" w:color="auto"/>
        <w:left w:val="none" w:sz="0" w:space="0" w:color="auto"/>
        <w:bottom w:val="none" w:sz="0" w:space="0" w:color="auto"/>
        <w:right w:val="none" w:sz="0" w:space="0" w:color="auto"/>
      </w:divBdr>
    </w:div>
    <w:div w:id="758405781">
      <w:bodyDiv w:val="1"/>
      <w:marLeft w:val="0"/>
      <w:marRight w:val="0"/>
      <w:marTop w:val="0"/>
      <w:marBottom w:val="0"/>
      <w:divBdr>
        <w:top w:val="none" w:sz="0" w:space="0" w:color="auto"/>
        <w:left w:val="none" w:sz="0" w:space="0" w:color="auto"/>
        <w:bottom w:val="none" w:sz="0" w:space="0" w:color="auto"/>
        <w:right w:val="none" w:sz="0" w:space="0" w:color="auto"/>
      </w:divBdr>
    </w:div>
    <w:div w:id="777871807">
      <w:bodyDiv w:val="1"/>
      <w:marLeft w:val="0"/>
      <w:marRight w:val="0"/>
      <w:marTop w:val="0"/>
      <w:marBottom w:val="0"/>
      <w:divBdr>
        <w:top w:val="none" w:sz="0" w:space="0" w:color="auto"/>
        <w:left w:val="none" w:sz="0" w:space="0" w:color="auto"/>
        <w:bottom w:val="none" w:sz="0" w:space="0" w:color="auto"/>
        <w:right w:val="none" w:sz="0" w:space="0" w:color="auto"/>
      </w:divBdr>
      <w:divsChild>
        <w:div w:id="1734506566">
          <w:marLeft w:val="0"/>
          <w:marRight w:val="0"/>
          <w:marTop w:val="0"/>
          <w:marBottom w:val="0"/>
          <w:divBdr>
            <w:top w:val="none" w:sz="0" w:space="0" w:color="auto"/>
            <w:left w:val="none" w:sz="0" w:space="0" w:color="auto"/>
            <w:bottom w:val="none" w:sz="0" w:space="0" w:color="auto"/>
            <w:right w:val="none" w:sz="0" w:space="0" w:color="auto"/>
          </w:divBdr>
          <w:divsChild>
            <w:div w:id="43813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45921">
      <w:bodyDiv w:val="1"/>
      <w:marLeft w:val="0"/>
      <w:marRight w:val="0"/>
      <w:marTop w:val="0"/>
      <w:marBottom w:val="0"/>
      <w:divBdr>
        <w:top w:val="none" w:sz="0" w:space="0" w:color="auto"/>
        <w:left w:val="none" w:sz="0" w:space="0" w:color="auto"/>
        <w:bottom w:val="none" w:sz="0" w:space="0" w:color="auto"/>
        <w:right w:val="none" w:sz="0" w:space="0" w:color="auto"/>
      </w:divBdr>
    </w:div>
    <w:div w:id="902181002">
      <w:bodyDiv w:val="1"/>
      <w:marLeft w:val="0"/>
      <w:marRight w:val="0"/>
      <w:marTop w:val="0"/>
      <w:marBottom w:val="0"/>
      <w:divBdr>
        <w:top w:val="none" w:sz="0" w:space="0" w:color="auto"/>
        <w:left w:val="none" w:sz="0" w:space="0" w:color="auto"/>
        <w:bottom w:val="none" w:sz="0" w:space="0" w:color="auto"/>
        <w:right w:val="none" w:sz="0" w:space="0" w:color="auto"/>
      </w:divBdr>
    </w:div>
    <w:div w:id="929462228">
      <w:bodyDiv w:val="1"/>
      <w:marLeft w:val="0"/>
      <w:marRight w:val="0"/>
      <w:marTop w:val="0"/>
      <w:marBottom w:val="0"/>
      <w:divBdr>
        <w:top w:val="none" w:sz="0" w:space="0" w:color="auto"/>
        <w:left w:val="none" w:sz="0" w:space="0" w:color="auto"/>
        <w:bottom w:val="none" w:sz="0" w:space="0" w:color="auto"/>
        <w:right w:val="none" w:sz="0" w:space="0" w:color="auto"/>
      </w:divBdr>
    </w:div>
    <w:div w:id="989021941">
      <w:bodyDiv w:val="1"/>
      <w:marLeft w:val="0"/>
      <w:marRight w:val="0"/>
      <w:marTop w:val="0"/>
      <w:marBottom w:val="0"/>
      <w:divBdr>
        <w:top w:val="none" w:sz="0" w:space="0" w:color="auto"/>
        <w:left w:val="none" w:sz="0" w:space="0" w:color="auto"/>
        <w:bottom w:val="none" w:sz="0" w:space="0" w:color="auto"/>
        <w:right w:val="none" w:sz="0" w:space="0" w:color="auto"/>
      </w:divBdr>
    </w:div>
    <w:div w:id="990216021">
      <w:bodyDiv w:val="1"/>
      <w:marLeft w:val="0"/>
      <w:marRight w:val="0"/>
      <w:marTop w:val="0"/>
      <w:marBottom w:val="0"/>
      <w:divBdr>
        <w:top w:val="none" w:sz="0" w:space="0" w:color="auto"/>
        <w:left w:val="none" w:sz="0" w:space="0" w:color="auto"/>
        <w:bottom w:val="none" w:sz="0" w:space="0" w:color="auto"/>
        <w:right w:val="none" w:sz="0" w:space="0" w:color="auto"/>
      </w:divBdr>
    </w:div>
    <w:div w:id="1073742767">
      <w:bodyDiv w:val="1"/>
      <w:marLeft w:val="0"/>
      <w:marRight w:val="0"/>
      <w:marTop w:val="0"/>
      <w:marBottom w:val="0"/>
      <w:divBdr>
        <w:top w:val="none" w:sz="0" w:space="0" w:color="auto"/>
        <w:left w:val="none" w:sz="0" w:space="0" w:color="auto"/>
        <w:bottom w:val="none" w:sz="0" w:space="0" w:color="auto"/>
        <w:right w:val="none" w:sz="0" w:space="0" w:color="auto"/>
      </w:divBdr>
    </w:div>
    <w:div w:id="1074858345">
      <w:bodyDiv w:val="1"/>
      <w:marLeft w:val="0"/>
      <w:marRight w:val="0"/>
      <w:marTop w:val="0"/>
      <w:marBottom w:val="0"/>
      <w:divBdr>
        <w:top w:val="none" w:sz="0" w:space="0" w:color="auto"/>
        <w:left w:val="none" w:sz="0" w:space="0" w:color="auto"/>
        <w:bottom w:val="none" w:sz="0" w:space="0" w:color="auto"/>
        <w:right w:val="none" w:sz="0" w:space="0" w:color="auto"/>
      </w:divBdr>
    </w:div>
    <w:div w:id="1091851084">
      <w:bodyDiv w:val="1"/>
      <w:marLeft w:val="0"/>
      <w:marRight w:val="0"/>
      <w:marTop w:val="0"/>
      <w:marBottom w:val="0"/>
      <w:divBdr>
        <w:top w:val="none" w:sz="0" w:space="0" w:color="auto"/>
        <w:left w:val="none" w:sz="0" w:space="0" w:color="auto"/>
        <w:bottom w:val="none" w:sz="0" w:space="0" w:color="auto"/>
        <w:right w:val="none" w:sz="0" w:space="0" w:color="auto"/>
      </w:divBdr>
    </w:div>
    <w:div w:id="1095058335">
      <w:bodyDiv w:val="1"/>
      <w:marLeft w:val="0"/>
      <w:marRight w:val="0"/>
      <w:marTop w:val="0"/>
      <w:marBottom w:val="0"/>
      <w:divBdr>
        <w:top w:val="none" w:sz="0" w:space="0" w:color="auto"/>
        <w:left w:val="none" w:sz="0" w:space="0" w:color="auto"/>
        <w:bottom w:val="none" w:sz="0" w:space="0" w:color="auto"/>
        <w:right w:val="none" w:sz="0" w:space="0" w:color="auto"/>
      </w:divBdr>
    </w:div>
    <w:div w:id="1160541328">
      <w:bodyDiv w:val="1"/>
      <w:marLeft w:val="0"/>
      <w:marRight w:val="0"/>
      <w:marTop w:val="0"/>
      <w:marBottom w:val="0"/>
      <w:divBdr>
        <w:top w:val="none" w:sz="0" w:space="0" w:color="auto"/>
        <w:left w:val="none" w:sz="0" w:space="0" w:color="auto"/>
        <w:bottom w:val="none" w:sz="0" w:space="0" w:color="auto"/>
        <w:right w:val="none" w:sz="0" w:space="0" w:color="auto"/>
      </w:divBdr>
    </w:div>
    <w:div w:id="1195844196">
      <w:bodyDiv w:val="1"/>
      <w:marLeft w:val="0"/>
      <w:marRight w:val="0"/>
      <w:marTop w:val="0"/>
      <w:marBottom w:val="0"/>
      <w:divBdr>
        <w:top w:val="none" w:sz="0" w:space="0" w:color="auto"/>
        <w:left w:val="none" w:sz="0" w:space="0" w:color="auto"/>
        <w:bottom w:val="none" w:sz="0" w:space="0" w:color="auto"/>
        <w:right w:val="none" w:sz="0" w:space="0" w:color="auto"/>
      </w:divBdr>
      <w:divsChild>
        <w:div w:id="178661190">
          <w:marLeft w:val="0"/>
          <w:marRight w:val="0"/>
          <w:marTop w:val="0"/>
          <w:marBottom w:val="0"/>
          <w:divBdr>
            <w:top w:val="none" w:sz="0" w:space="0" w:color="auto"/>
            <w:left w:val="none" w:sz="0" w:space="0" w:color="auto"/>
            <w:bottom w:val="none" w:sz="0" w:space="0" w:color="auto"/>
            <w:right w:val="none" w:sz="0" w:space="0" w:color="auto"/>
          </w:divBdr>
          <w:divsChild>
            <w:div w:id="41100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338336">
      <w:bodyDiv w:val="1"/>
      <w:marLeft w:val="0"/>
      <w:marRight w:val="0"/>
      <w:marTop w:val="0"/>
      <w:marBottom w:val="0"/>
      <w:divBdr>
        <w:top w:val="none" w:sz="0" w:space="0" w:color="auto"/>
        <w:left w:val="none" w:sz="0" w:space="0" w:color="auto"/>
        <w:bottom w:val="none" w:sz="0" w:space="0" w:color="auto"/>
        <w:right w:val="none" w:sz="0" w:space="0" w:color="auto"/>
      </w:divBdr>
    </w:div>
    <w:div w:id="1268004722">
      <w:bodyDiv w:val="1"/>
      <w:marLeft w:val="0"/>
      <w:marRight w:val="0"/>
      <w:marTop w:val="0"/>
      <w:marBottom w:val="0"/>
      <w:divBdr>
        <w:top w:val="none" w:sz="0" w:space="0" w:color="auto"/>
        <w:left w:val="none" w:sz="0" w:space="0" w:color="auto"/>
        <w:bottom w:val="none" w:sz="0" w:space="0" w:color="auto"/>
        <w:right w:val="none" w:sz="0" w:space="0" w:color="auto"/>
      </w:divBdr>
    </w:div>
    <w:div w:id="1334530513">
      <w:bodyDiv w:val="1"/>
      <w:marLeft w:val="0"/>
      <w:marRight w:val="0"/>
      <w:marTop w:val="0"/>
      <w:marBottom w:val="0"/>
      <w:divBdr>
        <w:top w:val="none" w:sz="0" w:space="0" w:color="auto"/>
        <w:left w:val="none" w:sz="0" w:space="0" w:color="auto"/>
        <w:bottom w:val="none" w:sz="0" w:space="0" w:color="auto"/>
        <w:right w:val="none" w:sz="0" w:space="0" w:color="auto"/>
      </w:divBdr>
    </w:div>
    <w:div w:id="1393895006">
      <w:bodyDiv w:val="1"/>
      <w:marLeft w:val="0"/>
      <w:marRight w:val="0"/>
      <w:marTop w:val="0"/>
      <w:marBottom w:val="0"/>
      <w:divBdr>
        <w:top w:val="none" w:sz="0" w:space="0" w:color="auto"/>
        <w:left w:val="none" w:sz="0" w:space="0" w:color="auto"/>
        <w:bottom w:val="none" w:sz="0" w:space="0" w:color="auto"/>
        <w:right w:val="none" w:sz="0" w:space="0" w:color="auto"/>
      </w:divBdr>
    </w:div>
    <w:div w:id="1414742233">
      <w:bodyDiv w:val="1"/>
      <w:marLeft w:val="0"/>
      <w:marRight w:val="0"/>
      <w:marTop w:val="0"/>
      <w:marBottom w:val="0"/>
      <w:divBdr>
        <w:top w:val="none" w:sz="0" w:space="0" w:color="auto"/>
        <w:left w:val="none" w:sz="0" w:space="0" w:color="auto"/>
        <w:bottom w:val="none" w:sz="0" w:space="0" w:color="auto"/>
        <w:right w:val="none" w:sz="0" w:space="0" w:color="auto"/>
      </w:divBdr>
    </w:div>
    <w:div w:id="1544706384">
      <w:bodyDiv w:val="1"/>
      <w:marLeft w:val="0"/>
      <w:marRight w:val="0"/>
      <w:marTop w:val="0"/>
      <w:marBottom w:val="0"/>
      <w:divBdr>
        <w:top w:val="none" w:sz="0" w:space="0" w:color="auto"/>
        <w:left w:val="none" w:sz="0" w:space="0" w:color="auto"/>
        <w:bottom w:val="none" w:sz="0" w:space="0" w:color="auto"/>
        <w:right w:val="none" w:sz="0" w:space="0" w:color="auto"/>
      </w:divBdr>
    </w:div>
    <w:div w:id="1559364460">
      <w:bodyDiv w:val="1"/>
      <w:marLeft w:val="0"/>
      <w:marRight w:val="0"/>
      <w:marTop w:val="0"/>
      <w:marBottom w:val="0"/>
      <w:divBdr>
        <w:top w:val="none" w:sz="0" w:space="0" w:color="auto"/>
        <w:left w:val="none" w:sz="0" w:space="0" w:color="auto"/>
        <w:bottom w:val="none" w:sz="0" w:space="0" w:color="auto"/>
        <w:right w:val="none" w:sz="0" w:space="0" w:color="auto"/>
      </w:divBdr>
    </w:div>
    <w:div w:id="1614629197">
      <w:bodyDiv w:val="1"/>
      <w:marLeft w:val="0"/>
      <w:marRight w:val="0"/>
      <w:marTop w:val="0"/>
      <w:marBottom w:val="0"/>
      <w:divBdr>
        <w:top w:val="none" w:sz="0" w:space="0" w:color="auto"/>
        <w:left w:val="none" w:sz="0" w:space="0" w:color="auto"/>
        <w:bottom w:val="none" w:sz="0" w:space="0" w:color="auto"/>
        <w:right w:val="none" w:sz="0" w:space="0" w:color="auto"/>
      </w:divBdr>
    </w:div>
    <w:div w:id="1634630899">
      <w:bodyDiv w:val="1"/>
      <w:marLeft w:val="0"/>
      <w:marRight w:val="0"/>
      <w:marTop w:val="0"/>
      <w:marBottom w:val="0"/>
      <w:divBdr>
        <w:top w:val="none" w:sz="0" w:space="0" w:color="auto"/>
        <w:left w:val="none" w:sz="0" w:space="0" w:color="auto"/>
        <w:bottom w:val="none" w:sz="0" w:space="0" w:color="auto"/>
        <w:right w:val="none" w:sz="0" w:space="0" w:color="auto"/>
      </w:divBdr>
    </w:div>
    <w:div w:id="1651863641">
      <w:bodyDiv w:val="1"/>
      <w:marLeft w:val="0"/>
      <w:marRight w:val="0"/>
      <w:marTop w:val="0"/>
      <w:marBottom w:val="0"/>
      <w:divBdr>
        <w:top w:val="none" w:sz="0" w:space="0" w:color="auto"/>
        <w:left w:val="none" w:sz="0" w:space="0" w:color="auto"/>
        <w:bottom w:val="none" w:sz="0" w:space="0" w:color="auto"/>
        <w:right w:val="none" w:sz="0" w:space="0" w:color="auto"/>
      </w:divBdr>
    </w:div>
    <w:div w:id="1676418166">
      <w:bodyDiv w:val="1"/>
      <w:marLeft w:val="0"/>
      <w:marRight w:val="0"/>
      <w:marTop w:val="0"/>
      <w:marBottom w:val="0"/>
      <w:divBdr>
        <w:top w:val="none" w:sz="0" w:space="0" w:color="auto"/>
        <w:left w:val="none" w:sz="0" w:space="0" w:color="auto"/>
        <w:bottom w:val="none" w:sz="0" w:space="0" w:color="auto"/>
        <w:right w:val="none" w:sz="0" w:space="0" w:color="auto"/>
      </w:divBdr>
    </w:div>
    <w:div w:id="1683358739">
      <w:bodyDiv w:val="1"/>
      <w:marLeft w:val="0"/>
      <w:marRight w:val="0"/>
      <w:marTop w:val="0"/>
      <w:marBottom w:val="0"/>
      <w:divBdr>
        <w:top w:val="none" w:sz="0" w:space="0" w:color="auto"/>
        <w:left w:val="none" w:sz="0" w:space="0" w:color="auto"/>
        <w:bottom w:val="none" w:sz="0" w:space="0" w:color="auto"/>
        <w:right w:val="none" w:sz="0" w:space="0" w:color="auto"/>
      </w:divBdr>
    </w:div>
    <w:div w:id="1727757942">
      <w:bodyDiv w:val="1"/>
      <w:marLeft w:val="0"/>
      <w:marRight w:val="0"/>
      <w:marTop w:val="0"/>
      <w:marBottom w:val="0"/>
      <w:divBdr>
        <w:top w:val="none" w:sz="0" w:space="0" w:color="auto"/>
        <w:left w:val="none" w:sz="0" w:space="0" w:color="auto"/>
        <w:bottom w:val="none" w:sz="0" w:space="0" w:color="auto"/>
        <w:right w:val="none" w:sz="0" w:space="0" w:color="auto"/>
      </w:divBdr>
    </w:div>
    <w:div w:id="1762067771">
      <w:bodyDiv w:val="1"/>
      <w:marLeft w:val="0"/>
      <w:marRight w:val="0"/>
      <w:marTop w:val="0"/>
      <w:marBottom w:val="0"/>
      <w:divBdr>
        <w:top w:val="none" w:sz="0" w:space="0" w:color="auto"/>
        <w:left w:val="none" w:sz="0" w:space="0" w:color="auto"/>
        <w:bottom w:val="none" w:sz="0" w:space="0" w:color="auto"/>
        <w:right w:val="none" w:sz="0" w:space="0" w:color="auto"/>
      </w:divBdr>
    </w:div>
    <w:div w:id="1822190990">
      <w:bodyDiv w:val="1"/>
      <w:marLeft w:val="0"/>
      <w:marRight w:val="0"/>
      <w:marTop w:val="0"/>
      <w:marBottom w:val="0"/>
      <w:divBdr>
        <w:top w:val="none" w:sz="0" w:space="0" w:color="auto"/>
        <w:left w:val="none" w:sz="0" w:space="0" w:color="auto"/>
        <w:bottom w:val="none" w:sz="0" w:space="0" w:color="auto"/>
        <w:right w:val="none" w:sz="0" w:space="0" w:color="auto"/>
      </w:divBdr>
    </w:div>
    <w:div w:id="1827284834">
      <w:bodyDiv w:val="1"/>
      <w:marLeft w:val="0"/>
      <w:marRight w:val="0"/>
      <w:marTop w:val="0"/>
      <w:marBottom w:val="0"/>
      <w:divBdr>
        <w:top w:val="none" w:sz="0" w:space="0" w:color="auto"/>
        <w:left w:val="none" w:sz="0" w:space="0" w:color="auto"/>
        <w:bottom w:val="none" w:sz="0" w:space="0" w:color="auto"/>
        <w:right w:val="none" w:sz="0" w:space="0" w:color="auto"/>
      </w:divBdr>
      <w:divsChild>
        <w:div w:id="948394153">
          <w:marLeft w:val="0"/>
          <w:marRight w:val="0"/>
          <w:marTop w:val="0"/>
          <w:marBottom w:val="0"/>
          <w:divBdr>
            <w:top w:val="none" w:sz="0" w:space="0" w:color="auto"/>
            <w:left w:val="none" w:sz="0" w:space="0" w:color="auto"/>
            <w:bottom w:val="none" w:sz="0" w:space="0" w:color="auto"/>
            <w:right w:val="none" w:sz="0" w:space="0" w:color="auto"/>
          </w:divBdr>
          <w:divsChild>
            <w:div w:id="160361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56733">
      <w:bodyDiv w:val="1"/>
      <w:marLeft w:val="0"/>
      <w:marRight w:val="0"/>
      <w:marTop w:val="0"/>
      <w:marBottom w:val="0"/>
      <w:divBdr>
        <w:top w:val="none" w:sz="0" w:space="0" w:color="auto"/>
        <w:left w:val="none" w:sz="0" w:space="0" w:color="auto"/>
        <w:bottom w:val="none" w:sz="0" w:space="0" w:color="auto"/>
        <w:right w:val="none" w:sz="0" w:space="0" w:color="auto"/>
      </w:divBdr>
      <w:divsChild>
        <w:div w:id="1555922739">
          <w:marLeft w:val="0"/>
          <w:marRight w:val="0"/>
          <w:marTop w:val="0"/>
          <w:marBottom w:val="0"/>
          <w:divBdr>
            <w:top w:val="none" w:sz="0" w:space="0" w:color="auto"/>
            <w:left w:val="none" w:sz="0" w:space="0" w:color="auto"/>
            <w:bottom w:val="none" w:sz="0" w:space="0" w:color="auto"/>
            <w:right w:val="none" w:sz="0" w:space="0" w:color="auto"/>
          </w:divBdr>
        </w:div>
      </w:divsChild>
    </w:div>
    <w:div w:id="1887139660">
      <w:bodyDiv w:val="1"/>
      <w:marLeft w:val="0"/>
      <w:marRight w:val="0"/>
      <w:marTop w:val="0"/>
      <w:marBottom w:val="0"/>
      <w:divBdr>
        <w:top w:val="none" w:sz="0" w:space="0" w:color="auto"/>
        <w:left w:val="none" w:sz="0" w:space="0" w:color="auto"/>
        <w:bottom w:val="none" w:sz="0" w:space="0" w:color="auto"/>
        <w:right w:val="none" w:sz="0" w:space="0" w:color="auto"/>
      </w:divBdr>
    </w:div>
    <w:div w:id="1911231102">
      <w:bodyDiv w:val="1"/>
      <w:marLeft w:val="0"/>
      <w:marRight w:val="0"/>
      <w:marTop w:val="0"/>
      <w:marBottom w:val="0"/>
      <w:divBdr>
        <w:top w:val="none" w:sz="0" w:space="0" w:color="auto"/>
        <w:left w:val="none" w:sz="0" w:space="0" w:color="auto"/>
        <w:bottom w:val="none" w:sz="0" w:space="0" w:color="auto"/>
        <w:right w:val="none" w:sz="0" w:space="0" w:color="auto"/>
      </w:divBdr>
    </w:div>
    <w:div w:id="1947998511">
      <w:bodyDiv w:val="1"/>
      <w:marLeft w:val="0"/>
      <w:marRight w:val="0"/>
      <w:marTop w:val="0"/>
      <w:marBottom w:val="0"/>
      <w:divBdr>
        <w:top w:val="none" w:sz="0" w:space="0" w:color="auto"/>
        <w:left w:val="none" w:sz="0" w:space="0" w:color="auto"/>
        <w:bottom w:val="none" w:sz="0" w:space="0" w:color="auto"/>
        <w:right w:val="none" w:sz="0" w:space="0" w:color="auto"/>
      </w:divBdr>
    </w:div>
    <w:div w:id="1956716386">
      <w:bodyDiv w:val="1"/>
      <w:marLeft w:val="0"/>
      <w:marRight w:val="0"/>
      <w:marTop w:val="0"/>
      <w:marBottom w:val="0"/>
      <w:divBdr>
        <w:top w:val="none" w:sz="0" w:space="0" w:color="auto"/>
        <w:left w:val="none" w:sz="0" w:space="0" w:color="auto"/>
        <w:bottom w:val="none" w:sz="0" w:space="0" w:color="auto"/>
        <w:right w:val="none" w:sz="0" w:space="0" w:color="auto"/>
      </w:divBdr>
    </w:div>
    <w:div w:id="1989356518">
      <w:bodyDiv w:val="1"/>
      <w:marLeft w:val="0"/>
      <w:marRight w:val="0"/>
      <w:marTop w:val="0"/>
      <w:marBottom w:val="0"/>
      <w:divBdr>
        <w:top w:val="none" w:sz="0" w:space="0" w:color="auto"/>
        <w:left w:val="none" w:sz="0" w:space="0" w:color="auto"/>
        <w:bottom w:val="none" w:sz="0" w:space="0" w:color="auto"/>
        <w:right w:val="none" w:sz="0" w:space="0" w:color="auto"/>
      </w:divBdr>
    </w:div>
    <w:div w:id="2029985459">
      <w:bodyDiv w:val="1"/>
      <w:marLeft w:val="0"/>
      <w:marRight w:val="0"/>
      <w:marTop w:val="0"/>
      <w:marBottom w:val="0"/>
      <w:divBdr>
        <w:top w:val="none" w:sz="0" w:space="0" w:color="auto"/>
        <w:left w:val="none" w:sz="0" w:space="0" w:color="auto"/>
        <w:bottom w:val="none" w:sz="0" w:space="0" w:color="auto"/>
        <w:right w:val="none" w:sz="0" w:space="0" w:color="auto"/>
      </w:divBdr>
    </w:div>
    <w:div w:id="2072846010">
      <w:bodyDiv w:val="1"/>
      <w:marLeft w:val="0"/>
      <w:marRight w:val="0"/>
      <w:marTop w:val="0"/>
      <w:marBottom w:val="0"/>
      <w:divBdr>
        <w:top w:val="none" w:sz="0" w:space="0" w:color="auto"/>
        <w:left w:val="none" w:sz="0" w:space="0" w:color="auto"/>
        <w:bottom w:val="none" w:sz="0" w:space="0" w:color="auto"/>
        <w:right w:val="none" w:sz="0" w:space="0" w:color="auto"/>
      </w:divBdr>
    </w:div>
    <w:div w:id="2089880549">
      <w:bodyDiv w:val="1"/>
      <w:marLeft w:val="0"/>
      <w:marRight w:val="0"/>
      <w:marTop w:val="0"/>
      <w:marBottom w:val="0"/>
      <w:divBdr>
        <w:top w:val="none" w:sz="0" w:space="0" w:color="auto"/>
        <w:left w:val="none" w:sz="0" w:space="0" w:color="auto"/>
        <w:bottom w:val="none" w:sz="0" w:space="0" w:color="auto"/>
        <w:right w:val="none" w:sz="0" w:space="0" w:color="auto"/>
      </w:divBdr>
    </w:div>
    <w:div w:id="210935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docs.phpunit.de/en/11.4/installation.html" TargetMode="External"/><Relationship Id="rId26" Type="http://schemas.openxmlformats.org/officeDocument/2006/relationships/image" Target="media/image14.png"/><Relationship Id="rId39" Type="http://schemas.openxmlformats.org/officeDocument/2006/relationships/header" Target="header3.xml"/><Relationship Id="rId21" Type="http://schemas.openxmlformats.org/officeDocument/2006/relationships/image" Target="media/image10.emf"/><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emf"/><Relationship Id="rId32" Type="http://schemas.openxmlformats.org/officeDocument/2006/relationships/image" Target="media/image20.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package" Target="embeddings/Microsoft_Word_Document.docx"/><Relationship Id="rId33" Type="http://schemas.openxmlformats.org/officeDocument/2006/relationships/image" Target="media/image21.png"/><Relationship Id="rId38"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3.emf"/></Relationships>
</file>

<file path=word/_rels/header2.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NGENEO-SA\Desktop\Mod&#232;le%20de%20documents\Modele-Fiche-Process-A4_INGENEO2610.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MigrationWizIdPermissionLevels xmlns="e13a2ee5-9745-4350-8377-01db0e05a2f1" xsi:nil="true"/>
    <MigrationWizIdPermissions xmlns="e13a2ee5-9745-4350-8377-01db0e05a2f1" xsi:nil="true"/>
    <MigrationWizIdSecurityGroups xmlns="e13a2ee5-9745-4350-8377-01db0e05a2f1" xsi:nil="true"/>
    <MigrationWizId xmlns="e13a2ee5-9745-4350-8377-01db0e05a2f1">0eeea86c-4609-4aba-9c6b-d007eba18347</MigrationWizId>
    <MigrationWizIdDocumentLibraryPermissions xmlns="e13a2ee5-9745-4350-8377-01db0e05a2f1" xsi:nil="true"/>
    <TaxCatchAll xmlns="b8468895-5393-43a9-98a7-ca608a88a1f7" xsi:nil="true"/>
    <lcf76f155ced4ddcb4097134ff3c332f xmlns="e13a2ee5-9745-4350-8377-01db0e05a2f1">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AF3ADC5F7B28043B397C822465C8EF7" ma:contentTypeVersion="15" ma:contentTypeDescription="Crée un document." ma:contentTypeScope="" ma:versionID="7e726d3958e43e93d993e1ecd1f58f39">
  <xsd:schema xmlns:xsd="http://www.w3.org/2001/XMLSchema" xmlns:xs="http://www.w3.org/2001/XMLSchema" xmlns:p="http://schemas.microsoft.com/office/2006/metadata/properties" xmlns:ns2="e13a2ee5-9745-4350-8377-01db0e05a2f1" xmlns:ns3="b8468895-5393-43a9-98a7-ca608a88a1f7" targetNamespace="http://schemas.microsoft.com/office/2006/metadata/properties" ma:root="true" ma:fieldsID="032e0c3264d18417bbd8fcee6ba85b42" ns2:_="" ns3:_="">
    <xsd:import namespace="e13a2ee5-9745-4350-8377-01db0e05a2f1"/>
    <xsd:import namespace="b8468895-5393-43a9-98a7-ca608a88a1f7"/>
    <xsd:element name="properties">
      <xsd:complexType>
        <xsd:sequence>
          <xsd:element name="documentManagement">
            <xsd:complexType>
              <xsd:all>
                <xsd:element ref="ns2:MigrationWizId" minOccurs="0"/>
                <xsd:element ref="ns2:MigrationWizIdPermissions" minOccurs="0"/>
                <xsd:element ref="ns2:MigrationWizIdPermissionLevels" minOccurs="0"/>
                <xsd:element ref="ns2:MigrationWizIdDocumentLibraryPermissions" minOccurs="0"/>
                <xsd:element ref="ns2:MigrationWizIdSecurityGroups" minOccurs="0"/>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3a2ee5-9745-4350-8377-01db0e05a2f1" elementFormDefault="qualified">
    <xsd:import namespace="http://schemas.microsoft.com/office/2006/documentManagement/types"/>
    <xsd:import namespace="http://schemas.microsoft.com/office/infopath/2007/PartnerControls"/>
    <xsd:element name="MigrationWizId" ma:index="8" nillable="true" ma:displayName="MigrationWizId" ma:internalName="MigrationWizId">
      <xsd:simpleType>
        <xsd:restriction base="dms:Text"/>
      </xsd:simpleType>
    </xsd:element>
    <xsd:element name="MigrationWizIdPermissions" ma:index="9" nillable="true" ma:displayName="MigrationWizIdPermissions" ma:internalName="MigrationWizIdPermissions">
      <xsd:simpleType>
        <xsd:restriction base="dms:Text"/>
      </xsd:simpleType>
    </xsd:element>
    <xsd:element name="MigrationWizIdPermissionLevels" ma:index="10" nillable="true" ma:displayName="MigrationWizIdPermissionLevels" ma:internalName="MigrationWizIdPermissionLevels">
      <xsd:simpleType>
        <xsd:restriction base="dms:Text"/>
      </xsd:simpleType>
    </xsd:element>
    <xsd:element name="MigrationWizIdDocumentLibraryPermissions" ma:index="11" nillable="true" ma:displayName="MigrationWizIdDocumentLibraryPermissions" ma:internalName="MigrationWizIdDocumentLibraryPermissions">
      <xsd:simpleType>
        <xsd:restriction base="dms:Text"/>
      </xsd:simpleType>
    </xsd:element>
    <xsd:element name="MigrationWizIdSecurityGroups" ma:index="12" nillable="true" ma:displayName="MigrationWizIdSecurityGroups" ma:internalName="MigrationWizIdSecurityGroups">
      <xsd:simpleType>
        <xsd:restriction base="dms:Text"/>
      </xsd:simpleType>
    </xsd:element>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Balises d’images" ma:readOnly="false" ma:fieldId="{5cf76f15-5ced-4ddc-b409-7134ff3c332f}" ma:taxonomyMulti="true" ma:sspId="57ea718b-9b89-488f-80ea-bc4ccca233db"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8468895-5393-43a9-98a7-ca608a88a1f7"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e39895d8-5e45-4b1d-8e02-8159d9f40655}" ma:internalName="TaxCatchAll" ma:showField="CatchAllData" ma:web="b8468895-5393-43a9-98a7-ca608a88a1f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CFEB968-120E-4888-9C6B-CF9AB44A7614}">
  <ds:schemaRefs>
    <ds:schemaRef ds:uri="http://schemas.microsoft.com/sharepoint/v3/contenttype/forms"/>
  </ds:schemaRefs>
</ds:datastoreItem>
</file>

<file path=customXml/itemProps2.xml><?xml version="1.0" encoding="utf-8"?>
<ds:datastoreItem xmlns:ds="http://schemas.openxmlformats.org/officeDocument/2006/customXml" ds:itemID="{28C2C8E1-2450-C243-81E9-971AD9246FF9}">
  <ds:schemaRefs>
    <ds:schemaRef ds:uri="http://schemas.openxmlformats.org/officeDocument/2006/bibliography"/>
  </ds:schemaRefs>
</ds:datastoreItem>
</file>

<file path=customXml/itemProps3.xml><?xml version="1.0" encoding="utf-8"?>
<ds:datastoreItem xmlns:ds="http://schemas.openxmlformats.org/officeDocument/2006/customXml" ds:itemID="{94818A81-5B11-40E3-B875-C7E90BF657B7}">
  <ds:schemaRefs>
    <ds:schemaRef ds:uri="http://schemas.microsoft.com/office/2006/metadata/properties"/>
    <ds:schemaRef ds:uri="http://schemas.microsoft.com/office/infopath/2007/PartnerControls"/>
    <ds:schemaRef ds:uri="e13a2ee5-9745-4350-8377-01db0e05a2f1"/>
    <ds:schemaRef ds:uri="b8468895-5393-43a9-98a7-ca608a88a1f7"/>
  </ds:schemaRefs>
</ds:datastoreItem>
</file>

<file path=customXml/itemProps4.xml><?xml version="1.0" encoding="utf-8"?>
<ds:datastoreItem xmlns:ds="http://schemas.openxmlformats.org/officeDocument/2006/customXml" ds:itemID="{810FFC81-B619-493C-AADD-6F2E4C06CD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3a2ee5-9745-4350-8377-01db0e05a2f1"/>
    <ds:schemaRef ds:uri="b8468895-5393-43a9-98a7-ca608a88a1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Modele-Fiche-Process-A4_INGENEO2610.dotx</Template>
  <TotalTime>4676</TotalTime>
  <Pages>24</Pages>
  <Words>3897</Words>
  <Characters>21437</Characters>
  <Application>Microsoft Office Word</Application>
  <DocSecurity>0</DocSecurity>
  <Lines>178</Lines>
  <Paragraphs>50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INGENEO-SA</dc:creator>
  <cp:keywords/>
  <dc:description/>
  <cp:lastModifiedBy>Karol ZIELINSKI</cp:lastModifiedBy>
  <cp:revision>4</cp:revision>
  <cp:lastPrinted>2024-09-26T09:23:00Z</cp:lastPrinted>
  <dcterms:created xsi:type="dcterms:W3CDTF">2024-10-24T07:33:00Z</dcterms:created>
  <dcterms:modified xsi:type="dcterms:W3CDTF">2024-11-23T16:17:00Z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0x010100FAF3ADC5F7B28043B397C822465C8EF7</vt:lpwstr>
  </property>
  <property fmtid="{D5CDD505-2E9C-101B-9397-08002B2CF9AE}" pid="3" name="Order">
    <vt:r8>2600</vt:r8>
  </property>
</Properties>
</file>